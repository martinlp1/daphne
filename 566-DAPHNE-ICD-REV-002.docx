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48B" w:rsidRPr="00B0048B" w:rsidRDefault="00FF1BFE" w:rsidP="00B0048B">
      <w:pPr>
        <w:pStyle w:val="left-border"/>
        <w:jc w:val="right"/>
        <w:rPr>
          <w:rFonts w:ascii="Arial" w:hAnsi="Arial" w:cs="Arial"/>
          <w:b/>
          <w:bCs/>
          <w:sz w:val="28"/>
        </w:rPr>
      </w:pPr>
      <w:r>
        <w:rPr>
          <w:rFonts w:ascii="Arial" w:hAnsi="Arial" w:cs="Arial"/>
          <w:b/>
          <w:bCs/>
          <w:sz w:val="28"/>
        </w:rPr>
        <w:t>566-DAPHNE-ICD-REV-002</w:t>
      </w:r>
    </w:p>
    <w:p w:rsidR="002A0E8B" w:rsidRDefault="002A0E8B" w:rsidP="002A0E8B">
      <w:pPr>
        <w:pStyle w:val="pid"/>
      </w:pPr>
      <w:r>
        <w:br/>
      </w:r>
    </w:p>
    <w:p w:rsidR="002A0E8B" w:rsidRPr="00F7798B" w:rsidRDefault="002A0E8B" w:rsidP="003F1AB8">
      <w:pPr>
        <w:pStyle w:val="odv"/>
        <w:ind w:left="279" w:hanging="823"/>
        <w:jc w:val="left"/>
      </w:pPr>
      <w:r>
        <w:t>45</w:t>
      </w:r>
      <w:r w:rsidR="003F1AB8">
        <w:t>3</w:t>
      </w:r>
      <w:r>
        <w:t xml:space="preserve"> / </w:t>
      </w:r>
      <w:r w:rsidR="00B03C91">
        <w:t>Near Earth</w:t>
      </w:r>
      <w:r w:rsidR="003F1AB8">
        <w:t xml:space="preserve"> network project</w:t>
      </w:r>
    </w:p>
    <w:p w:rsidR="002A0E8B" w:rsidRPr="00C57AE1" w:rsidRDefault="009525D3" w:rsidP="002A0E8B">
      <w:pPr>
        <w:pStyle w:val="ti"/>
        <w:spacing w:before="1200"/>
        <w:ind w:left="1440" w:hanging="360"/>
        <w:rPr>
          <w:sz w:val="44"/>
          <w:szCs w:val="44"/>
        </w:rPr>
      </w:pPr>
      <w:r w:rsidRPr="009525D3">
        <w:rPr>
          <w:color w:val="000000"/>
          <w:sz w:val="40"/>
        </w:rPr>
        <w:t>Data Acquisition Processing and Handling Network Environment (DAPHNE) Standard Service and Interface Control Document</w:t>
      </w:r>
      <w:r w:rsidR="002A0E8B" w:rsidRPr="009525D3">
        <w:rPr>
          <w:sz w:val="144"/>
          <w:szCs w:val="44"/>
        </w:rPr>
        <w:t xml:space="preserve"> </w:t>
      </w:r>
    </w:p>
    <w:p w:rsidR="002A0E8B" w:rsidRDefault="003F1AB8" w:rsidP="002A0E8B">
      <w:pPr>
        <w:pStyle w:val="ino1"/>
      </w:pPr>
      <w:r>
        <w:t>Original</w:t>
      </w:r>
    </w:p>
    <w:p w:rsidR="002A0E8B" w:rsidRDefault="002A0E8B" w:rsidP="002A0E8B">
      <w:pPr>
        <w:pStyle w:val="left-border"/>
      </w:pPr>
    </w:p>
    <w:p w:rsidR="002A0E8B" w:rsidRDefault="002A0E8B" w:rsidP="002A0E8B">
      <w:pPr>
        <w:pStyle w:val="left-border"/>
        <w:jc w:val="right"/>
        <w:rPr>
          <w:rFonts w:ascii="Arial" w:hAnsi="Arial" w:cs="Arial"/>
          <w:b/>
          <w:bCs/>
          <w:sz w:val="28"/>
        </w:rPr>
      </w:pPr>
      <w:r>
        <w:rPr>
          <w:rFonts w:ascii="Arial" w:hAnsi="Arial" w:cs="Arial"/>
          <w:b/>
          <w:bCs/>
          <w:sz w:val="28"/>
        </w:rPr>
        <w:t xml:space="preserve">Effective Date:  </w:t>
      </w:r>
      <w:r w:rsidR="000D54EF">
        <w:rPr>
          <w:rFonts w:ascii="Arial" w:hAnsi="Arial" w:cs="Arial"/>
          <w:b/>
          <w:bCs/>
          <w:sz w:val="28"/>
        </w:rPr>
        <w:t>June 15</w:t>
      </w:r>
      <w:r w:rsidR="00B0048B">
        <w:rPr>
          <w:rFonts w:ascii="Arial" w:hAnsi="Arial" w:cs="Arial"/>
          <w:b/>
          <w:bCs/>
          <w:sz w:val="28"/>
        </w:rPr>
        <w:t>, 2017</w:t>
      </w:r>
    </w:p>
    <w:p w:rsidR="002A0E8B" w:rsidRDefault="002A0E8B" w:rsidP="002A0E8B">
      <w:pPr>
        <w:pStyle w:val="pdt1"/>
      </w:pPr>
    </w:p>
    <w:p w:rsidR="002A0E8B" w:rsidRDefault="002A0E8B" w:rsidP="002A0E8B">
      <w:pPr>
        <w:pStyle w:val="pdt1"/>
      </w:pPr>
      <w:r>
        <w:t xml:space="preserve">Expiration Date:  </w:t>
      </w:r>
      <w:r w:rsidR="000D54EF">
        <w:t>June 15</w:t>
      </w:r>
      <w:r w:rsidR="00B0048B">
        <w:t>, 2022</w:t>
      </w:r>
    </w:p>
    <w:p w:rsidR="002A0E8B" w:rsidRDefault="002A0E8B" w:rsidP="002A0E8B">
      <w:pPr>
        <w:pStyle w:val="left-border"/>
      </w:pPr>
    </w:p>
    <w:p w:rsidR="002A0E8B" w:rsidRDefault="002A0E8B" w:rsidP="002A0E8B">
      <w:pPr>
        <w:pStyle w:val="left-border"/>
      </w:pPr>
    </w:p>
    <w:p w:rsidR="002A0E8B" w:rsidRDefault="002A0E8B" w:rsidP="002A0E8B">
      <w:pPr>
        <w:pStyle w:val="left-border"/>
      </w:pPr>
    </w:p>
    <w:p w:rsidR="002A0E8B" w:rsidRDefault="002A0E8B" w:rsidP="002A0E8B">
      <w:pPr>
        <w:pStyle w:val="Paragraph"/>
      </w:pPr>
      <w:r>
        <w:object w:dxaOrig="1953" w:dyaOrig="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5pt;height:96.05pt" o:ole="">
            <v:imagedata r:id="rId8" o:title=""/>
          </v:shape>
          <o:OLEObject Type="Embed" ProgID="Word.Document.8" ShapeID="_x0000_i1025" DrawAspect="Content" ObjectID="_1560171101" r:id="rId9"/>
        </w:object>
      </w:r>
    </w:p>
    <w:p w:rsidR="002A0E8B" w:rsidRDefault="002A0E8B" w:rsidP="002A0E8B">
      <w:pPr>
        <w:pStyle w:val="onm"/>
      </w:pPr>
      <w:r>
        <w:object w:dxaOrig="8921" w:dyaOrig="1150">
          <v:shape id="_x0000_i1026" type="#_x0000_t75" style="width:476.4pt;height:56.4pt" o:ole="" fillcolor="window">
            <v:imagedata r:id="rId10" o:title=""/>
          </v:shape>
          <o:OLEObject Type="Embed" ProgID="MSDraw" ShapeID="_x0000_i1026" DrawAspect="Content" ObjectID="_1560171102" r:id="rId11">
            <o:FieldCodes>\* mergeformat</o:FieldCodes>
          </o:OLEObject>
        </w:object>
      </w:r>
    </w:p>
    <w:p w:rsidR="002A0E8B" w:rsidRDefault="003F1AB8" w:rsidP="003F1AB8">
      <w:pPr>
        <w:pStyle w:val="Paragraph"/>
        <w:jc w:val="center"/>
        <w:rPr>
          <w:b/>
          <w:sz w:val="20"/>
        </w:rPr>
      </w:pPr>
      <w:r w:rsidRPr="00E4516D">
        <w:rPr>
          <w:b/>
          <w:sz w:val="20"/>
        </w:rPr>
        <w:t xml:space="preserve">CHECK THE </w:t>
      </w:r>
      <w:r w:rsidRPr="00E4516D">
        <w:rPr>
          <w:b/>
          <w:caps/>
          <w:sz w:val="20"/>
        </w:rPr>
        <w:t>Next Generation Integrated Network</w:t>
      </w:r>
      <w:r w:rsidRPr="00E4516D">
        <w:rPr>
          <w:b/>
          <w:sz w:val="20"/>
        </w:rPr>
        <w:t xml:space="preserve"> (NGIN) AT: </w:t>
      </w:r>
      <w:r w:rsidRPr="00E4516D">
        <w:rPr>
          <w:b/>
          <w:sz w:val="20"/>
        </w:rPr>
        <w:br/>
      </w:r>
      <w:hyperlink r:id="rId12" w:tooltip="https://code450ngin.gsfc.nasa.gov/" w:history="1">
        <w:r w:rsidRPr="00E4516D">
          <w:rPr>
            <w:rStyle w:val="Hyperlink"/>
            <w:b/>
            <w:bCs/>
            <w:sz w:val="20"/>
          </w:rPr>
          <w:t>https://code450ngin.gsfc.nasa.gov/</w:t>
        </w:r>
      </w:hyperlink>
      <w:r w:rsidRPr="00E4516D">
        <w:rPr>
          <w:b/>
          <w:sz w:val="20"/>
        </w:rPr>
        <w:t xml:space="preserve"> </w:t>
      </w:r>
      <w:r w:rsidRPr="00E4516D">
        <w:rPr>
          <w:b/>
          <w:sz w:val="20"/>
        </w:rPr>
        <w:br/>
        <w:t>PRIOR TO USE TO VERIFY THAT THIS IS THE CORRECT VERSION</w:t>
      </w:r>
    </w:p>
    <w:p w:rsidR="003F1AB8" w:rsidRDefault="003F1AB8" w:rsidP="003F1AB8">
      <w:pPr>
        <w:pStyle w:val="Paragraph"/>
        <w:jc w:val="center"/>
        <w:sectPr w:rsidR="003F1AB8" w:rsidSect="002A0E8B">
          <w:headerReference w:type="default" r:id="rId13"/>
          <w:footerReference w:type="even" r:id="rId14"/>
          <w:pgSz w:w="12240" w:h="15840" w:code="1"/>
          <w:pgMar w:top="1440" w:right="1440" w:bottom="720" w:left="1440" w:header="720" w:footer="720" w:gutter="0"/>
          <w:cols w:space="720"/>
          <w:noEndnote/>
          <w:docGrid w:linePitch="326"/>
        </w:sectPr>
      </w:pPr>
    </w:p>
    <w:p w:rsidR="003F1AB8" w:rsidRPr="009525D3" w:rsidRDefault="009525D3" w:rsidP="003F1AB8">
      <w:pPr>
        <w:pStyle w:val="Paragraph"/>
        <w:rPr>
          <w:sz w:val="44"/>
        </w:rPr>
      </w:pPr>
      <w:r w:rsidRPr="009525D3">
        <w:rPr>
          <w:color w:val="000000"/>
          <w:sz w:val="36"/>
        </w:rPr>
        <w:lastRenderedPageBreak/>
        <w:t>Data Acquisition Processing and Handling Network Environment (DAPHNE) Standard Service and Interface Control Document</w:t>
      </w:r>
    </w:p>
    <w:p w:rsidR="00454DC1" w:rsidRPr="00454DC1" w:rsidRDefault="00454DC1" w:rsidP="00454DC1">
      <w:pPr>
        <w:pStyle w:val="Paragraph"/>
      </w:pPr>
    </w:p>
    <w:p w:rsidR="003B3F67" w:rsidRPr="00BC024D" w:rsidRDefault="003B3F67" w:rsidP="00454DC1">
      <w:pPr>
        <w:autoSpaceDE w:val="0"/>
        <w:autoSpaceDN w:val="0"/>
        <w:adjustRightInd w:val="0"/>
        <w:spacing w:before="0" w:after="0" w:line="240" w:lineRule="exact"/>
        <w:ind w:left="810"/>
        <w:jc w:val="left"/>
        <w:rPr>
          <w:rFonts w:cs="Arial"/>
          <w:b/>
          <w:bCs/>
          <w:szCs w:val="24"/>
        </w:rPr>
      </w:pPr>
      <w:r w:rsidRPr="00BC024D">
        <w:rPr>
          <w:rFonts w:cs="Arial"/>
          <w:b/>
          <w:bCs/>
          <w:szCs w:val="24"/>
        </w:rPr>
        <w:t>Submitted by:</w:t>
      </w:r>
    </w:p>
    <w:p w:rsidR="003B3F67" w:rsidRPr="00BC024D" w:rsidRDefault="003B3F67" w:rsidP="00454DC1">
      <w:pPr>
        <w:autoSpaceDE w:val="0"/>
        <w:autoSpaceDN w:val="0"/>
        <w:adjustRightInd w:val="0"/>
        <w:spacing w:before="0" w:after="0" w:line="240" w:lineRule="exact"/>
        <w:ind w:left="810"/>
        <w:jc w:val="left"/>
        <w:rPr>
          <w:rFonts w:ascii="Times New Roman" w:hAnsi="Times New Roman"/>
          <w:b/>
          <w:bCs/>
          <w:szCs w:val="24"/>
        </w:rPr>
      </w:pPr>
    </w:p>
    <w:p w:rsidR="00302E84" w:rsidRDefault="00302E84" w:rsidP="00454DC1">
      <w:pPr>
        <w:autoSpaceDE w:val="0"/>
        <w:autoSpaceDN w:val="0"/>
        <w:adjustRightInd w:val="0"/>
        <w:spacing w:before="0" w:after="0" w:line="240" w:lineRule="exact"/>
        <w:ind w:left="810"/>
        <w:jc w:val="left"/>
        <w:rPr>
          <w:rFonts w:ascii="Times New Roman" w:hAnsi="Times New Roman"/>
          <w:b/>
          <w:bCs/>
          <w:szCs w:val="24"/>
        </w:rPr>
      </w:pPr>
    </w:p>
    <w:p w:rsidR="00A84BAA" w:rsidRDefault="00A84BAA" w:rsidP="00454DC1">
      <w:pPr>
        <w:autoSpaceDE w:val="0"/>
        <w:autoSpaceDN w:val="0"/>
        <w:adjustRightInd w:val="0"/>
        <w:spacing w:before="0" w:after="0" w:line="240" w:lineRule="exact"/>
        <w:ind w:left="810"/>
        <w:jc w:val="left"/>
        <w:rPr>
          <w:rFonts w:ascii="Times New Roman" w:hAnsi="Times New Roman"/>
          <w:b/>
          <w:bCs/>
          <w:szCs w:val="24"/>
        </w:rPr>
      </w:pPr>
    </w:p>
    <w:p w:rsidR="00A84BAA" w:rsidRPr="00BC024D" w:rsidRDefault="00A84BAA" w:rsidP="00454DC1">
      <w:pPr>
        <w:autoSpaceDE w:val="0"/>
        <w:autoSpaceDN w:val="0"/>
        <w:adjustRightInd w:val="0"/>
        <w:spacing w:before="0" w:after="0" w:line="240" w:lineRule="exact"/>
        <w:ind w:left="810"/>
        <w:jc w:val="left"/>
        <w:rPr>
          <w:rFonts w:ascii="Times New Roman" w:hAnsi="Times New Roman"/>
          <w:b/>
          <w:bCs/>
          <w:szCs w:val="24"/>
        </w:rPr>
      </w:pPr>
    </w:p>
    <w:p w:rsidR="00E81BA7" w:rsidRPr="00BC024D" w:rsidRDefault="00E81BA7" w:rsidP="00E81BA7">
      <w:pPr>
        <w:pStyle w:val="TableDefinition"/>
        <w:tabs>
          <w:tab w:val="clear" w:pos="5112"/>
          <w:tab w:val="clear" w:pos="7722"/>
          <w:tab w:val="right" w:pos="7650"/>
        </w:tabs>
        <w:ind w:left="810"/>
        <w:rPr>
          <w:rFonts w:ascii="Times New Roman" w:hAnsi="Times New Roman"/>
          <w:sz w:val="24"/>
          <w:szCs w:val="24"/>
        </w:rPr>
      </w:pPr>
      <w:r w:rsidRPr="00BC024D">
        <w:rPr>
          <w:rFonts w:ascii="Times New Roman" w:hAnsi="Times New Roman"/>
          <w:sz w:val="24"/>
          <w:szCs w:val="24"/>
        </w:rPr>
        <w:t>______________________________________________________________</w:t>
      </w:r>
    </w:p>
    <w:p w:rsidR="00302E84" w:rsidRPr="00BC024D" w:rsidRDefault="00302E84" w:rsidP="00BC03D0">
      <w:pPr>
        <w:pStyle w:val="TableDefinition"/>
        <w:tabs>
          <w:tab w:val="clear" w:pos="5112"/>
          <w:tab w:val="clear" w:pos="7722"/>
          <w:tab w:val="right" w:pos="7650"/>
        </w:tabs>
        <w:ind w:left="810"/>
        <w:rPr>
          <w:rFonts w:ascii="Times New Roman" w:hAnsi="Times New Roman"/>
          <w:sz w:val="24"/>
          <w:szCs w:val="24"/>
        </w:rPr>
      </w:pPr>
      <w:r w:rsidRPr="00BC024D">
        <w:rPr>
          <w:rFonts w:ascii="Times New Roman" w:hAnsi="Times New Roman"/>
          <w:sz w:val="24"/>
          <w:szCs w:val="24"/>
        </w:rPr>
        <w:t>, Networks Integration Manager</w:t>
      </w:r>
      <w:r w:rsidR="00454DC1" w:rsidRPr="00BC024D">
        <w:rPr>
          <w:rFonts w:ascii="Times New Roman" w:hAnsi="Times New Roman"/>
          <w:sz w:val="24"/>
          <w:szCs w:val="24"/>
        </w:rPr>
        <w:tab/>
      </w:r>
      <w:r w:rsidRPr="00BC024D">
        <w:rPr>
          <w:rFonts w:ascii="Times New Roman" w:hAnsi="Times New Roman"/>
          <w:sz w:val="24"/>
          <w:szCs w:val="24"/>
        </w:rPr>
        <w:t>Date</w:t>
      </w:r>
    </w:p>
    <w:p w:rsidR="00454DC1" w:rsidRPr="00BC024D" w:rsidRDefault="00302E84" w:rsidP="00454DC1">
      <w:pPr>
        <w:pStyle w:val="TableDefinition"/>
        <w:ind w:left="810"/>
        <w:rPr>
          <w:rFonts w:ascii="Times New Roman" w:hAnsi="Times New Roman"/>
          <w:sz w:val="24"/>
          <w:szCs w:val="24"/>
        </w:rPr>
      </w:pPr>
      <w:r w:rsidRPr="00BC024D">
        <w:rPr>
          <w:rFonts w:ascii="Times New Roman" w:hAnsi="Times New Roman"/>
          <w:sz w:val="24"/>
          <w:szCs w:val="24"/>
        </w:rPr>
        <w:t>Networks Integration Management Office, Code 450.1</w:t>
      </w:r>
      <w:r w:rsidR="00454DC1" w:rsidRPr="00BC024D">
        <w:rPr>
          <w:rFonts w:ascii="Times New Roman" w:hAnsi="Times New Roman"/>
          <w:sz w:val="24"/>
          <w:szCs w:val="24"/>
        </w:rPr>
        <w:br/>
      </w:r>
      <w:r w:rsidRPr="00BC024D">
        <w:rPr>
          <w:rFonts w:ascii="Times New Roman" w:hAnsi="Times New Roman"/>
          <w:sz w:val="24"/>
          <w:szCs w:val="24"/>
        </w:rPr>
        <w:t>Goddard Space Flight Center, Greenbelt, MD  20771</w:t>
      </w:r>
      <w:r w:rsidR="00454DC1" w:rsidRPr="00BC024D">
        <w:rPr>
          <w:rFonts w:ascii="Times New Roman" w:hAnsi="Times New Roman"/>
          <w:sz w:val="24"/>
          <w:szCs w:val="24"/>
        </w:rPr>
        <w:br/>
      </w:r>
      <w:r w:rsidRPr="00BC024D">
        <w:rPr>
          <w:rFonts w:ascii="Times New Roman" w:hAnsi="Times New Roman"/>
          <w:sz w:val="24"/>
          <w:szCs w:val="24"/>
        </w:rPr>
        <w:t>Telephone: (301) 286-</w:t>
      </w:r>
      <w:r w:rsidR="00F21872" w:rsidRPr="00BC024D">
        <w:rPr>
          <w:rFonts w:ascii="Times New Roman" w:hAnsi="Times New Roman"/>
          <w:sz w:val="24"/>
          <w:szCs w:val="24"/>
        </w:rPr>
        <w:t xml:space="preserve"> </w:t>
      </w:r>
    </w:p>
    <w:p w:rsidR="00454DC1" w:rsidRPr="00BC024D" w:rsidRDefault="00454DC1" w:rsidP="00454DC1">
      <w:pPr>
        <w:autoSpaceDE w:val="0"/>
        <w:autoSpaceDN w:val="0"/>
        <w:adjustRightInd w:val="0"/>
        <w:spacing w:before="0" w:after="0" w:line="240" w:lineRule="exact"/>
        <w:ind w:left="810"/>
        <w:jc w:val="left"/>
        <w:rPr>
          <w:rFonts w:ascii="Times New Roman" w:hAnsi="Times New Roman"/>
          <w:b/>
          <w:bCs/>
          <w:szCs w:val="24"/>
        </w:rPr>
      </w:pPr>
    </w:p>
    <w:p w:rsidR="003B3F67" w:rsidRPr="00BC024D" w:rsidRDefault="003B3F67" w:rsidP="00454DC1">
      <w:pPr>
        <w:autoSpaceDE w:val="0"/>
        <w:autoSpaceDN w:val="0"/>
        <w:adjustRightInd w:val="0"/>
        <w:spacing w:before="0" w:after="0" w:line="240" w:lineRule="exact"/>
        <w:ind w:left="810"/>
        <w:jc w:val="left"/>
        <w:rPr>
          <w:rFonts w:ascii="Times New Roman" w:hAnsi="Times New Roman"/>
          <w:b/>
          <w:bCs/>
          <w:szCs w:val="24"/>
        </w:rPr>
      </w:pPr>
    </w:p>
    <w:p w:rsidR="003B3F67" w:rsidRPr="00BC024D" w:rsidRDefault="003B3F67" w:rsidP="00BC03D0">
      <w:pPr>
        <w:pStyle w:val="TableDefinition"/>
        <w:tabs>
          <w:tab w:val="clear" w:pos="5112"/>
          <w:tab w:val="clear" w:pos="7722"/>
          <w:tab w:val="right" w:pos="7650"/>
        </w:tabs>
        <w:ind w:left="810"/>
        <w:rPr>
          <w:rFonts w:cs="Arial"/>
          <w:b/>
          <w:bCs/>
          <w:sz w:val="24"/>
          <w:szCs w:val="24"/>
        </w:rPr>
      </w:pPr>
      <w:r w:rsidRPr="00BC024D">
        <w:rPr>
          <w:rFonts w:cs="Arial"/>
          <w:b/>
          <w:bCs/>
          <w:sz w:val="24"/>
          <w:szCs w:val="24"/>
        </w:rPr>
        <w:t>Approved by:</w:t>
      </w:r>
    </w:p>
    <w:p w:rsidR="00E81BA7" w:rsidRDefault="00E81BA7" w:rsidP="00BC03D0">
      <w:pPr>
        <w:pStyle w:val="TableDefinition"/>
        <w:tabs>
          <w:tab w:val="clear" w:pos="5112"/>
          <w:tab w:val="clear" w:pos="7722"/>
          <w:tab w:val="right" w:pos="7650"/>
        </w:tabs>
        <w:ind w:left="810"/>
        <w:rPr>
          <w:rFonts w:ascii="Times New Roman" w:hAnsi="Times New Roman"/>
          <w:sz w:val="24"/>
          <w:szCs w:val="24"/>
        </w:rPr>
      </w:pPr>
    </w:p>
    <w:p w:rsidR="00A84BAA" w:rsidRDefault="00A84BAA" w:rsidP="00BC03D0">
      <w:pPr>
        <w:pStyle w:val="TableDefinition"/>
        <w:tabs>
          <w:tab w:val="clear" w:pos="5112"/>
          <w:tab w:val="clear" w:pos="7722"/>
          <w:tab w:val="right" w:pos="7650"/>
        </w:tabs>
        <w:ind w:left="810"/>
        <w:rPr>
          <w:rFonts w:ascii="Times New Roman" w:hAnsi="Times New Roman"/>
          <w:sz w:val="24"/>
          <w:szCs w:val="24"/>
        </w:rPr>
      </w:pPr>
    </w:p>
    <w:p w:rsidR="008C65E0" w:rsidRPr="00BC024D" w:rsidRDefault="008C65E0" w:rsidP="00BC03D0">
      <w:pPr>
        <w:pStyle w:val="TableDefinition"/>
        <w:tabs>
          <w:tab w:val="clear" w:pos="5112"/>
          <w:tab w:val="clear" w:pos="7722"/>
          <w:tab w:val="right" w:pos="7650"/>
        </w:tabs>
        <w:ind w:left="810"/>
        <w:rPr>
          <w:rFonts w:ascii="Times New Roman" w:hAnsi="Times New Roman"/>
          <w:sz w:val="24"/>
          <w:szCs w:val="24"/>
        </w:rPr>
      </w:pPr>
    </w:p>
    <w:p w:rsidR="00E81BA7" w:rsidRPr="00BC024D" w:rsidRDefault="00DB1D1F" w:rsidP="00BC03D0">
      <w:pPr>
        <w:pStyle w:val="TableDefinition"/>
        <w:tabs>
          <w:tab w:val="clear" w:pos="5112"/>
          <w:tab w:val="clear" w:pos="7722"/>
          <w:tab w:val="right" w:pos="7650"/>
        </w:tabs>
        <w:ind w:left="81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4240530</wp:posOffset>
                </wp:positionH>
                <wp:positionV relativeFrom="paragraph">
                  <wp:posOffset>56515</wp:posOffset>
                </wp:positionV>
                <wp:extent cx="891540" cy="358140"/>
                <wp:effectExtent l="3810" t="0" r="0" b="0"/>
                <wp:wrapNone/>
                <wp:docPr id="25"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D23" w:rsidRDefault="00996D23">
                            <w:r>
                              <w:t>01/24/13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333.9pt;margin-top:4.45pt;width:70.2pt;height:28.2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" filled="f" stroked="f">
                <v:textbox style="mso-fit-shape-to-text:t">
                  <w:txbxContent>
                    <w:p w:rsidR="00996D23" w:rsidRDefault="00996D23">
                      <w:r>
                        <w:t>01/24/13</w:t>
                      </w:r>
                    </w:p>
                  </w:txbxContent>
                </v:textbox>
              </v:shape>
            </w:pict>
          </mc:Fallback>
        </mc:AlternateContent>
      </w:r>
    </w:p>
    <w:p w:rsidR="003D56FF" w:rsidRPr="00BC024D" w:rsidRDefault="003D56FF" w:rsidP="003D56FF">
      <w:pPr>
        <w:pStyle w:val="TableDefinition"/>
        <w:tabs>
          <w:tab w:val="clear" w:pos="5112"/>
          <w:tab w:val="clear" w:pos="7722"/>
          <w:tab w:val="right" w:pos="7650"/>
        </w:tabs>
        <w:ind w:left="810"/>
        <w:rPr>
          <w:rFonts w:ascii="Times New Roman" w:hAnsi="Times New Roman"/>
          <w:sz w:val="24"/>
          <w:szCs w:val="24"/>
        </w:rPr>
      </w:pPr>
      <w:r w:rsidRPr="00BC024D">
        <w:rPr>
          <w:rFonts w:ascii="Times New Roman" w:hAnsi="Times New Roman"/>
          <w:sz w:val="24"/>
          <w:szCs w:val="24"/>
        </w:rPr>
        <w:t>______________________________________________________________</w:t>
      </w:r>
    </w:p>
    <w:p w:rsidR="003B3F67" w:rsidRPr="00BC024D" w:rsidRDefault="00454DC1" w:rsidP="00BC03D0">
      <w:pPr>
        <w:pStyle w:val="TableDefinition"/>
        <w:tabs>
          <w:tab w:val="clear" w:pos="5112"/>
          <w:tab w:val="clear" w:pos="7722"/>
          <w:tab w:val="right" w:pos="7650"/>
        </w:tabs>
        <w:ind w:left="810"/>
        <w:rPr>
          <w:rFonts w:ascii="Times New Roman" w:hAnsi="Times New Roman"/>
          <w:sz w:val="24"/>
          <w:szCs w:val="24"/>
        </w:rPr>
      </w:pPr>
      <w:r w:rsidRPr="00BC024D">
        <w:rPr>
          <w:rFonts w:ascii="Times New Roman" w:hAnsi="Times New Roman"/>
          <w:sz w:val="24"/>
          <w:szCs w:val="24"/>
        </w:rPr>
        <w:t>,</w:t>
      </w:r>
      <w:r w:rsidR="00302E84" w:rsidRPr="00BC024D">
        <w:rPr>
          <w:rFonts w:ascii="Times New Roman" w:hAnsi="Times New Roman"/>
          <w:sz w:val="24"/>
          <w:szCs w:val="24"/>
        </w:rPr>
        <w:t xml:space="preserve"> GSFC</w:t>
      </w:r>
      <w:r w:rsidR="00A65815" w:rsidRPr="00BC024D">
        <w:rPr>
          <w:rFonts w:ascii="Times New Roman" w:hAnsi="Times New Roman"/>
          <w:sz w:val="24"/>
          <w:szCs w:val="24"/>
        </w:rPr>
        <w:t xml:space="preserve"> </w:t>
      </w:r>
      <w:r w:rsidR="00FC7B76">
        <w:rPr>
          <w:rFonts w:ascii="Times New Roman" w:hAnsi="Times New Roman"/>
          <w:sz w:val="24"/>
          <w:szCs w:val="24"/>
        </w:rPr>
        <w:t>Code 566</w:t>
      </w:r>
      <w:r w:rsidR="003B3F67" w:rsidRPr="00BC024D">
        <w:rPr>
          <w:rFonts w:ascii="Times New Roman" w:hAnsi="Times New Roman"/>
          <w:sz w:val="24"/>
          <w:szCs w:val="24"/>
        </w:rPr>
        <w:tab/>
        <w:t>Date</w:t>
      </w:r>
    </w:p>
    <w:p w:rsidR="00BC03D0" w:rsidRPr="00BC024D" w:rsidRDefault="00FC7B76" w:rsidP="00BC03D0">
      <w:pPr>
        <w:pStyle w:val="TableDefinition"/>
        <w:tabs>
          <w:tab w:val="clear" w:pos="5112"/>
          <w:tab w:val="clear" w:pos="7722"/>
          <w:tab w:val="right" w:pos="7650"/>
        </w:tabs>
        <w:ind w:left="810"/>
        <w:rPr>
          <w:rFonts w:ascii="Times New Roman" w:hAnsi="Times New Roman"/>
          <w:sz w:val="24"/>
          <w:szCs w:val="24"/>
        </w:rPr>
      </w:pPr>
      <w:r>
        <w:rPr>
          <w:rFonts w:ascii="Times New Roman" w:hAnsi="Times New Roman"/>
          <w:sz w:val="24"/>
          <w:szCs w:val="24"/>
        </w:rPr>
        <w:t>DAPHNE</w:t>
      </w:r>
      <w:r w:rsidR="003B3F67" w:rsidRPr="00BC024D">
        <w:rPr>
          <w:rFonts w:ascii="Times New Roman" w:hAnsi="Times New Roman"/>
          <w:sz w:val="24"/>
          <w:szCs w:val="24"/>
        </w:rPr>
        <w:t xml:space="preserve"> Project Manager</w:t>
      </w:r>
      <w:r w:rsidR="00454DC1" w:rsidRPr="00BC024D">
        <w:rPr>
          <w:rFonts w:ascii="Times New Roman" w:hAnsi="Times New Roman"/>
          <w:sz w:val="24"/>
          <w:szCs w:val="24"/>
        </w:rPr>
        <w:br/>
      </w:r>
      <w:r w:rsidR="00302E84" w:rsidRPr="00BC024D">
        <w:rPr>
          <w:rFonts w:ascii="Times New Roman" w:hAnsi="Times New Roman"/>
          <w:sz w:val="24"/>
          <w:szCs w:val="24"/>
        </w:rPr>
        <w:t>Goddard Space Flight Center, Greenbelt, MD 20771</w:t>
      </w:r>
      <w:r w:rsidR="00454DC1" w:rsidRPr="00BC024D">
        <w:rPr>
          <w:rFonts w:ascii="Times New Roman" w:hAnsi="Times New Roman"/>
          <w:sz w:val="24"/>
          <w:szCs w:val="24"/>
        </w:rPr>
        <w:br/>
      </w:r>
      <w:r w:rsidR="00302E84" w:rsidRPr="00BC024D">
        <w:rPr>
          <w:rFonts w:ascii="Times New Roman" w:hAnsi="Times New Roman"/>
          <w:sz w:val="24"/>
          <w:szCs w:val="24"/>
        </w:rPr>
        <w:t xml:space="preserve">Telephone: (301) </w:t>
      </w:r>
      <w:r w:rsidR="00A65815" w:rsidRPr="00BC024D">
        <w:rPr>
          <w:rFonts w:ascii="Times New Roman" w:hAnsi="Times New Roman"/>
          <w:sz w:val="24"/>
          <w:szCs w:val="24"/>
        </w:rPr>
        <w:t>286-</w:t>
      </w:r>
      <w:proofErr w:type="gramStart"/>
      <w:r w:rsidR="00454DC1" w:rsidRPr="00BC024D">
        <w:rPr>
          <w:rFonts w:ascii="Times New Roman" w:hAnsi="Times New Roman"/>
          <w:sz w:val="24"/>
          <w:szCs w:val="24"/>
        </w:rPr>
        <w:t>;</w:t>
      </w:r>
      <w:proofErr w:type="gramEnd"/>
      <w:r w:rsidR="00302E84" w:rsidRPr="00BC024D">
        <w:rPr>
          <w:rFonts w:ascii="Times New Roman" w:hAnsi="Times New Roman"/>
          <w:sz w:val="24"/>
          <w:szCs w:val="24"/>
        </w:rPr>
        <w:t xml:space="preserve"> E-mail:</w:t>
      </w:r>
      <w:r w:rsidR="00454DC1" w:rsidRPr="00BC024D">
        <w:rPr>
          <w:rFonts w:ascii="Times New Roman" w:hAnsi="Times New Roman"/>
          <w:sz w:val="24"/>
          <w:szCs w:val="24"/>
        </w:rPr>
        <w:t xml:space="preserve"> </w:t>
      </w:r>
      <w:r w:rsidR="00E44EAF" w:rsidRPr="00BC024D">
        <w:rPr>
          <w:rFonts w:ascii="Times New Roman" w:hAnsi="Times New Roman"/>
          <w:sz w:val="24"/>
          <w:szCs w:val="24"/>
        </w:rPr>
        <w:fldChar w:fldCharType="begin"/>
      </w:r>
      <w:r w:rsidR="00BC03D0" w:rsidRPr="00BC024D">
        <w:rPr>
          <w:rFonts w:ascii="Times New Roman" w:hAnsi="Times New Roman"/>
          <w:sz w:val="24"/>
          <w:szCs w:val="24"/>
        </w:rPr>
        <w:instrText xml:space="preserve"> HYPERLINK "mailto:marco.m.midon@nasa.gov</w:instrText>
      </w:r>
    </w:p>
    <w:p w:rsidR="00BC03D0" w:rsidRPr="00BC024D" w:rsidRDefault="00BC03D0" w:rsidP="00BC03D0">
      <w:pPr>
        <w:pStyle w:val="TableDefinition"/>
        <w:tabs>
          <w:tab w:val="clear" w:pos="5112"/>
          <w:tab w:val="clear" w:pos="7722"/>
          <w:tab w:val="right" w:pos="7650"/>
        </w:tabs>
        <w:ind w:left="810"/>
        <w:rPr>
          <w:rFonts w:ascii="Times New Roman" w:hAnsi="Times New Roman"/>
          <w:sz w:val="24"/>
          <w:szCs w:val="24"/>
        </w:rPr>
      </w:pPr>
    </w:p>
    <w:p w:rsidR="00BC03D0" w:rsidRPr="00BC024D" w:rsidRDefault="00BC03D0" w:rsidP="00BC03D0">
      <w:pPr>
        <w:pStyle w:val="TableDefinition"/>
        <w:tabs>
          <w:tab w:val="clear" w:pos="5112"/>
          <w:tab w:val="clear" w:pos="7722"/>
          <w:tab w:val="right" w:pos="7650"/>
        </w:tabs>
        <w:ind w:left="810"/>
        <w:rPr>
          <w:rStyle w:val="Hyperlink"/>
          <w:rFonts w:ascii="Times New Roman" w:hAnsi="Times New Roman"/>
          <w:sz w:val="24"/>
          <w:szCs w:val="24"/>
        </w:rPr>
      </w:pPr>
      <w:r w:rsidRPr="00BC024D">
        <w:rPr>
          <w:rFonts w:ascii="Times New Roman" w:hAnsi="Times New Roman"/>
          <w:sz w:val="24"/>
          <w:szCs w:val="24"/>
        </w:rPr>
        <w:instrText xml:space="preserve">" </w:instrText>
      </w:r>
      <w:r w:rsidR="00E44EAF" w:rsidRPr="00BC024D">
        <w:rPr>
          <w:rFonts w:ascii="Times New Roman" w:hAnsi="Times New Roman"/>
          <w:sz w:val="24"/>
          <w:szCs w:val="24"/>
        </w:rPr>
        <w:fldChar w:fldCharType="separate"/>
      </w:r>
    </w:p>
    <w:p w:rsidR="003B3F67" w:rsidRPr="00BC024D" w:rsidRDefault="00E44EAF" w:rsidP="00BC03D0">
      <w:pPr>
        <w:pStyle w:val="TableDefinition"/>
        <w:tabs>
          <w:tab w:val="clear" w:pos="5112"/>
          <w:tab w:val="clear" w:pos="7722"/>
          <w:tab w:val="right" w:pos="7650"/>
        </w:tabs>
        <w:ind w:left="810"/>
        <w:rPr>
          <w:rFonts w:ascii="Times New Roman" w:hAnsi="Times New Roman"/>
          <w:sz w:val="24"/>
          <w:szCs w:val="24"/>
        </w:rPr>
      </w:pPr>
      <w:r w:rsidRPr="00BC024D">
        <w:rPr>
          <w:rFonts w:ascii="Times New Roman" w:hAnsi="Times New Roman"/>
          <w:sz w:val="24"/>
          <w:szCs w:val="24"/>
        </w:rPr>
        <w:fldChar w:fldCharType="end"/>
      </w:r>
    </w:p>
    <w:p w:rsidR="00AB413B" w:rsidRPr="00BC024D" w:rsidRDefault="00AB413B" w:rsidP="00AB413B">
      <w:pPr>
        <w:tabs>
          <w:tab w:val="left" w:pos="7110"/>
        </w:tabs>
        <w:autoSpaceDE w:val="0"/>
        <w:autoSpaceDN w:val="0"/>
        <w:adjustRightInd w:val="0"/>
        <w:spacing w:before="0" w:after="0" w:line="240" w:lineRule="exact"/>
        <w:ind w:left="720"/>
        <w:jc w:val="center"/>
        <w:rPr>
          <w:rFonts w:ascii="Times New Roman" w:hAnsi="Times New Roman"/>
          <w:b/>
          <w:szCs w:val="24"/>
        </w:rPr>
      </w:pPr>
      <w:r w:rsidRPr="00BC024D">
        <w:rPr>
          <w:rFonts w:ascii="Times New Roman" w:hAnsi="Times New Roman"/>
          <w:b/>
          <w:szCs w:val="24"/>
        </w:rPr>
        <w:t>Goddard Space Flight Center</w:t>
      </w:r>
    </w:p>
    <w:p w:rsidR="00454DC1" w:rsidRPr="00BC024D" w:rsidRDefault="00AB413B" w:rsidP="002E2B68">
      <w:pPr>
        <w:tabs>
          <w:tab w:val="left" w:pos="7110"/>
        </w:tabs>
        <w:autoSpaceDE w:val="0"/>
        <w:autoSpaceDN w:val="0"/>
        <w:adjustRightInd w:val="0"/>
        <w:spacing w:before="0" w:after="0" w:line="240" w:lineRule="exact"/>
        <w:ind w:left="720"/>
        <w:jc w:val="center"/>
        <w:rPr>
          <w:rFonts w:ascii="Times New Roman" w:hAnsi="Times New Roman"/>
          <w:b/>
          <w:bCs/>
          <w:sz w:val="20"/>
        </w:rPr>
      </w:pPr>
      <w:r w:rsidRPr="00BC024D">
        <w:rPr>
          <w:rFonts w:ascii="Times New Roman" w:hAnsi="Times New Roman"/>
          <w:szCs w:val="24"/>
        </w:rPr>
        <w:t>Greenbelt, Maryland</w:t>
      </w:r>
      <w:r w:rsidR="00454DC1" w:rsidRPr="00BC024D">
        <w:rPr>
          <w:rFonts w:ascii="Times New Roman" w:hAnsi="Times New Roman"/>
          <w:b/>
          <w:bCs/>
          <w:sz w:val="20"/>
        </w:rPr>
        <w:br w:type="page"/>
      </w:r>
    </w:p>
    <w:p w:rsidR="00AB413B" w:rsidRPr="009525D3" w:rsidRDefault="009525D3" w:rsidP="00AB413B">
      <w:pPr>
        <w:pStyle w:val="Paragraph"/>
        <w:rPr>
          <w:sz w:val="44"/>
        </w:rPr>
      </w:pPr>
      <w:r w:rsidRPr="009525D3">
        <w:rPr>
          <w:color w:val="000000"/>
          <w:sz w:val="36"/>
        </w:rPr>
        <w:lastRenderedPageBreak/>
        <w:t>Data Acquisition Processing and Handling Network Environment (DAPHNE) Standard Service and Interface Control Document</w:t>
      </w:r>
    </w:p>
    <w:p w:rsidR="00AB413B" w:rsidRDefault="00AB413B" w:rsidP="00AB413B">
      <w:pPr>
        <w:pStyle w:val="Paragraph"/>
        <w:rPr>
          <w:sz w:val="20"/>
        </w:rPr>
      </w:pPr>
    </w:p>
    <w:p w:rsidR="00AB413B" w:rsidRPr="00454DC1" w:rsidRDefault="00AB413B" w:rsidP="00BC03D0">
      <w:pPr>
        <w:autoSpaceDE w:val="0"/>
        <w:autoSpaceDN w:val="0"/>
        <w:adjustRightInd w:val="0"/>
        <w:spacing w:before="0" w:after="0" w:line="240" w:lineRule="exact"/>
        <w:ind w:left="720"/>
        <w:jc w:val="left"/>
        <w:rPr>
          <w:rFonts w:cs="Arial"/>
          <w:b/>
          <w:bCs/>
          <w:szCs w:val="24"/>
        </w:rPr>
      </w:pPr>
      <w:r w:rsidRPr="00454DC1">
        <w:rPr>
          <w:rFonts w:cs="Arial"/>
          <w:b/>
          <w:bCs/>
          <w:szCs w:val="24"/>
        </w:rPr>
        <w:t>Approved by:</w:t>
      </w:r>
    </w:p>
    <w:p w:rsidR="00AB413B" w:rsidRDefault="00AB413B" w:rsidP="00AB413B">
      <w:pPr>
        <w:pStyle w:val="TableDefinition"/>
        <w:tabs>
          <w:tab w:val="clear" w:pos="5112"/>
          <w:tab w:val="clear" w:pos="7722"/>
          <w:tab w:val="right" w:pos="7380"/>
        </w:tabs>
        <w:ind w:left="720"/>
        <w:rPr>
          <w:rFonts w:cs="Arial"/>
          <w:sz w:val="20"/>
        </w:rPr>
      </w:pPr>
    </w:p>
    <w:p w:rsidR="00AB413B" w:rsidRDefault="00AB413B" w:rsidP="00454DC1">
      <w:pPr>
        <w:pStyle w:val="TableDefinition"/>
        <w:tabs>
          <w:tab w:val="clear" w:pos="5112"/>
          <w:tab w:val="clear" w:pos="7722"/>
          <w:tab w:val="right" w:pos="7380"/>
        </w:tabs>
        <w:ind w:left="720"/>
        <w:rPr>
          <w:rFonts w:cs="Arial"/>
          <w:sz w:val="20"/>
        </w:rPr>
      </w:pPr>
    </w:p>
    <w:p w:rsidR="00BC024D" w:rsidRDefault="00BC024D" w:rsidP="00454DC1">
      <w:pPr>
        <w:pStyle w:val="TableDefinition"/>
        <w:tabs>
          <w:tab w:val="clear" w:pos="5112"/>
          <w:tab w:val="clear" w:pos="7722"/>
          <w:tab w:val="right" w:pos="7380"/>
        </w:tabs>
        <w:ind w:left="720"/>
        <w:rPr>
          <w:rFonts w:cs="Arial"/>
          <w:sz w:val="20"/>
        </w:rPr>
      </w:pPr>
    </w:p>
    <w:p w:rsidR="005447F4" w:rsidRPr="00BC024D" w:rsidRDefault="005447F4"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3D56FF" w:rsidRPr="00BC024D" w:rsidRDefault="003D56FF" w:rsidP="003D56FF">
      <w:pPr>
        <w:pStyle w:val="TableDefinition"/>
        <w:tabs>
          <w:tab w:val="clear" w:pos="5112"/>
          <w:tab w:val="clear" w:pos="7722"/>
          <w:tab w:val="right" w:pos="7650"/>
        </w:tabs>
        <w:ind w:left="720"/>
        <w:rPr>
          <w:rFonts w:ascii="Times New Roman" w:hAnsi="Times New Roman"/>
          <w:sz w:val="24"/>
          <w:szCs w:val="24"/>
        </w:rPr>
      </w:pPr>
    </w:p>
    <w:p w:rsidR="005447F4" w:rsidRPr="00BC024D" w:rsidRDefault="00AB413B" w:rsidP="00BC03D0">
      <w:pPr>
        <w:pStyle w:val="TableDefinition"/>
        <w:tabs>
          <w:tab w:val="clear" w:pos="5112"/>
          <w:tab w:val="clear" w:pos="7722"/>
          <w:tab w:val="right" w:pos="7650"/>
        </w:tabs>
        <w:ind w:left="720"/>
        <w:rPr>
          <w:rFonts w:ascii="Times New Roman" w:hAnsi="Times New Roman"/>
          <w:sz w:val="24"/>
          <w:szCs w:val="24"/>
        </w:rPr>
      </w:pPr>
      <w:r w:rsidRPr="00BC024D">
        <w:rPr>
          <w:rFonts w:ascii="Times New Roman" w:hAnsi="Times New Roman"/>
          <w:sz w:val="24"/>
          <w:szCs w:val="24"/>
        </w:rPr>
        <w:t>,</w:t>
      </w:r>
      <w:r w:rsidR="005447F4" w:rsidRPr="00BC024D">
        <w:rPr>
          <w:rFonts w:ascii="Times New Roman" w:hAnsi="Times New Roman"/>
          <w:sz w:val="24"/>
          <w:szCs w:val="24"/>
        </w:rPr>
        <w:t xml:space="preserve"> Manager</w:t>
      </w:r>
      <w:r w:rsidR="003D56FF">
        <w:rPr>
          <w:rFonts w:ascii="Times New Roman" w:hAnsi="Times New Roman"/>
          <w:sz w:val="24"/>
          <w:szCs w:val="24"/>
        </w:rPr>
        <w:t>,</w:t>
      </w:r>
      <w:r w:rsidR="005447F4" w:rsidRPr="00BC024D">
        <w:rPr>
          <w:rFonts w:ascii="Times New Roman" w:hAnsi="Times New Roman"/>
          <w:sz w:val="24"/>
          <w:szCs w:val="24"/>
        </w:rPr>
        <w:t xml:space="preserve"> Near Earth Network</w:t>
      </w:r>
      <w:r w:rsidR="00454DC1" w:rsidRPr="00BC024D">
        <w:rPr>
          <w:rFonts w:ascii="Times New Roman" w:hAnsi="Times New Roman"/>
          <w:sz w:val="24"/>
          <w:szCs w:val="24"/>
        </w:rPr>
        <w:tab/>
      </w:r>
      <w:r w:rsidR="005447F4" w:rsidRPr="00BC024D">
        <w:rPr>
          <w:rFonts w:ascii="Times New Roman" w:hAnsi="Times New Roman"/>
          <w:sz w:val="24"/>
          <w:szCs w:val="24"/>
        </w:rPr>
        <w:t>Date</w:t>
      </w:r>
    </w:p>
    <w:p w:rsidR="005447F4" w:rsidRPr="00BC024D" w:rsidRDefault="005447F4" w:rsidP="00BC03D0">
      <w:pPr>
        <w:pStyle w:val="TableDefinition"/>
        <w:tabs>
          <w:tab w:val="clear" w:pos="5112"/>
          <w:tab w:val="clear" w:pos="7722"/>
          <w:tab w:val="right" w:pos="7650"/>
        </w:tabs>
        <w:ind w:left="720"/>
        <w:rPr>
          <w:rFonts w:ascii="Times New Roman" w:hAnsi="Times New Roman"/>
          <w:sz w:val="24"/>
          <w:szCs w:val="24"/>
        </w:rPr>
      </w:pPr>
      <w:r w:rsidRPr="00BC024D">
        <w:rPr>
          <w:rFonts w:ascii="Times New Roman" w:hAnsi="Times New Roman"/>
          <w:sz w:val="24"/>
          <w:szCs w:val="24"/>
        </w:rPr>
        <w:t>SCNS, Wallops Is</w:t>
      </w:r>
      <w:r w:rsidR="00AB413B" w:rsidRPr="00BC024D">
        <w:rPr>
          <w:rFonts w:ascii="Times New Roman" w:hAnsi="Times New Roman"/>
          <w:sz w:val="24"/>
          <w:szCs w:val="24"/>
        </w:rPr>
        <w:t>land</w:t>
      </w:r>
      <w:r w:rsidRPr="00BC024D">
        <w:rPr>
          <w:rFonts w:ascii="Times New Roman" w:hAnsi="Times New Roman"/>
          <w:sz w:val="24"/>
          <w:szCs w:val="24"/>
        </w:rPr>
        <w:t>, V</w:t>
      </w:r>
      <w:r w:rsidR="00AB413B" w:rsidRPr="00BC024D">
        <w:rPr>
          <w:rFonts w:ascii="Times New Roman" w:hAnsi="Times New Roman"/>
          <w:sz w:val="24"/>
          <w:szCs w:val="24"/>
        </w:rPr>
        <w:t>irginia</w:t>
      </w:r>
      <w:r w:rsidRPr="00BC024D">
        <w:rPr>
          <w:rFonts w:ascii="Times New Roman" w:hAnsi="Times New Roman"/>
          <w:sz w:val="24"/>
          <w:szCs w:val="24"/>
        </w:rPr>
        <w:t xml:space="preserve"> </w:t>
      </w:r>
    </w:p>
    <w:p w:rsidR="00BC024D" w:rsidRPr="00BC024D" w:rsidRDefault="005447F4" w:rsidP="00BC03D0">
      <w:pPr>
        <w:pStyle w:val="TableDefinition"/>
        <w:tabs>
          <w:tab w:val="clear" w:pos="5112"/>
          <w:tab w:val="clear" w:pos="7722"/>
          <w:tab w:val="right" w:pos="7650"/>
        </w:tabs>
        <w:ind w:left="720"/>
        <w:rPr>
          <w:rFonts w:ascii="Times New Roman" w:hAnsi="Times New Roman"/>
          <w:sz w:val="24"/>
          <w:szCs w:val="24"/>
        </w:rPr>
      </w:pPr>
      <w:r w:rsidRPr="00BC024D">
        <w:rPr>
          <w:rFonts w:ascii="Times New Roman" w:hAnsi="Times New Roman"/>
          <w:sz w:val="24"/>
          <w:szCs w:val="24"/>
        </w:rPr>
        <w:t xml:space="preserve">Telephone: (757) </w:t>
      </w:r>
    </w:p>
    <w:p w:rsidR="00AB413B" w:rsidRPr="00BC024D" w:rsidRDefault="00AB413B" w:rsidP="00BC03D0">
      <w:pPr>
        <w:pStyle w:val="TableDefinition"/>
        <w:tabs>
          <w:tab w:val="clear" w:pos="5112"/>
          <w:tab w:val="clear" w:pos="7722"/>
          <w:tab w:val="right" w:pos="7650"/>
        </w:tabs>
        <w:ind w:left="720"/>
        <w:rPr>
          <w:rFonts w:ascii="Times New Roman" w:hAnsi="Times New Roman"/>
          <w:sz w:val="24"/>
          <w:szCs w:val="24"/>
        </w:rPr>
      </w:pPr>
    </w:p>
    <w:p w:rsidR="005447F4" w:rsidRDefault="005447F4"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BC024D" w:rsidRPr="00BC024D" w:rsidRDefault="00BC024D"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5447F4" w:rsidRPr="00BC024D" w:rsidRDefault="005447F4"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3D56FF" w:rsidRPr="00BC024D" w:rsidRDefault="003D56FF" w:rsidP="003D56FF">
      <w:pPr>
        <w:pStyle w:val="TableDefinition"/>
        <w:tabs>
          <w:tab w:val="clear" w:pos="5112"/>
          <w:tab w:val="clear" w:pos="7722"/>
          <w:tab w:val="right" w:pos="7650"/>
        </w:tabs>
        <w:ind w:left="720"/>
        <w:rPr>
          <w:rFonts w:ascii="Times New Roman" w:hAnsi="Times New Roman"/>
          <w:sz w:val="24"/>
          <w:szCs w:val="24"/>
        </w:rPr>
      </w:pPr>
    </w:p>
    <w:p w:rsidR="00A34602" w:rsidRPr="00BC024D" w:rsidRDefault="003D56FF" w:rsidP="00BC03D0">
      <w:pPr>
        <w:pStyle w:val="TableDefinition"/>
        <w:tabs>
          <w:tab w:val="clear" w:pos="5112"/>
          <w:tab w:val="clear" w:pos="7722"/>
          <w:tab w:val="right" w:pos="7650"/>
        </w:tabs>
        <w:ind w:left="720"/>
        <w:rPr>
          <w:rFonts w:ascii="Times New Roman" w:hAnsi="Times New Roman"/>
          <w:sz w:val="24"/>
          <w:szCs w:val="24"/>
        </w:rPr>
      </w:pPr>
      <w:r>
        <w:rPr>
          <w:rFonts w:ascii="Times New Roman" w:hAnsi="Times New Roman"/>
          <w:sz w:val="24"/>
          <w:szCs w:val="24"/>
        </w:rPr>
        <w:t>,</w:t>
      </w:r>
      <w:r w:rsidR="00A34602" w:rsidRPr="00BC024D">
        <w:rPr>
          <w:rFonts w:ascii="Times New Roman" w:hAnsi="Times New Roman"/>
          <w:sz w:val="24"/>
          <w:szCs w:val="24"/>
        </w:rPr>
        <w:t xml:space="preserve"> Wallops </w:t>
      </w:r>
      <w:r w:rsidR="002E2B68" w:rsidRPr="00BC024D">
        <w:rPr>
          <w:rFonts w:ascii="Times New Roman" w:hAnsi="Times New Roman"/>
          <w:sz w:val="24"/>
          <w:szCs w:val="24"/>
        </w:rPr>
        <w:t>Ground Station</w:t>
      </w:r>
      <w:r w:rsidR="00A34602" w:rsidRPr="00BC024D">
        <w:rPr>
          <w:rFonts w:ascii="Times New Roman" w:hAnsi="Times New Roman"/>
          <w:sz w:val="24"/>
          <w:szCs w:val="24"/>
        </w:rPr>
        <w:t xml:space="preserve"> </w:t>
      </w:r>
      <w:r w:rsidR="00A34602" w:rsidRPr="00BC024D">
        <w:rPr>
          <w:rFonts w:ascii="Times New Roman" w:hAnsi="Times New Roman"/>
          <w:sz w:val="24"/>
          <w:szCs w:val="24"/>
        </w:rPr>
        <w:tab/>
        <w:t>Date</w:t>
      </w:r>
    </w:p>
    <w:p w:rsidR="003B3F67" w:rsidRPr="00BC024D" w:rsidRDefault="00050ABC" w:rsidP="00BC03D0">
      <w:pPr>
        <w:pStyle w:val="TableDefinition"/>
        <w:tabs>
          <w:tab w:val="clear" w:pos="5112"/>
          <w:tab w:val="clear" w:pos="7722"/>
          <w:tab w:val="right" w:pos="7650"/>
        </w:tabs>
        <w:ind w:left="720"/>
        <w:rPr>
          <w:rFonts w:ascii="Times New Roman" w:hAnsi="Times New Roman"/>
          <w:sz w:val="24"/>
          <w:szCs w:val="24"/>
        </w:rPr>
      </w:pPr>
      <w:r w:rsidRPr="00BC024D">
        <w:rPr>
          <w:rFonts w:ascii="Times New Roman" w:hAnsi="Times New Roman"/>
          <w:sz w:val="24"/>
          <w:szCs w:val="24"/>
        </w:rPr>
        <w:t xml:space="preserve">GSFC - </w:t>
      </w:r>
      <w:r w:rsidR="002E2B68" w:rsidRPr="00BC024D">
        <w:rPr>
          <w:rFonts w:ascii="Times New Roman" w:hAnsi="Times New Roman"/>
          <w:sz w:val="24"/>
          <w:szCs w:val="24"/>
        </w:rPr>
        <w:t xml:space="preserve">WGS </w:t>
      </w:r>
      <w:r w:rsidR="00BD15E9" w:rsidRPr="00BC024D">
        <w:rPr>
          <w:rFonts w:ascii="Times New Roman" w:hAnsi="Times New Roman"/>
          <w:sz w:val="24"/>
          <w:szCs w:val="24"/>
        </w:rPr>
        <w:t xml:space="preserve">Virginia </w:t>
      </w:r>
      <w:r w:rsidR="00454DC1" w:rsidRPr="00BC024D">
        <w:rPr>
          <w:rFonts w:ascii="Times New Roman" w:hAnsi="Times New Roman"/>
          <w:sz w:val="24"/>
          <w:szCs w:val="24"/>
        </w:rPr>
        <w:br/>
      </w:r>
      <w:r w:rsidR="00A34602" w:rsidRPr="00BC024D">
        <w:rPr>
          <w:rFonts w:ascii="Times New Roman" w:hAnsi="Times New Roman"/>
          <w:sz w:val="24"/>
          <w:szCs w:val="24"/>
        </w:rPr>
        <w:t xml:space="preserve">Telephone: (757) </w:t>
      </w:r>
    </w:p>
    <w:p w:rsidR="00AB413B" w:rsidRPr="00BC024D" w:rsidRDefault="00AB413B" w:rsidP="00BC03D0">
      <w:pPr>
        <w:pStyle w:val="TableDefinition"/>
        <w:tabs>
          <w:tab w:val="clear" w:pos="5112"/>
          <w:tab w:val="clear" w:pos="7722"/>
          <w:tab w:val="right" w:pos="7650"/>
        </w:tabs>
        <w:ind w:left="720"/>
        <w:rPr>
          <w:rFonts w:ascii="Times New Roman" w:hAnsi="Times New Roman"/>
          <w:sz w:val="24"/>
          <w:szCs w:val="24"/>
        </w:rPr>
      </w:pPr>
    </w:p>
    <w:p w:rsidR="00AB413B" w:rsidRPr="00BC024D" w:rsidRDefault="00AB413B"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AB413B" w:rsidRPr="00BC024D" w:rsidRDefault="00AB413B"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3B3F67" w:rsidRPr="00454DC1" w:rsidRDefault="003B3F67" w:rsidP="00BC03D0">
      <w:pPr>
        <w:tabs>
          <w:tab w:val="right" w:pos="7650"/>
        </w:tabs>
        <w:autoSpaceDE w:val="0"/>
        <w:autoSpaceDN w:val="0"/>
        <w:adjustRightInd w:val="0"/>
        <w:spacing w:before="0" w:after="0" w:line="240" w:lineRule="exact"/>
        <w:ind w:left="720"/>
        <w:jc w:val="left"/>
        <w:rPr>
          <w:rFonts w:cs="Arial"/>
          <w:b/>
          <w:bCs/>
          <w:szCs w:val="24"/>
        </w:rPr>
      </w:pPr>
      <w:r w:rsidRPr="00454DC1">
        <w:rPr>
          <w:rFonts w:cs="Arial"/>
          <w:b/>
          <w:bCs/>
          <w:szCs w:val="24"/>
        </w:rPr>
        <w:t>Prepared by:</w:t>
      </w:r>
    </w:p>
    <w:p w:rsidR="003B3F67" w:rsidRPr="00BC03D0" w:rsidRDefault="003B3F67"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3B3F67" w:rsidRDefault="003B3F67"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BC024D" w:rsidRPr="00BC024D" w:rsidRDefault="00BC024D" w:rsidP="00BC03D0">
      <w:pPr>
        <w:tabs>
          <w:tab w:val="left" w:pos="7110"/>
          <w:tab w:val="right" w:pos="7650"/>
        </w:tabs>
        <w:autoSpaceDE w:val="0"/>
        <w:autoSpaceDN w:val="0"/>
        <w:adjustRightInd w:val="0"/>
        <w:spacing w:before="0" w:after="0" w:line="240" w:lineRule="exact"/>
        <w:jc w:val="left"/>
        <w:rPr>
          <w:rFonts w:ascii="Times New Roman" w:hAnsi="Times New Roman"/>
          <w:szCs w:val="24"/>
        </w:rPr>
      </w:pPr>
    </w:p>
    <w:p w:rsidR="003D56FF" w:rsidRPr="00BC024D" w:rsidRDefault="003D56FF" w:rsidP="003D56FF">
      <w:pPr>
        <w:pStyle w:val="TableDefinition"/>
        <w:tabs>
          <w:tab w:val="clear" w:pos="5112"/>
          <w:tab w:val="clear" w:pos="7722"/>
          <w:tab w:val="right" w:pos="7650"/>
        </w:tabs>
        <w:ind w:left="720"/>
        <w:rPr>
          <w:rFonts w:ascii="Times New Roman" w:hAnsi="Times New Roman"/>
          <w:sz w:val="24"/>
          <w:szCs w:val="24"/>
        </w:rPr>
      </w:pPr>
    </w:p>
    <w:p w:rsidR="003B3F67" w:rsidRPr="00BC024D" w:rsidRDefault="009525D3" w:rsidP="00BC03D0">
      <w:pPr>
        <w:pStyle w:val="TableDefinition"/>
        <w:tabs>
          <w:tab w:val="clear" w:pos="5112"/>
          <w:tab w:val="clear" w:pos="7722"/>
          <w:tab w:val="right" w:pos="7650"/>
        </w:tabs>
        <w:ind w:left="720"/>
        <w:rPr>
          <w:rFonts w:ascii="Times New Roman" w:hAnsi="Times New Roman"/>
          <w:sz w:val="24"/>
          <w:szCs w:val="24"/>
        </w:rPr>
      </w:pPr>
      <w:r>
        <w:rPr>
          <w:rFonts w:ascii="Times New Roman" w:hAnsi="Times New Roman"/>
          <w:sz w:val="24"/>
          <w:szCs w:val="24"/>
        </w:rPr>
        <w:t>Martin Perrine</w:t>
      </w:r>
      <w:r w:rsidR="003B3F67" w:rsidRPr="00BC024D">
        <w:rPr>
          <w:rFonts w:ascii="Times New Roman" w:hAnsi="Times New Roman"/>
          <w:sz w:val="24"/>
          <w:szCs w:val="24"/>
        </w:rPr>
        <w:tab/>
        <w:t>Date</w:t>
      </w:r>
    </w:p>
    <w:p w:rsidR="003B3F67" w:rsidRPr="00BC024D" w:rsidRDefault="009525D3" w:rsidP="00BC03D0">
      <w:pPr>
        <w:pStyle w:val="TableDefinition"/>
        <w:tabs>
          <w:tab w:val="clear" w:pos="5112"/>
          <w:tab w:val="clear" w:pos="7722"/>
          <w:tab w:val="right" w:pos="7650"/>
        </w:tabs>
        <w:ind w:left="720"/>
        <w:rPr>
          <w:rFonts w:ascii="Times New Roman" w:hAnsi="Times New Roman"/>
          <w:sz w:val="24"/>
          <w:szCs w:val="24"/>
        </w:rPr>
      </w:pPr>
      <w:r>
        <w:rPr>
          <w:rFonts w:ascii="Times New Roman" w:hAnsi="Times New Roman"/>
          <w:sz w:val="24"/>
          <w:szCs w:val="24"/>
        </w:rPr>
        <w:t>DAPHNE Systems Engineer, 566</w:t>
      </w:r>
    </w:p>
    <w:p w:rsidR="00BD15E9" w:rsidRPr="00BC024D" w:rsidRDefault="00BD15E9" w:rsidP="00454DC1">
      <w:pPr>
        <w:pStyle w:val="TableDefinition"/>
        <w:tabs>
          <w:tab w:val="clear" w:pos="5112"/>
          <w:tab w:val="clear" w:pos="7722"/>
          <w:tab w:val="right" w:pos="7380"/>
        </w:tabs>
        <w:ind w:left="720"/>
        <w:rPr>
          <w:rFonts w:ascii="Times New Roman" w:hAnsi="Times New Roman"/>
          <w:sz w:val="24"/>
          <w:szCs w:val="24"/>
        </w:rPr>
      </w:pPr>
      <w:r w:rsidRPr="00BC024D">
        <w:rPr>
          <w:rFonts w:ascii="Times New Roman" w:hAnsi="Times New Roman"/>
          <w:sz w:val="24"/>
          <w:szCs w:val="24"/>
        </w:rPr>
        <w:t>Goddard Space Flight Center, Greenbelt, MD 20771</w:t>
      </w:r>
    </w:p>
    <w:p w:rsidR="003B3F67" w:rsidRPr="00BC024D" w:rsidRDefault="00050ABC" w:rsidP="00454DC1">
      <w:pPr>
        <w:pStyle w:val="TableDefinition"/>
        <w:tabs>
          <w:tab w:val="clear" w:pos="5112"/>
          <w:tab w:val="clear" w:pos="7722"/>
          <w:tab w:val="right" w:pos="7380"/>
        </w:tabs>
        <w:ind w:left="720"/>
        <w:rPr>
          <w:rFonts w:ascii="Times New Roman" w:hAnsi="Times New Roman"/>
          <w:sz w:val="24"/>
          <w:szCs w:val="24"/>
        </w:rPr>
      </w:pPr>
      <w:r w:rsidRPr="00BC024D">
        <w:rPr>
          <w:rFonts w:ascii="Times New Roman" w:hAnsi="Times New Roman"/>
          <w:sz w:val="24"/>
          <w:szCs w:val="24"/>
        </w:rPr>
        <w:t>Telephone: (301) 286-</w:t>
      </w:r>
      <w:r w:rsidR="009525D3">
        <w:rPr>
          <w:rFonts w:ascii="Times New Roman" w:hAnsi="Times New Roman"/>
          <w:sz w:val="24"/>
          <w:szCs w:val="24"/>
        </w:rPr>
        <w:t>2898</w:t>
      </w:r>
      <w:r w:rsidR="00AB413B" w:rsidRPr="00BC024D">
        <w:rPr>
          <w:rFonts w:ascii="Times New Roman" w:hAnsi="Times New Roman"/>
          <w:sz w:val="24"/>
          <w:szCs w:val="24"/>
        </w:rPr>
        <w:t>;</w:t>
      </w:r>
      <w:r w:rsidRPr="00BC024D">
        <w:rPr>
          <w:rFonts w:ascii="Times New Roman" w:hAnsi="Times New Roman"/>
          <w:sz w:val="24"/>
          <w:szCs w:val="24"/>
        </w:rPr>
        <w:t xml:space="preserve"> E-mail:</w:t>
      </w:r>
      <w:r w:rsidR="00BC03D0" w:rsidRPr="00BC024D">
        <w:rPr>
          <w:rFonts w:ascii="Times New Roman" w:hAnsi="Times New Roman"/>
          <w:sz w:val="24"/>
          <w:szCs w:val="24"/>
        </w:rPr>
        <w:t xml:space="preserve"> </w:t>
      </w:r>
      <w:hyperlink r:id="rId15" w:history="1">
        <w:r w:rsidR="009525D3" w:rsidRPr="000C6E7A">
          <w:rPr>
            <w:rStyle w:val="Hyperlink"/>
            <w:rFonts w:ascii="Times New Roman" w:hAnsi="Times New Roman"/>
            <w:sz w:val="24"/>
            <w:szCs w:val="24"/>
          </w:rPr>
          <w:t>martin.perrine@nasa.gov</w:t>
        </w:r>
      </w:hyperlink>
    </w:p>
    <w:p w:rsidR="00BC03D0" w:rsidRPr="00BC024D" w:rsidRDefault="00BC03D0" w:rsidP="00454DC1">
      <w:pPr>
        <w:pStyle w:val="TableDefinition"/>
        <w:tabs>
          <w:tab w:val="clear" w:pos="5112"/>
          <w:tab w:val="clear" w:pos="7722"/>
          <w:tab w:val="right" w:pos="7380"/>
        </w:tabs>
        <w:ind w:left="720"/>
        <w:rPr>
          <w:rFonts w:ascii="Times New Roman" w:hAnsi="Times New Roman"/>
          <w:sz w:val="24"/>
          <w:szCs w:val="24"/>
        </w:rPr>
      </w:pPr>
    </w:p>
    <w:p w:rsidR="00050ABC" w:rsidRDefault="00050ABC" w:rsidP="00AB413B">
      <w:pPr>
        <w:pStyle w:val="Paragraph"/>
        <w:rPr>
          <w:szCs w:val="24"/>
        </w:rPr>
      </w:pPr>
    </w:p>
    <w:p w:rsidR="00BC024D" w:rsidRDefault="00BC024D" w:rsidP="00AB413B">
      <w:pPr>
        <w:pStyle w:val="Paragraph"/>
        <w:rPr>
          <w:szCs w:val="24"/>
        </w:rPr>
      </w:pPr>
    </w:p>
    <w:p w:rsidR="00BC024D" w:rsidRPr="00BC024D" w:rsidRDefault="00BC024D" w:rsidP="00AB413B">
      <w:pPr>
        <w:pStyle w:val="Paragraph"/>
        <w:rPr>
          <w:szCs w:val="24"/>
        </w:rPr>
      </w:pPr>
    </w:p>
    <w:p w:rsidR="003F1AB8" w:rsidRPr="00BC024D" w:rsidRDefault="003F1AB8" w:rsidP="003F1AB8">
      <w:pPr>
        <w:pStyle w:val="Paragraph"/>
        <w:spacing w:after="0" w:line="240" w:lineRule="auto"/>
        <w:jc w:val="center"/>
        <w:rPr>
          <w:szCs w:val="24"/>
        </w:rPr>
      </w:pPr>
      <w:r w:rsidRPr="00BC024D">
        <w:rPr>
          <w:b/>
          <w:szCs w:val="24"/>
        </w:rPr>
        <w:t>Goddard Space Flight Center</w:t>
      </w:r>
    </w:p>
    <w:p w:rsidR="003F1AB8" w:rsidRPr="00BC024D" w:rsidRDefault="003F1AB8" w:rsidP="00AB413B">
      <w:pPr>
        <w:pStyle w:val="Paragraph"/>
        <w:spacing w:before="0" w:line="240" w:lineRule="auto"/>
        <w:jc w:val="center"/>
        <w:rPr>
          <w:szCs w:val="24"/>
        </w:rPr>
      </w:pPr>
      <w:r w:rsidRPr="00BC024D">
        <w:rPr>
          <w:szCs w:val="24"/>
        </w:rPr>
        <w:t>Greenbelt, Maryland</w:t>
      </w:r>
    </w:p>
    <w:p w:rsidR="00AB413B" w:rsidRPr="00BC024D" w:rsidRDefault="00AB413B" w:rsidP="00AB413B">
      <w:pPr>
        <w:pStyle w:val="Paragraph"/>
        <w:rPr>
          <w:szCs w:val="24"/>
        </w:rPr>
        <w:sectPr w:rsidR="00AB413B" w:rsidRPr="00BC024D">
          <w:headerReference w:type="default" r:id="rId16"/>
          <w:footerReference w:type="default" r:id="rId17"/>
          <w:headerReference w:type="first" r:id="rId18"/>
          <w:footerReference w:type="first" r:id="rId19"/>
          <w:pgSz w:w="12240" w:h="15840" w:code="1"/>
          <w:pgMar w:top="1440" w:right="1440" w:bottom="720" w:left="1440" w:header="720" w:footer="720" w:gutter="0"/>
          <w:pgNumType w:fmt="lowerRoman" w:start="3"/>
          <w:cols w:space="720"/>
          <w:titlePg/>
        </w:sectPr>
      </w:pPr>
    </w:p>
    <w:p w:rsidR="00BB5079" w:rsidRDefault="00F473AA" w:rsidP="00541E05">
      <w:pPr>
        <w:pStyle w:val="CenterHeading"/>
      </w:pPr>
      <w:r>
        <w:lastRenderedPageBreak/>
        <w:t>Preface</w:t>
      </w:r>
    </w:p>
    <w:p w:rsidR="00D87DAF" w:rsidRPr="007941E2" w:rsidRDefault="00D87DAF" w:rsidP="00D87DAF">
      <w:pPr>
        <w:pStyle w:val="Paragraph"/>
        <w:rPr>
          <w:snapToGrid w:val="0"/>
        </w:rPr>
      </w:pPr>
      <w:r w:rsidRPr="007941E2">
        <w:rPr>
          <w:snapToGrid w:val="0"/>
        </w:rPr>
        <w:t xml:space="preserve">This Document defines the </w:t>
      </w:r>
      <w:r w:rsidR="009525D3">
        <w:rPr>
          <w:snapToGrid w:val="0"/>
        </w:rPr>
        <w:t xml:space="preserve">standard services provided by the NEN </w:t>
      </w:r>
      <w:r w:rsidR="005847F1">
        <w:rPr>
          <w:snapToGrid w:val="0"/>
        </w:rPr>
        <w:t>Data Acquisition Processing and Handling Environment (DAPHNE)</w:t>
      </w:r>
      <w:r w:rsidR="009525D3">
        <w:rPr>
          <w:snapToGrid w:val="0"/>
        </w:rPr>
        <w:t xml:space="preserve"> and its customer interface</w:t>
      </w:r>
      <w:r w:rsidRPr="007941E2">
        <w:rPr>
          <w:snapToGrid w:val="0"/>
        </w:rPr>
        <w:t xml:space="preserve">. </w:t>
      </w:r>
    </w:p>
    <w:p w:rsidR="00D87DAF" w:rsidRPr="007941E2" w:rsidRDefault="00D87DAF" w:rsidP="00D87DAF">
      <w:pPr>
        <w:pStyle w:val="Paragraph"/>
        <w:rPr>
          <w:snapToGrid w:val="0"/>
        </w:rPr>
      </w:pPr>
      <w:r w:rsidRPr="007941E2">
        <w:t xml:space="preserve">This document is under configuration management of the Goddard Space Flight Center (GSFC) </w:t>
      </w:r>
      <w:r w:rsidR="00B03C91">
        <w:t>Near Earth Network</w:t>
      </w:r>
      <w:r w:rsidR="003D56FF">
        <w:t xml:space="preserve"> (</w:t>
      </w:r>
      <w:r w:rsidR="00B03C91">
        <w:t>NEN</w:t>
      </w:r>
      <w:r w:rsidR="003D56FF">
        <w:t xml:space="preserve">) </w:t>
      </w:r>
      <w:r w:rsidRPr="007941E2">
        <w:t>Configuration Control Board (CCB) Code 45</w:t>
      </w:r>
      <w:r w:rsidR="003D56FF">
        <w:t>3</w:t>
      </w:r>
      <w:r w:rsidRPr="007941E2">
        <w:t xml:space="preserve">.  This document </w:t>
      </w:r>
      <w:proofErr w:type="gramStart"/>
      <w:r w:rsidRPr="007941E2">
        <w:t>will be updated</w:t>
      </w:r>
      <w:proofErr w:type="gramEnd"/>
      <w:r w:rsidRPr="007941E2">
        <w:t xml:space="preserve"> by </w:t>
      </w:r>
      <w:r w:rsidR="009525D3">
        <w:t xml:space="preserve">the </w:t>
      </w:r>
      <w:r w:rsidRPr="007941E2">
        <w:t xml:space="preserve">Documentation Change Notice (DCN) </w:t>
      </w:r>
      <w:r w:rsidR="009525D3">
        <w:t xml:space="preserve">process </w:t>
      </w:r>
      <w:r w:rsidRPr="007941E2">
        <w:t xml:space="preserve">or </w:t>
      </w:r>
      <w:r w:rsidR="009525D3">
        <w:t xml:space="preserve">by </w:t>
      </w:r>
      <w:r w:rsidRPr="007941E2">
        <w:t xml:space="preserve">complete revision.  Proposed changes to this document </w:t>
      </w:r>
      <w:proofErr w:type="gramStart"/>
      <w:r w:rsidRPr="007941E2">
        <w:t>should be submitted</w:t>
      </w:r>
      <w:proofErr w:type="gramEnd"/>
      <w:r w:rsidRPr="007941E2">
        <w:t xml:space="preserve"> to the Code 45</w:t>
      </w:r>
      <w:r w:rsidR="003D56FF">
        <w:t>3</w:t>
      </w:r>
      <w:r w:rsidRPr="007941E2">
        <w:t xml:space="preserve"> CCB along with supporting material justifying t</w:t>
      </w:r>
      <w:r w:rsidR="009525D3">
        <w:t>he proposed change.  Comments,</w:t>
      </w:r>
      <w:r w:rsidRPr="007941E2">
        <w:t xml:space="preserve"> questions</w:t>
      </w:r>
      <w:r w:rsidR="009525D3">
        <w:t>, or proposed changes</w:t>
      </w:r>
      <w:r w:rsidRPr="007941E2">
        <w:t xml:space="preserve"> concerning this document </w:t>
      </w:r>
      <w:proofErr w:type="gramStart"/>
      <w:r w:rsidRPr="007941E2">
        <w:t>shall be addressed</w:t>
      </w:r>
      <w:proofErr w:type="gramEnd"/>
      <w:r w:rsidRPr="007941E2">
        <w:t xml:space="preserve"> to:</w:t>
      </w:r>
    </w:p>
    <w:p w:rsidR="00D87DAF" w:rsidRPr="007941E2" w:rsidRDefault="00D87DAF" w:rsidP="00D87DAF">
      <w:pPr>
        <w:pStyle w:val="Paragraph"/>
        <w:ind w:left="720"/>
        <w:jc w:val="left"/>
        <w:rPr>
          <w:snapToGrid w:val="0"/>
        </w:rPr>
      </w:pPr>
      <w:r w:rsidRPr="007941E2">
        <w:t>/NIM/Code 450.1</w:t>
      </w:r>
      <w:r w:rsidRPr="007941E2">
        <w:br/>
        <w:t>NASA/Goddard Space Flight Center</w:t>
      </w:r>
      <w:r w:rsidRPr="007941E2">
        <w:br/>
        <w:t>Greenbelt, MD  20771</w:t>
      </w:r>
    </w:p>
    <w:p w:rsidR="00D87DAF" w:rsidRPr="007941E2" w:rsidRDefault="00D87DAF" w:rsidP="00D87DAF">
      <w:pPr>
        <w:pStyle w:val="Paragraph"/>
      </w:pPr>
      <w:r w:rsidRPr="007941E2">
        <w:t xml:space="preserve">This document </w:t>
      </w:r>
      <w:proofErr w:type="gramStart"/>
      <w:r w:rsidRPr="007941E2">
        <w:t>may be downloaded</w:t>
      </w:r>
      <w:proofErr w:type="gramEnd"/>
      <w:r w:rsidRPr="007941E2">
        <w:t xml:space="preserve"> from the Exploration and Space Communications Projects Division (ESC) library at https://code450ngin.gsfc.nasa.gov/.  If you do not have direct access to the library, you may obtain the document from the Code 45</w:t>
      </w:r>
      <w:r w:rsidR="003D56FF">
        <w:t>3</w:t>
      </w:r>
      <w:r w:rsidRPr="007941E2">
        <w:t xml:space="preserve"> Configuration Management Office (CMO) or the </w:t>
      </w:r>
      <w:proofErr w:type="gramStart"/>
      <w:r w:rsidRPr="007941E2">
        <w:t>mission contractor documentation office</w:t>
      </w:r>
      <w:proofErr w:type="gramEnd"/>
      <w:r w:rsidRPr="007941E2">
        <w:t>.</w:t>
      </w:r>
    </w:p>
    <w:p w:rsidR="003F1AB8" w:rsidRPr="007941E2" w:rsidRDefault="003F1AB8">
      <w:pPr>
        <w:sectPr w:rsidR="003F1AB8" w:rsidRPr="007941E2" w:rsidSect="00CB7339">
          <w:footerReference w:type="default" r:id="rId20"/>
          <w:pgSz w:w="12240" w:h="15840"/>
          <w:pgMar w:top="1440" w:right="1440" w:bottom="1440" w:left="1440" w:header="720" w:footer="720" w:gutter="0"/>
          <w:pgNumType w:fmt="lowerRoman" w:start="3"/>
          <w:cols w:space="720"/>
          <w:docGrid w:linePitch="326"/>
        </w:sectPr>
      </w:pPr>
    </w:p>
    <w:p w:rsidR="003F1AB8" w:rsidRPr="00D85A42" w:rsidRDefault="003F1AB8" w:rsidP="003F1AB8">
      <w:pPr>
        <w:pStyle w:val="CenterHeading"/>
      </w:pPr>
      <w:r w:rsidRPr="00D85A42">
        <w:lastRenderedPageBreak/>
        <w:t>Change Information Page</w:t>
      </w:r>
    </w:p>
    <w:tbl>
      <w:tblPr>
        <w:tblW w:w="0" w:type="auto"/>
        <w:tblInd w:w="108" w:type="dxa"/>
        <w:tblLayout w:type="fixed"/>
        <w:tblLook w:val="0000" w:firstRow="0" w:lastRow="0" w:firstColumn="0" w:lastColumn="0" w:noHBand="0" w:noVBand="0"/>
      </w:tblPr>
      <w:tblGrid>
        <w:gridCol w:w="2790"/>
        <w:gridCol w:w="1854"/>
        <w:gridCol w:w="36"/>
        <w:gridCol w:w="2430"/>
        <w:gridCol w:w="2250"/>
      </w:tblGrid>
      <w:tr w:rsidR="003F1AB8" w:rsidRPr="00D85A42" w:rsidTr="00843407">
        <w:trPr>
          <w:cantSplit/>
        </w:trPr>
        <w:tc>
          <w:tcPr>
            <w:tcW w:w="9360" w:type="dxa"/>
            <w:gridSpan w:val="5"/>
            <w:tcBorders>
              <w:top w:val="single" w:sz="12" w:space="0" w:color="auto"/>
              <w:left w:val="single" w:sz="12" w:space="0" w:color="auto"/>
              <w:bottom w:val="single" w:sz="12" w:space="0" w:color="auto"/>
              <w:right w:val="single" w:sz="12" w:space="0" w:color="auto"/>
            </w:tcBorders>
            <w:vAlign w:val="center"/>
          </w:tcPr>
          <w:p w:rsidR="003F1AB8" w:rsidRPr="00D85A42" w:rsidRDefault="003F1AB8" w:rsidP="003F1AB8">
            <w:pPr>
              <w:pStyle w:val="tbl-center"/>
              <w:rPr>
                <w:b/>
              </w:rPr>
            </w:pPr>
            <w:r w:rsidRPr="00D85A42">
              <w:rPr>
                <w:b/>
              </w:rPr>
              <w:t>List of Effective Pages</w:t>
            </w:r>
          </w:p>
        </w:tc>
      </w:tr>
      <w:tr w:rsidR="003F1AB8" w:rsidRPr="00D85A42" w:rsidTr="00843407">
        <w:trPr>
          <w:cantSplit/>
        </w:trPr>
        <w:tc>
          <w:tcPr>
            <w:tcW w:w="4644" w:type="dxa"/>
            <w:gridSpan w:val="2"/>
            <w:tcBorders>
              <w:top w:val="single" w:sz="12" w:space="0" w:color="auto"/>
              <w:left w:val="single" w:sz="12" w:space="0" w:color="auto"/>
              <w:bottom w:val="single" w:sz="12" w:space="0" w:color="auto"/>
              <w:right w:val="single" w:sz="12" w:space="0" w:color="auto"/>
            </w:tcBorders>
            <w:vAlign w:val="center"/>
          </w:tcPr>
          <w:p w:rsidR="003F1AB8" w:rsidRPr="00D85A42" w:rsidRDefault="003F1AB8" w:rsidP="003F1AB8">
            <w:pPr>
              <w:pStyle w:val="tbl-center"/>
              <w:rPr>
                <w:b/>
              </w:rPr>
            </w:pPr>
            <w:r w:rsidRPr="00D85A42">
              <w:rPr>
                <w:b/>
              </w:rPr>
              <w:t>Page Number</w:t>
            </w:r>
          </w:p>
        </w:tc>
        <w:tc>
          <w:tcPr>
            <w:tcW w:w="4716" w:type="dxa"/>
            <w:gridSpan w:val="3"/>
            <w:tcBorders>
              <w:top w:val="single" w:sz="12" w:space="0" w:color="auto"/>
              <w:left w:val="single" w:sz="12" w:space="0" w:color="auto"/>
              <w:bottom w:val="single" w:sz="12" w:space="0" w:color="auto"/>
              <w:right w:val="single" w:sz="12" w:space="0" w:color="auto"/>
            </w:tcBorders>
            <w:vAlign w:val="center"/>
          </w:tcPr>
          <w:p w:rsidR="003F1AB8" w:rsidRPr="00D85A42" w:rsidRDefault="003F1AB8" w:rsidP="003F1AB8">
            <w:pPr>
              <w:pStyle w:val="tbl-center"/>
              <w:rPr>
                <w:b/>
              </w:rPr>
            </w:pPr>
            <w:r w:rsidRPr="00D85A42">
              <w:rPr>
                <w:b/>
              </w:rPr>
              <w:t>Issue</w:t>
            </w:r>
          </w:p>
        </w:tc>
      </w:tr>
      <w:tr w:rsidR="003F1AB8" w:rsidRPr="00D85A42" w:rsidTr="00843407">
        <w:trPr>
          <w:cantSplit/>
        </w:trPr>
        <w:tc>
          <w:tcPr>
            <w:tcW w:w="4644" w:type="dxa"/>
            <w:gridSpan w:val="2"/>
            <w:tcBorders>
              <w:top w:val="single" w:sz="12" w:space="0" w:color="auto"/>
              <w:left w:val="single" w:sz="12" w:space="0" w:color="auto"/>
              <w:right w:val="single" w:sz="12" w:space="0" w:color="auto"/>
            </w:tcBorders>
          </w:tcPr>
          <w:p w:rsidR="003F1AB8" w:rsidRPr="00D85A42" w:rsidRDefault="003F1AB8" w:rsidP="003F1AB8">
            <w:pPr>
              <w:pStyle w:val="tbl-center"/>
              <w:ind w:left="576"/>
              <w:jc w:val="left"/>
            </w:pPr>
            <w:r w:rsidRPr="00D85A42">
              <w:t>Cover Page</w:t>
            </w:r>
          </w:p>
        </w:tc>
        <w:tc>
          <w:tcPr>
            <w:tcW w:w="4716" w:type="dxa"/>
            <w:gridSpan w:val="3"/>
            <w:tcBorders>
              <w:top w:val="single" w:sz="12" w:space="0" w:color="auto"/>
              <w:left w:val="single" w:sz="12" w:space="0" w:color="auto"/>
              <w:right w:val="single" w:sz="12" w:space="0" w:color="auto"/>
            </w:tcBorders>
          </w:tcPr>
          <w:p w:rsidR="003F1AB8" w:rsidRPr="00D85A42" w:rsidRDefault="003F1AB8" w:rsidP="003F1AB8">
            <w:pPr>
              <w:pStyle w:val="tbl-center"/>
            </w:pPr>
            <w:r w:rsidRPr="00D85A42">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3F1AB8">
            <w:pPr>
              <w:pStyle w:val="tbl-center"/>
              <w:ind w:left="576"/>
              <w:jc w:val="left"/>
            </w:pPr>
            <w:r w:rsidRPr="00D85A42">
              <w:t>Signature Page</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292FFE" w:rsidP="003F1AB8">
            <w:pPr>
              <w:pStyle w:val="tbl-center"/>
              <w:ind w:left="576"/>
              <w:jc w:val="left"/>
            </w:pPr>
            <w:r>
              <w:t>Preface</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3F1AB8">
            <w:pPr>
              <w:pStyle w:val="tbl-center"/>
              <w:ind w:left="576"/>
              <w:jc w:val="left"/>
            </w:pPr>
            <w:r w:rsidRPr="00D85A42">
              <w:t>Change Information Page</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7941E2" w:rsidRPr="00D85A42" w:rsidTr="00843407">
        <w:trPr>
          <w:cantSplit/>
        </w:trPr>
        <w:tc>
          <w:tcPr>
            <w:tcW w:w="4644" w:type="dxa"/>
            <w:gridSpan w:val="2"/>
            <w:tcBorders>
              <w:left w:val="single" w:sz="12" w:space="0" w:color="auto"/>
              <w:right w:val="single" w:sz="12" w:space="0" w:color="auto"/>
            </w:tcBorders>
          </w:tcPr>
          <w:p w:rsidR="007941E2" w:rsidRPr="00D85A42" w:rsidRDefault="007941E2" w:rsidP="003F1AB8">
            <w:pPr>
              <w:pStyle w:val="tbl-center"/>
              <w:ind w:left="576"/>
              <w:jc w:val="left"/>
            </w:pPr>
            <w:r>
              <w:t>List of TBD/TBR/TBS Table</w:t>
            </w:r>
          </w:p>
        </w:tc>
        <w:tc>
          <w:tcPr>
            <w:tcW w:w="4716" w:type="dxa"/>
            <w:gridSpan w:val="3"/>
            <w:tcBorders>
              <w:left w:val="single" w:sz="12" w:space="0" w:color="auto"/>
              <w:right w:val="single" w:sz="12" w:space="0" w:color="auto"/>
            </w:tcBorders>
          </w:tcPr>
          <w:p w:rsidR="007941E2" w:rsidRPr="00292FFE" w:rsidRDefault="007941E2" w:rsidP="003F1AB8">
            <w:pPr>
              <w:pStyle w:val="tbl-center"/>
            </w:pPr>
            <w:r>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843407">
            <w:pPr>
              <w:pStyle w:val="tbl-center"/>
              <w:ind w:left="576"/>
              <w:jc w:val="left"/>
            </w:pPr>
            <w:r w:rsidRPr="00D85A42">
              <w:t xml:space="preserve">vii </w:t>
            </w:r>
            <w:r w:rsidR="00843407">
              <w:t>and viii</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843407">
            <w:pPr>
              <w:pStyle w:val="tbl-center"/>
              <w:ind w:left="576"/>
              <w:jc w:val="left"/>
            </w:pPr>
            <w:r w:rsidRPr="00D85A42">
              <w:t xml:space="preserve">1-1 </w:t>
            </w:r>
            <w:r w:rsidR="00843407">
              <w:t>and 1-2</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843407" w:rsidP="003F1AB8">
            <w:pPr>
              <w:pStyle w:val="tbl-center"/>
              <w:ind w:left="576"/>
              <w:jc w:val="left"/>
            </w:pPr>
            <w:r>
              <w:t>2-1/2-2</w:t>
            </w:r>
            <w:r w:rsidR="003F1AB8">
              <w:t xml:space="preserve"> </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3F1AB8">
            <w:pPr>
              <w:pStyle w:val="tbl-center"/>
              <w:ind w:left="576"/>
              <w:jc w:val="left"/>
            </w:pPr>
            <w:r>
              <w:t>3-1 through</w:t>
            </w:r>
            <w:r w:rsidR="00843407">
              <w:t xml:space="preserve"> 3-4</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3F1AB8">
            <w:pPr>
              <w:pStyle w:val="tbl-center"/>
              <w:ind w:left="576"/>
              <w:jc w:val="left"/>
            </w:pPr>
            <w:r>
              <w:t>4-1 through</w:t>
            </w:r>
            <w:r w:rsidR="00843407">
              <w:t xml:space="preserve"> 4-5/4-6</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292FFE" w:rsidP="00843407">
            <w:pPr>
              <w:pStyle w:val="tbl-center"/>
              <w:ind w:left="576"/>
              <w:jc w:val="left"/>
            </w:pPr>
            <w:r>
              <w:t xml:space="preserve">5-1 </w:t>
            </w:r>
            <w:r w:rsidR="00843407">
              <w:t>and 5-2</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rsidRPr="00292FFE">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292FFE" w:rsidP="00292FFE">
            <w:pPr>
              <w:pStyle w:val="tbl-center"/>
              <w:ind w:left="576"/>
              <w:jc w:val="left"/>
            </w:pPr>
            <w:r>
              <w:t>A-1/A-2</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292FFE" w:rsidP="003F1AB8">
            <w:pPr>
              <w:pStyle w:val="tbl-center"/>
              <w:ind w:left="576"/>
              <w:jc w:val="left"/>
            </w:pPr>
            <w:r>
              <w:t>B-1 and B-2</w:t>
            </w:r>
          </w:p>
        </w:tc>
        <w:tc>
          <w:tcPr>
            <w:tcW w:w="4716" w:type="dxa"/>
            <w:gridSpan w:val="3"/>
            <w:tcBorders>
              <w:left w:val="single" w:sz="12" w:space="0" w:color="auto"/>
              <w:right w:val="single" w:sz="12" w:space="0" w:color="auto"/>
            </w:tcBorders>
          </w:tcPr>
          <w:p w:rsidR="003F1AB8" w:rsidRPr="00D85A42" w:rsidRDefault="00292FFE" w:rsidP="003F1AB8">
            <w:pPr>
              <w:pStyle w:val="tbl-center"/>
            </w:pPr>
            <w:r>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843407" w:rsidP="003F1AB8">
            <w:pPr>
              <w:pStyle w:val="tbl-center"/>
              <w:ind w:left="576"/>
              <w:jc w:val="left"/>
            </w:pPr>
            <w:r>
              <w:t>AB-1 and AB-2</w:t>
            </w:r>
          </w:p>
        </w:tc>
        <w:tc>
          <w:tcPr>
            <w:tcW w:w="4716" w:type="dxa"/>
            <w:gridSpan w:val="3"/>
            <w:tcBorders>
              <w:left w:val="single" w:sz="12" w:space="0" w:color="auto"/>
              <w:right w:val="single" w:sz="12" w:space="0" w:color="auto"/>
            </w:tcBorders>
          </w:tcPr>
          <w:p w:rsidR="003F1AB8" w:rsidRPr="00D85A42" w:rsidRDefault="00843407" w:rsidP="003F1AB8">
            <w:pPr>
              <w:pStyle w:val="tbl-center"/>
            </w:pPr>
            <w:r>
              <w:t>Original</w:t>
            </w:r>
          </w:p>
        </w:tc>
      </w:tr>
      <w:tr w:rsidR="003F1AB8" w:rsidRPr="00D85A42" w:rsidTr="00843407">
        <w:trPr>
          <w:cantSplit/>
        </w:trPr>
        <w:tc>
          <w:tcPr>
            <w:tcW w:w="4644" w:type="dxa"/>
            <w:gridSpan w:val="2"/>
            <w:tcBorders>
              <w:left w:val="single" w:sz="12" w:space="0" w:color="auto"/>
              <w:right w:val="single" w:sz="12" w:space="0" w:color="auto"/>
            </w:tcBorders>
          </w:tcPr>
          <w:p w:rsidR="003F1AB8" w:rsidRPr="00D85A42" w:rsidRDefault="003F1AB8" w:rsidP="003F1AB8">
            <w:pPr>
              <w:pStyle w:val="tbl-center"/>
              <w:ind w:left="576"/>
              <w:jc w:val="left"/>
            </w:pPr>
          </w:p>
        </w:tc>
        <w:tc>
          <w:tcPr>
            <w:tcW w:w="4716" w:type="dxa"/>
            <w:gridSpan w:val="3"/>
            <w:tcBorders>
              <w:left w:val="single" w:sz="12" w:space="0" w:color="auto"/>
              <w:right w:val="single" w:sz="12" w:space="0" w:color="auto"/>
            </w:tcBorders>
          </w:tcPr>
          <w:p w:rsidR="003F1AB8" w:rsidRPr="00D85A42" w:rsidRDefault="003F1AB8" w:rsidP="003F1AB8">
            <w:pPr>
              <w:pStyle w:val="tbl-center"/>
            </w:pPr>
          </w:p>
        </w:tc>
      </w:tr>
      <w:tr w:rsidR="003F1AB8" w:rsidRPr="00D85A42" w:rsidTr="00843407">
        <w:trPr>
          <w:cantSplit/>
        </w:trPr>
        <w:tc>
          <w:tcPr>
            <w:tcW w:w="4644" w:type="dxa"/>
            <w:gridSpan w:val="2"/>
            <w:tcBorders>
              <w:left w:val="single" w:sz="12" w:space="0" w:color="auto"/>
              <w:bottom w:val="single" w:sz="12" w:space="0" w:color="auto"/>
              <w:right w:val="single" w:sz="12" w:space="0" w:color="auto"/>
            </w:tcBorders>
          </w:tcPr>
          <w:p w:rsidR="003F1AB8" w:rsidRPr="00D85A42" w:rsidRDefault="003F1AB8" w:rsidP="003F1AB8">
            <w:pPr>
              <w:pStyle w:val="tbl-center"/>
              <w:ind w:left="576"/>
              <w:jc w:val="left"/>
            </w:pPr>
          </w:p>
        </w:tc>
        <w:tc>
          <w:tcPr>
            <w:tcW w:w="4716" w:type="dxa"/>
            <w:gridSpan w:val="3"/>
            <w:tcBorders>
              <w:left w:val="single" w:sz="12" w:space="0" w:color="auto"/>
              <w:bottom w:val="single" w:sz="12" w:space="0" w:color="auto"/>
              <w:right w:val="single" w:sz="12" w:space="0" w:color="auto"/>
            </w:tcBorders>
          </w:tcPr>
          <w:p w:rsidR="003F1AB8" w:rsidRPr="00D85A42" w:rsidRDefault="003F1AB8" w:rsidP="003F1AB8">
            <w:pPr>
              <w:pStyle w:val="tbl-center"/>
            </w:pPr>
          </w:p>
        </w:tc>
      </w:tr>
      <w:tr w:rsidR="003F1AB8" w:rsidRPr="00D85A42" w:rsidTr="00843407">
        <w:trPr>
          <w:cantSplit/>
        </w:trPr>
        <w:tc>
          <w:tcPr>
            <w:tcW w:w="9360" w:type="dxa"/>
            <w:gridSpan w:val="5"/>
            <w:tcBorders>
              <w:top w:val="single" w:sz="12" w:space="0" w:color="auto"/>
              <w:left w:val="single" w:sz="12" w:space="0" w:color="auto"/>
              <w:bottom w:val="single" w:sz="12" w:space="0" w:color="auto"/>
              <w:right w:val="single" w:sz="12" w:space="0" w:color="auto"/>
            </w:tcBorders>
            <w:vAlign w:val="center"/>
          </w:tcPr>
          <w:p w:rsidR="003F1AB8" w:rsidRPr="00D85A42" w:rsidRDefault="003F1AB8" w:rsidP="003F1AB8">
            <w:pPr>
              <w:pStyle w:val="tbl-center"/>
              <w:rPr>
                <w:b/>
              </w:rPr>
            </w:pPr>
            <w:r w:rsidRPr="00D85A42">
              <w:rPr>
                <w:b/>
              </w:rPr>
              <w:t>Document History</w:t>
            </w:r>
          </w:p>
        </w:tc>
      </w:tr>
      <w:tr w:rsidR="003F1AB8" w:rsidRPr="00D85A42" w:rsidTr="00B03C91">
        <w:trPr>
          <w:cantSplit/>
        </w:trPr>
        <w:tc>
          <w:tcPr>
            <w:tcW w:w="2790" w:type="dxa"/>
            <w:tcBorders>
              <w:top w:val="single" w:sz="12" w:space="0" w:color="auto"/>
              <w:left w:val="single" w:sz="12" w:space="0" w:color="auto"/>
              <w:right w:val="single" w:sz="12" w:space="0" w:color="auto"/>
            </w:tcBorders>
            <w:vAlign w:val="center"/>
          </w:tcPr>
          <w:p w:rsidR="003F1AB8" w:rsidRPr="00D85A42" w:rsidRDefault="003F1AB8" w:rsidP="003F1AB8">
            <w:pPr>
              <w:pStyle w:val="tbl-center"/>
              <w:rPr>
                <w:b/>
              </w:rPr>
            </w:pPr>
            <w:r w:rsidRPr="00D85A42">
              <w:rPr>
                <w:b/>
              </w:rPr>
              <w:t>Document Number</w:t>
            </w:r>
          </w:p>
        </w:tc>
        <w:tc>
          <w:tcPr>
            <w:tcW w:w="1890" w:type="dxa"/>
            <w:gridSpan w:val="2"/>
            <w:tcBorders>
              <w:top w:val="single" w:sz="12" w:space="0" w:color="auto"/>
              <w:left w:val="single" w:sz="12" w:space="0" w:color="auto"/>
              <w:right w:val="single" w:sz="12" w:space="0" w:color="auto"/>
            </w:tcBorders>
            <w:vAlign w:val="center"/>
          </w:tcPr>
          <w:p w:rsidR="003F1AB8" w:rsidRPr="00D85A42" w:rsidRDefault="003F1AB8" w:rsidP="003F1AB8">
            <w:pPr>
              <w:pStyle w:val="tbl-center"/>
              <w:rPr>
                <w:b/>
              </w:rPr>
            </w:pPr>
            <w:r w:rsidRPr="00D85A42">
              <w:rPr>
                <w:b/>
              </w:rPr>
              <w:t>Status/Issue</w:t>
            </w:r>
          </w:p>
        </w:tc>
        <w:tc>
          <w:tcPr>
            <w:tcW w:w="2430" w:type="dxa"/>
            <w:tcBorders>
              <w:top w:val="single" w:sz="12" w:space="0" w:color="auto"/>
              <w:left w:val="single" w:sz="12" w:space="0" w:color="auto"/>
              <w:right w:val="single" w:sz="12" w:space="0" w:color="auto"/>
            </w:tcBorders>
            <w:vAlign w:val="center"/>
          </w:tcPr>
          <w:p w:rsidR="003F1AB8" w:rsidRPr="00D85A42" w:rsidRDefault="003F1AB8" w:rsidP="003F1AB8">
            <w:pPr>
              <w:pStyle w:val="tbl-center"/>
              <w:rPr>
                <w:b/>
              </w:rPr>
            </w:pPr>
            <w:r w:rsidRPr="00D85A42">
              <w:rPr>
                <w:b/>
              </w:rPr>
              <w:t>Effective Date</w:t>
            </w:r>
          </w:p>
        </w:tc>
        <w:tc>
          <w:tcPr>
            <w:tcW w:w="2250" w:type="dxa"/>
            <w:tcBorders>
              <w:top w:val="single" w:sz="12" w:space="0" w:color="auto"/>
              <w:left w:val="single" w:sz="12" w:space="0" w:color="auto"/>
              <w:right w:val="single" w:sz="12" w:space="0" w:color="auto"/>
            </w:tcBorders>
            <w:vAlign w:val="center"/>
          </w:tcPr>
          <w:p w:rsidR="003F1AB8" w:rsidRPr="00D85A42" w:rsidRDefault="003F1AB8" w:rsidP="003F1AB8">
            <w:pPr>
              <w:pStyle w:val="tbl-center"/>
              <w:rPr>
                <w:b/>
              </w:rPr>
            </w:pPr>
            <w:r w:rsidRPr="00D85A42">
              <w:rPr>
                <w:b/>
              </w:rPr>
              <w:t>CCR Number</w:t>
            </w:r>
          </w:p>
        </w:tc>
      </w:tr>
      <w:tr w:rsidR="003F1AB8" w:rsidRPr="00D85A42" w:rsidTr="00B03C91">
        <w:trPr>
          <w:cantSplit/>
        </w:trPr>
        <w:tc>
          <w:tcPr>
            <w:tcW w:w="2790" w:type="dxa"/>
            <w:tcBorders>
              <w:top w:val="single" w:sz="12" w:space="0" w:color="auto"/>
              <w:left w:val="single" w:sz="12" w:space="0" w:color="auto"/>
              <w:right w:val="single" w:sz="12" w:space="0" w:color="auto"/>
            </w:tcBorders>
          </w:tcPr>
          <w:p w:rsidR="003F1AB8" w:rsidRPr="003F1AB8" w:rsidRDefault="003F1AB8" w:rsidP="00F03AE1">
            <w:pPr>
              <w:pStyle w:val="tbl-left"/>
              <w:jc w:val="center"/>
              <w:rPr>
                <w:sz w:val="24"/>
                <w:szCs w:val="24"/>
              </w:rPr>
            </w:pPr>
          </w:p>
        </w:tc>
        <w:tc>
          <w:tcPr>
            <w:tcW w:w="1890" w:type="dxa"/>
            <w:gridSpan w:val="2"/>
            <w:tcBorders>
              <w:top w:val="single" w:sz="12" w:space="0" w:color="auto"/>
              <w:left w:val="single" w:sz="12" w:space="0" w:color="auto"/>
              <w:right w:val="single" w:sz="12" w:space="0" w:color="auto"/>
            </w:tcBorders>
          </w:tcPr>
          <w:p w:rsidR="003F1AB8" w:rsidRPr="003F1AB8" w:rsidRDefault="003F1AB8" w:rsidP="003F1AB8">
            <w:pPr>
              <w:pStyle w:val="tbl-left"/>
              <w:jc w:val="center"/>
              <w:rPr>
                <w:sz w:val="24"/>
                <w:szCs w:val="24"/>
              </w:rPr>
            </w:pPr>
            <w:r>
              <w:rPr>
                <w:sz w:val="24"/>
                <w:szCs w:val="24"/>
              </w:rPr>
              <w:t>Original</w:t>
            </w:r>
          </w:p>
        </w:tc>
        <w:tc>
          <w:tcPr>
            <w:tcW w:w="2430" w:type="dxa"/>
            <w:tcBorders>
              <w:top w:val="single" w:sz="12" w:space="0" w:color="auto"/>
              <w:left w:val="single" w:sz="12" w:space="0" w:color="auto"/>
              <w:right w:val="single" w:sz="12" w:space="0" w:color="auto"/>
            </w:tcBorders>
          </w:tcPr>
          <w:p w:rsidR="003F1AB8" w:rsidRPr="003F1AB8" w:rsidRDefault="005847F1" w:rsidP="003F1AB8">
            <w:pPr>
              <w:pStyle w:val="tbl-left"/>
              <w:jc w:val="center"/>
              <w:rPr>
                <w:sz w:val="24"/>
                <w:szCs w:val="24"/>
              </w:rPr>
            </w:pPr>
            <w:r>
              <w:rPr>
                <w:sz w:val="24"/>
                <w:szCs w:val="24"/>
              </w:rPr>
              <w:t>May 1,  2017</w:t>
            </w:r>
          </w:p>
        </w:tc>
        <w:tc>
          <w:tcPr>
            <w:tcW w:w="2250" w:type="dxa"/>
            <w:tcBorders>
              <w:top w:val="single" w:sz="12" w:space="0" w:color="auto"/>
              <w:left w:val="single" w:sz="12" w:space="0" w:color="auto"/>
              <w:right w:val="single" w:sz="12" w:space="0" w:color="auto"/>
            </w:tcBorders>
          </w:tcPr>
          <w:p w:rsidR="003F1AB8" w:rsidRPr="003F1AB8" w:rsidRDefault="003F1AB8" w:rsidP="008053A7">
            <w:pPr>
              <w:pStyle w:val="tbl-left"/>
              <w:jc w:val="center"/>
              <w:rPr>
                <w:sz w:val="24"/>
                <w:szCs w:val="24"/>
              </w:rPr>
            </w:pPr>
          </w:p>
        </w:tc>
      </w:tr>
      <w:tr w:rsidR="003F1AB8" w:rsidRPr="00D85A42" w:rsidTr="00B03C91">
        <w:trPr>
          <w:cantSplit/>
        </w:trPr>
        <w:tc>
          <w:tcPr>
            <w:tcW w:w="279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1890" w:type="dxa"/>
            <w:gridSpan w:val="2"/>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243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225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r>
      <w:tr w:rsidR="003F1AB8" w:rsidRPr="00D85A42" w:rsidTr="00B03C91">
        <w:trPr>
          <w:cantSplit/>
        </w:trPr>
        <w:tc>
          <w:tcPr>
            <w:tcW w:w="279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1890" w:type="dxa"/>
            <w:gridSpan w:val="2"/>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243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225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r>
      <w:tr w:rsidR="003F1AB8" w:rsidRPr="00D85A42" w:rsidTr="00B03C91">
        <w:trPr>
          <w:cantSplit/>
        </w:trPr>
        <w:tc>
          <w:tcPr>
            <w:tcW w:w="279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1890" w:type="dxa"/>
            <w:gridSpan w:val="2"/>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243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c>
          <w:tcPr>
            <w:tcW w:w="2250" w:type="dxa"/>
            <w:tcBorders>
              <w:left w:val="single" w:sz="12" w:space="0" w:color="auto"/>
              <w:right w:val="single" w:sz="12" w:space="0" w:color="auto"/>
            </w:tcBorders>
          </w:tcPr>
          <w:p w:rsidR="003F1AB8" w:rsidRPr="003F1AB8" w:rsidRDefault="003F1AB8" w:rsidP="003F1AB8">
            <w:pPr>
              <w:pStyle w:val="tbl-left"/>
              <w:jc w:val="center"/>
              <w:rPr>
                <w:sz w:val="24"/>
                <w:szCs w:val="24"/>
              </w:rPr>
            </w:pPr>
          </w:p>
        </w:tc>
      </w:tr>
      <w:tr w:rsidR="003F1AB8" w:rsidRPr="00D85A42" w:rsidTr="00B03C91">
        <w:trPr>
          <w:cantSplit/>
        </w:trPr>
        <w:tc>
          <w:tcPr>
            <w:tcW w:w="2790" w:type="dxa"/>
            <w:tcBorders>
              <w:left w:val="single" w:sz="12" w:space="0" w:color="auto"/>
              <w:right w:val="single" w:sz="12" w:space="0" w:color="auto"/>
            </w:tcBorders>
          </w:tcPr>
          <w:p w:rsidR="003F1AB8" w:rsidRPr="00D85A42" w:rsidRDefault="003F1AB8" w:rsidP="003F1AB8">
            <w:pPr>
              <w:pStyle w:val="tbl-left"/>
              <w:jc w:val="center"/>
              <w:rPr>
                <w:sz w:val="24"/>
              </w:rPr>
            </w:pPr>
          </w:p>
        </w:tc>
        <w:tc>
          <w:tcPr>
            <w:tcW w:w="1890" w:type="dxa"/>
            <w:gridSpan w:val="2"/>
            <w:tcBorders>
              <w:left w:val="single" w:sz="12" w:space="0" w:color="auto"/>
              <w:right w:val="single" w:sz="12" w:space="0" w:color="auto"/>
            </w:tcBorders>
          </w:tcPr>
          <w:p w:rsidR="003F1AB8" w:rsidRPr="00D85A42" w:rsidRDefault="003F1AB8" w:rsidP="003F1AB8">
            <w:pPr>
              <w:pStyle w:val="tbl-left"/>
              <w:jc w:val="center"/>
              <w:rPr>
                <w:sz w:val="24"/>
              </w:rPr>
            </w:pPr>
          </w:p>
        </w:tc>
        <w:tc>
          <w:tcPr>
            <w:tcW w:w="2430" w:type="dxa"/>
            <w:tcBorders>
              <w:left w:val="single" w:sz="12" w:space="0" w:color="auto"/>
              <w:right w:val="single" w:sz="12" w:space="0" w:color="auto"/>
            </w:tcBorders>
          </w:tcPr>
          <w:p w:rsidR="003F1AB8" w:rsidRPr="00D85A42" w:rsidRDefault="003F1AB8" w:rsidP="003F1AB8">
            <w:pPr>
              <w:pStyle w:val="tbl-left"/>
              <w:jc w:val="center"/>
              <w:rPr>
                <w:sz w:val="24"/>
              </w:rPr>
            </w:pPr>
          </w:p>
        </w:tc>
        <w:tc>
          <w:tcPr>
            <w:tcW w:w="2250" w:type="dxa"/>
            <w:tcBorders>
              <w:left w:val="single" w:sz="12" w:space="0" w:color="auto"/>
              <w:right w:val="single" w:sz="12" w:space="0" w:color="auto"/>
            </w:tcBorders>
          </w:tcPr>
          <w:p w:rsidR="003F1AB8" w:rsidRPr="00D85A42" w:rsidRDefault="003F1AB8" w:rsidP="003F1AB8">
            <w:pPr>
              <w:pStyle w:val="tbl-left"/>
              <w:jc w:val="center"/>
              <w:rPr>
                <w:sz w:val="24"/>
              </w:rPr>
            </w:pPr>
          </w:p>
        </w:tc>
      </w:tr>
      <w:tr w:rsidR="003F1AB8" w:rsidRPr="00D85A42" w:rsidTr="00B03C91">
        <w:trPr>
          <w:cantSplit/>
        </w:trPr>
        <w:tc>
          <w:tcPr>
            <w:tcW w:w="2790" w:type="dxa"/>
            <w:tcBorders>
              <w:left w:val="single" w:sz="12" w:space="0" w:color="auto"/>
              <w:right w:val="single" w:sz="12" w:space="0" w:color="auto"/>
            </w:tcBorders>
          </w:tcPr>
          <w:p w:rsidR="003F1AB8" w:rsidRPr="00D85A42" w:rsidRDefault="003F1AB8" w:rsidP="003F1AB8">
            <w:pPr>
              <w:pStyle w:val="tbl-left"/>
              <w:jc w:val="center"/>
              <w:rPr>
                <w:sz w:val="24"/>
              </w:rPr>
            </w:pPr>
          </w:p>
        </w:tc>
        <w:tc>
          <w:tcPr>
            <w:tcW w:w="1890" w:type="dxa"/>
            <w:gridSpan w:val="2"/>
            <w:tcBorders>
              <w:left w:val="single" w:sz="12" w:space="0" w:color="auto"/>
              <w:right w:val="single" w:sz="12" w:space="0" w:color="auto"/>
            </w:tcBorders>
          </w:tcPr>
          <w:p w:rsidR="003F1AB8" w:rsidRPr="00D85A42" w:rsidRDefault="003F1AB8" w:rsidP="003F1AB8">
            <w:pPr>
              <w:pStyle w:val="tbl-left"/>
              <w:jc w:val="center"/>
              <w:rPr>
                <w:sz w:val="24"/>
              </w:rPr>
            </w:pPr>
          </w:p>
        </w:tc>
        <w:tc>
          <w:tcPr>
            <w:tcW w:w="2430" w:type="dxa"/>
            <w:tcBorders>
              <w:left w:val="single" w:sz="12" w:space="0" w:color="auto"/>
              <w:right w:val="single" w:sz="12" w:space="0" w:color="auto"/>
            </w:tcBorders>
          </w:tcPr>
          <w:p w:rsidR="003F1AB8" w:rsidRPr="00D85A42" w:rsidRDefault="003F1AB8" w:rsidP="003F1AB8">
            <w:pPr>
              <w:pStyle w:val="tbl-left"/>
              <w:jc w:val="center"/>
              <w:rPr>
                <w:sz w:val="24"/>
              </w:rPr>
            </w:pPr>
          </w:p>
        </w:tc>
        <w:tc>
          <w:tcPr>
            <w:tcW w:w="2250" w:type="dxa"/>
            <w:tcBorders>
              <w:left w:val="single" w:sz="12" w:space="0" w:color="auto"/>
              <w:right w:val="single" w:sz="12" w:space="0" w:color="auto"/>
            </w:tcBorders>
          </w:tcPr>
          <w:p w:rsidR="003F1AB8" w:rsidRPr="00D85A42" w:rsidRDefault="003F1AB8" w:rsidP="003F1AB8">
            <w:pPr>
              <w:pStyle w:val="tbl-left"/>
              <w:jc w:val="center"/>
              <w:rPr>
                <w:sz w:val="24"/>
              </w:rPr>
            </w:pPr>
          </w:p>
        </w:tc>
      </w:tr>
      <w:tr w:rsidR="003F1AB8" w:rsidRPr="00D85A42" w:rsidTr="00B03C91">
        <w:trPr>
          <w:cantSplit/>
        </w:trPr>
        <w:tc>
          <w:tcPr>
            <w:tcW w:w="2790" w:type="dxa"/>
            <w:tcBorders>
              <w:left w:val="single" w:sz="12" w:space="0" w:color="auto"/>
              <w:bottom w:val="single" w:sz="12" w:space="0" w:color="auto"/>
              <w:right w:val="single" w:sz="12" w:space="0" w:color="auto"/>
            </w:tcBorders>
          </w:tcPr>
          <w:p w:rsidR="003F1AB8" w:rsidRPr="00D85A42" w:rsidRDefault="003F1AB8" w:rsidP="003F1AB8">
            <w:pPr>
              <w:pStyle w:val="tbl-left"/>
              <w:jc w:val="center"/>
              <w:rPr>
                <w:sz w:val="24"/>
              </w:rPr>
            </w:pPr>
          </w:p>
        </w:tc>
        <w:tc>
          <w:tcPr>
            <w:tcW w:w="1890" w:type="dxa"/>
            <w:gridSpan w:val="2"/>
            <w:tcBorders>
              <w:left w:val="single" w:sz="12" w:space="0" w:color="auto"/>
              <w:bottom w:val="single" w:sz="12" w:space="0" w:color="auto"/>
              <w:right w:val="single" w:sz="12" w:space="0" w:color="auto"/>
            </w:tcBorders>
          </w:tcPr>
          <w:p w:rsidR="003F1AB8" w:rsidRPr="00D85A42" w:rsidRDefault="003F1AB8" w:rsidP="003F1AB8">
            <w:pPr>
              <w:pStyle w:val="tbl-left"/>
              <w:jc w:val="center"/>
              <w:rPr>
                <w:sz w:val="24"/>
              </w:rPr>
            </w:pPr>
          </w:p>
        </w:tc>
        <w:tc>
          <w:tcPr>
            <w:tcW w:w="2430" w:type="dxa"/>
            <w:tcBorders>
              <w:left w:val="single" w:sz="12" w:space="0" w:color="auto"/>
              <w:bottom w:val="single" w:sz="12" w:space="0" w:color="auto"/>
              <w:right w:val="single" w:sz="12" w:space="0" w:color="auto"/>
            </w:tcBorders>
          </w:tcPr>
          <w:p w:rsidR="003F1AB8" w:rsidRPr="00D85A42" w:rsidRDefault="003F1AB8" w:rsidP="003F1AB8">
            <w:pPr>
              <w:pStyle w:val="tbl-left"/>
              <w:jc w:val="center"/>
              <w:rPr>
                <w:sz w:val="24"/>
              </w:rPr>
            </w:pPr>
          </w:p>
        </w:tc>
        <w:tc>
          <w:tcPr>
            <w:tcW w:w="2250" w:type="dxa"/>
            <w:tcBorders>
              <w:left w:val="single" w:sz="12" w:space="0" w:color="auto"/>
              <w:bottom w:val="single" w:sz="12" w:space="0" w:color="auto"/>
              <w:right w:val="single" w:sz="12" w:space="0" w:color="auto"/>
            </w:tcBorders>
          </w:tcPr>
          <w:p w:rsidR="003F1AB8" w:rsidRPr="00D85A42" w:rsidRDefault="003F1AB8" w:rsidP="003F1AB8">
            <w:pPr>
              <w:pStyle w:val="tbl-left"/>
              <w:jc w:val="center"/>
              <w:rPr>
                <w:sz w:val="24"/>
              </w:rPr>
            </w:pPr>
          </w:p>
        </w:tc>
      </w:tr>
    </w:tbl>
    <w:p w:rsidR="00292FFE" w:rsidRDefault="00292FFE" w:rsidP="003F1AB8">
      <w:pPr>
        <w:pStyle w:val="Paragraph"/>
        <w:sectPr w:rsidR="00292FFE">
          <w:footerReference w:type="first" r:id="rId21"/>
          <w:pgSz w:w="12240" w:h="15840" w:code="1"/>
          <w:pgMar w:top="1440" w:right="1440" w:bottom="720" w:left="1440" w:header="720" w:footer="720" w:gutter="0"/>
          <w:pgNumType w:fmt="lowerRoman" w:start="5"/>
          <w:cols w:space="720"/>
          <w:titlePg/>
        </w:sectPr>
      </w:pPr>
    </w:p>
    <w:p w:rsidR="00292FFE" w:rsidRDefault="00292FFE" w:rsidP="00292FFE">
      <w:pPr>
        <w:pStyle w:val="CenterHeading"/>
      </w:pPr>
      <w:r>
        <w:lastRenderedPageBreak/>
        <w:t>List of TBD/TBR/TBSs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530"/>
        <w:gridCol w:w="1800"/>
        <w:gridCol w:w="3420"/>
        <w:gridCol w:w="1260"/>
        <w:gridCol w:w="1350"/>
      </w:tblGrid>
      <w:tr w:rsidR="00292FFE" w:rsidRPr="002F082D" w:rsidTr="004D6F04">
        <w:trPr>
          <w:cantSplit/>
          <w:trHeight w:val="440"/>
          <w:tblHeader/>
        </w:trPr>
        <w:tc>
          <w:tcPr>
            <w:tcW w:w="1530"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292FFE" w:rsidRPr="002F082D" w:rsidRDefault="00292FFE" w:rsidP="00292FFE">
            <w:pPr>
              <w:pStyle w:val="tbl-left"/>
              <w:jc w:val="center"/>
              <w:rPr>
                <w:rFonts w:cs="Arial"/>
                <w:b/>
                <w:sz w:val="24"/>
                <w:szCs w:val="24"/>
              </w:rPr>
            </w:pPr>
            <w:r w:rsidRPr="002F082D">
              <w:rPr>
                <w:rFonts w:cs="Arial"/>
                <w:b/>
                <w:sz w:val="24"/>
                <w:szCs w:val="24"/>
              </w:rPr>
              <w:t>Section</w:t>
            </w:r>
          </w:p>
        </w:tc>
        <w:tc>
          <w:tcPr>
            <w:tcW w:w="1800"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292FFE" w:rsidRPr="002F082D" w:rsidRDefault="00292FFE" w:rsidP="00292FFE">
            <w:pPr>
              <w:pStyle w:val="tbl-left"/>
              <w:jc w:val="center"/>
              <w:rPr>
                <w:rFonts w:cs="Arial"/>
                <w:b/>
                <w:sz w:val="24"/>
                <w:szCs w:val="24"/>
              </w:rPr>
            </w:pPr>
            <w:r w:rsidRPr="002F082D">
              <w:rPr>
                <w:rFonts w:cs="Arial"/>
                <w:b/>
                <w:sz w:val="24"/>
                <w:szCs w:val="24"/>
              </w:rPr>
              <w:t>Page Number</w:t>
            </w:r>
          </w:p>
        </w:tc>
        <w:tc>
          <w:tcPr>
            <w:tcW w:w="3420"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292FFE" w:rsidRPr="002F082D" w:rsidRDefault="00292FFE" w:rsidP="00292FFE">
            <w:pPr>
              <w:pStyle w:val="tbl-left"/>
              <w:jc w:val="center"/>
              <w:rPr>
                <w:rFonts w:cs="Arial"/>
                <w:b/>
                <w:sz w:val="24"/>
                <w:szCs w:val="24"/>
              </w:rPr>
            </w:pPr>
            <w:r w:rsidRPr="002F082D">
              <w:rPr>
                <w:rFonts w:cs="Arial"/>
                <w:b/>
                <w:sz w:val="24"/>
                <w:szCs w:val="24"/>
              </w:rPr>
              <w:t>Summary</w:t>
            </w:r>
          </w:p>
        </w:tc>
        <w:tc>
          <w:tcPr>
            <w:tcW w:w="1260"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292FFE" w:rsidRPr="002F082D" w:rsidRDefault="00292FFE" w:rsidP="00292FFE">
            <w:pPr>
              <w:pStyle w:val="tbl-left"/>
              <w:jc w:val="center"/>
              <w:rPr>
                <w:rFonts w:cs="Arial"/>
                <w:b/>
                <w:sz w:val="24"/>
                <w:szCs w:val="24"/>
              </w:rPr>
            </w:pPr>
            <w:r w:rsidRPr="002F082D">
              <w:rPr>
                <w:rFonts w:cs="Arial"/>
                <w:b/>
                <w:sz w:val="24"/>
                <w:szCs w:val="24"/>
              </w:rPr>
              <w:t>Ind./Org.</w:t>
            </w:r>
          </w:p>
        </w:tc>
        <w:tc>
          <w:tcPr>
            <w:tcW w:w="1350"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292FFE" w:rsidRPr="002F082D" w:rsidRDefault="00292FFE" w:rsidP="00292FFE">
            <w:pPr>
              <w:pStyle w:val="tbl-left"/>
              <w:jc w:val="center"/>
              <w:rPr>
                <w:rFonts w:cs="Arial"/>
                <w:b/>
                <w:sz w:val="24"/>
                <w:szCs w:val="24"/>
              </w:rPr>
            </w:pPr>
            <w:r w:rsidRPr="002F082D">
              <w:rPr>
                <w:rFonts w:cs="Arial"/>
                <w:b/>
                <w:sz w:val="24"/>
                <w:szCs w:val="24"/>
              </w:rPr>
              <w:t>Due Date</w:t>
            </w:r>
          </w:p>
        </w:tc>
      </w:tr>
      <w:tr w:rsidR="00292FFE" w:rsidRPr="002F082D" w:rsidTr="004D6F04">
        <w:trPr>
          <w:cantSplit/>
          <w:trHeight w:val="310"/>
        </w:trPr>
        <w:tc>
          <w:tcPr>
            <w:tcW w:w="1530" w:type="dxa"/>
            <w:tcBorders>
              <w:top w:val="single" w:sz="12" w:space="0" w:color="auto"/>
            </w:tcBorders>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tcBorders>
              <w:top w:val="single" w:sz="12" w:space="0" w:color="auto"/>
            </w:tcBorders>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tcBorders>
              <w:top w:val="single" w:sz="12" w:space="0" w:color="auto"/>
            </w:tcBorders>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tcBorders>
              <w:top w:val="single" w:sz="12" w:space="0" w:color="auto"/>
            </w:tcBorders>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tcBorders>
              <w:top w:val="single" w:sz="12" w:space="0" w:color="auto"/>
            </w:tcBorders>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r w:rsidR="00292FFE" w:rsidRPr="002F082D" w:rsidTr="004D6F04">
        <w:trPr>
          <w:cantSplit/>
          <w:trHeight w:val="310"/>
        </w:trPr>
        <w:tc>
          <w:tcPr>
            <w:tcW w:w="153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80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342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26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c>
          <w:tcPr>
            <w:tcW w:w="1350" w:type="dxa"/>
            <w:shd w:val="clear" w:color="auto" w:fill="FFFFFF"/>
            <w:tcMar>
              <w:top w:w="86" w:type="dxa"/>
              <w:left w:w="86" w:type="dxa"/>
              <w:bottom w:w="86" w:type="dxa"/>
              <w:right w:w="86" w:type="dxa"/>
            </w:tcMar>
          </w:tcPr>
          <w:p w:rsidR="00292FFE" w:rsidRPr="002F082D" w:rsidRDefault="00292FFE" w:rsidP="00292FFE">
            <w:pPr>
              <w:pStyle w:val="tbl-left"/>
              <w:rPr>
                <w:rFonts w:cs="Arial"/>
                <w:sz w:val="24"/>
                <w:szCs w:val="24"/>
              </w:rPr>
            </w:pPr>
          </w:p>
        </w:tc>
      </w:tr>
    </w:tbl>
    <w:p w:rsidR="00292FFE" w:rsidRDefault="00292FFE" w:rsidP="00292FFE">
      <w:pPr>
        <w:ind w:left="108"/>
        <w:rPr>
          <w:rFonts w:ascii="Times New Roman Bold" w:hAnsi="Times New Roman Bold"/>
        </w:rPr>
      </w:pPr>
    </w:p>
    <w:p w:rsidR="00292FFE" w:rsidRDefault="00292FFE" w:rsidP="00292FFE">
      <w:pPr>
        <w:rPr>
          <w:rFonts w:ascii="Times New Roman Bold" w:hAnsi="Times New Roman Bold"/>
        </w:rPr>
      </w:pPr>
    </w:p>
    <w:p w:rsidR="003F1AB8" w:rsidRPr="00D85A42" w:rsidRDefault="003F1AB8" w:rsidP="003F1AB8">
      <w:pPr>
        <w:pStyle w:val="Paragraph"/>
        <w:sectPr w:rsidR="003F1AB8" w:rsidRPr="00D85A42" w:rsidSect="00292FFE">
          <w:pgSz w:w="12240" w:h="15840" w:code="1"/>
          <w:pgMar w:top="1440" w:right="1440" w:bottom="720" w:left="1440" w:header="720" w:footer="720" w:gutter="0"/>
          <w:pgNumType w:fmt="lowerRoman"/>
          <w:cols w:space="720"/>
          <w:titlePg/>
        </w:sectPr>
      </w:pPr>
    </w:p>
    <w:p w:rsidR="00BB5079" w:rsidRDefault="00DB01CA" w:rsidP="00DB01CA">
      <w:pPr>
        <w:pStyle w:val="CenterHeading"/>
      </w:pPr>
      <w:r>
        <w:lastRenderedPageBreak/>
        <w:t>Table of Contents</w:t>
      </w:r>
    </w:p>
    <w:p w:rsidR="00BD5A67" w:rsidRDefault="00E44EAF">
      <w:pPr>
        <w:pStyle w:val="TOC1"/>
        <w:rPr>
          <w:rFonts w:asciiTheme="minorHAnsi" w:eastAsiaTheme="minorEastAsia" w:hAnsiTheme="minorHAnsi" w:cstheme="minorBidi"/>
          <w:b w:val="0"/>
          <w:noProof/>
          <w:sz w:val="22"/>
          <w:szCs w:val="22"/>
        </w:rPr>
      </w:pPr>
      <w:r w:rsidRPr="005155EF">
        <w:fldChar w:fldCharType="begin"/>
      </w:r>
      <w:r w:rsidR="002A0E8B" w:rsidRPr="005155EF">
        <w:instrText xml:space="preserve"> TOC \o "1-3" \t "Heading 8,1,Center Heading (TOC-marked),1" </w:instrText>
      </w:r>
      <w:r w:rsidRPr="005155EF">
        <w:fldChar w:fldCharType="separate"/>
      </w:r>
      <w:r w:rsidR="00BD5A67" w:rsidRPr="00745F13">
        <w:rPr>
          <w:noProof/>
          <w:color w:val="000000"/>
        </w:rPr>
        <w:t>Section 1.</w:t>
      </w:r>
      <w:r w:rsidR="00BD5A67">
        <w:rPr>
          <w:noProof/>
        </w:rPr>
        <w:t xml:space="preserve"> Scope</w:t>
      </w:r>
      <w:r w:rsidR="00BD5A67">
        <w:rPr>
          <w:noProof/>
        </w:rPr>
        <w:tab/>
      </w:r>
      <w:r w:rsidR="00BD5A67">
        <w:rPr>
          <w:noProof/>
        </w:rPr>
        <w:fldChar w:fldCharType="begin"/>
      </w:r>
      <w:r w:rsidR="00BD5A67">
        <w:rPr>
          <w:noProof/>
        </w:rPr>
        <w:instrText xml:space="preserve"> PAGEREF _Toc483912247 \h </w:instrText>
      </w:r>
      <w:r w:rsidR="00BD5A67">
        <w:rPr>
          <w:noProof/>
        </w:rPr>
      </w:r>
      <w:r w:rsidR="00BD5A67">
        <w:rPr>
          <w:noProof/>
        </w:rPr>
        <w:fldChar w:fldCharType="separate"/>
      </w:r>
      <w:r w:rsidR="00BD5A67">
        <w:rPr>
          <w:noProof/>
        </w:rPr>
        <w:t>1-1</w:t>
      </w:r>
      <w:r w:rsidR="00BD5A67">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1.1</w:t>
      </w:r>
      <w:r>
        <w:rPr>
          <w:rFonts w:asciiTheme="minorHAnsi" w:eastAsiaTheme="minorEastAsia" w:hAnsiTheme="minorHAnsi" w:cstheme="minorBidi"/>
          <w:noProof/>
          <w:sz w:val="22"/>
          <w:szCs w:val="22"/>
        </w:rPr>
        <w:tab/>
      </w:r>
      <w:r>
        <w:rPr>
          <w:noProof/>
        </w:rPr>
        <w:t>Document Identification</w:t>
      </w:r>
      <w:r>
        <w:rPr>
          <w:noProof/>
        </w:rPr>
        <w:tab/>
      </w:r>
      <w:r>
        <w:rPr>
          <w:noProof/>
        </w:rPr>
        <w:fldChar w:fldCharType="begin"/>
      </w:r>
      <w:r>
        <w:rPr>
          <w:noProof/>
        </w:rPr>
        <w:instrText xml:space="preserve"> PAGEREF _Toc483912248 \h </w:instrText>
      </w:r>
      <w:r>
        <w:rPr>
          <w:noProof/>
        </w:rPr>
      </w:r>
      <w:r>
        <w:rPr>
          <w:noProof/>
        </w:rPr>
        <w:fldChar w:fldCharType="separate"/>
      </w:r>
      <w:r>
        <w:rPr>
          <w:noProof/>
        </w:rPr>
        <w:t>1-1</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1.2</w:t>
      </w:r>
      <w:r>
        <w:rPr>
          <w:rFonts w:asciiTheme="minorHAnsi" w:eastAsiaTheme="minorEastAsia" w:hAnsiTheme="minorHAnsi" w:cstheme="minorBidi"/>
          <w:noProof/>
          <w:sz w:val="22"/>
          <w:szCs w:val="22"/>
        </w:rPr>
        <w:tab/>
      </w:r>
      <w:r>
        <w:rPr>
          <w:noProof/>
        </w:rPr>
        <w:t>Document Organization</w:t>
      </w:r>
      <w:r>
        <w:rPr>
          <w:noProof/>
        </w:rPr>
        <w:tab/>
      </w:r>
      <w:r>
        <w:rPr>
          <w:noProof/>
        </w:rPr>
        <w:fldChar w:fldCharType="begin"/>
      </w:r>
      <w:r>
        <w:rPr>
          <w:noProof/>
        </w:rPr>
        <w:instrText xml:space="preserve"> PAGEREF _Toc483912249 \h </w:instrText>
      </w:r>
      <w:r>
        <w:rPr>
          <w:noProof/>
        </w:rPr>
      </w:r>
      <w:r>
        <w:rPr>
          <w:noProof/>
        </w:rPr>
        <w:fldChar w:fldCharType="separate"/>
      </w:r>
      <w:r>
        <w:rPr>
          <w:noProof/>
        </w:rPr>
        <w:t>1-1</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1.3</w:t>
      </w:r>
      <w:r>
        <w:rPr>
          <w:rFonts w:asciiTheme="minorHAnsi" w:eastAsiaTheme="minorEastAsia" w:hAnsiTheme="minorHAnsi" w:cstheme="minorBidi"/>
          <w:noProof/>
          <w:sz w:val="22"/>
          <w:szCs w:val="22"/>
        </w:rPr>
        <w:tab/>
      </w:r>
      <w:r>
        <w:rPr>
          <w:noProof/>
        </w:rPr>
        <w:t>Mission Context</w:t>
      </w:r>
      <w:r>
        <w:rPr>
          <w:noProof/>
        </w:rPr>
        <w:tab/>
      </w:r>
      <w:r>
        <w:rPr>
          <w:noProof/>
        </w:rPr>
        <w:fldChar w:fldCharType="begin"/>
      </w:r>
      <w:r>
        <w:rPr>
          <w:noProof/>
        </w:rPr>
        <w:instrText xml:space="preserve"> PAGEREF _Toc483912250 \h </w:instrText>
      </w:r>
      <w:r>
        <w:rPr>
          <w:noProof/>
        </w:rPr>
      </w:r>
      <w:r>
        <w:rPr>
          <w:noProof/>
        </w:rPr>
        <w:fldChar w:fldCharType="separate"/>
      </w:r>
      <w:r>
        <w:rPr>
          <w:noProof/>
        </w:rPr>
        <w:t>1-2</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Section 2.</w:t>
      </w:r>
      <w:r>
        <w:rPr>
          <w:noProof/>
        </w:rPr>
        <w:t xml:space="preserve"> Reference Documents</w:t>
      </w:r>
      <w:r>
        <w:rPr>
          <w:noProof/>
        </w:rPr>
        <w:tab/>
      </w:r>
      <w:r>
        <w:rPr>
          <w:noProof/>
        </w:rPr>
        <w:fldChar w:fldCharType="begin"/>
      </w:r>
      <w:r>
        <w:rPr>
          <w:noProof/>
        </w:rPr>
        <w:instrText xml:space="preserve"> PAGEREF _Toc483912251 \h </w:instrText>
      </w:r>
      <w:r>
        <w:rPr>
          <w:noProof/>
        </w:rPr>
      </w:r>
      <w:r>
        <w:rPr>
          <w:noProof/>
        </w:rPr>
        <w:fldChar w:fldCharType="separate"/>
      </w:r>
      <w:r>
        <w:rPr>
          <w:noProof/>
        </w:rPr>
        <w:t>2-1</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Section 3.</w:t>
      </w:r>
      <w:r>
        <w:rPr>
          <w:noProof/>
        </w:rPr>
        <w:t xml:space="preserve"> Standard Services and Interface Overview</w:t>
      </w:r>
      <w:r>
        <w:rPr>
          <w:noProof/>
        </w:rPr>
        <w:tab/>
      </w:r>
      <w:r>
        <w:rPr>
          <w:noProof/>
        </w:rPr>
        <w:fldChar w:fldCharType="begin"/>
      </w:r>
      <w:r>
        <w:rPr>
          <w:noProof/>
        </w:rPr>
        <w:instrText xml:space="preserve"> PAGEREF _Toc483912252 \h </w:instrText>
      </w:r>
      <w:r>
        <w:rPr>
          <w:noProof/>
        </w:rPr>
      </w:r>
      <w:r>
        <w:rPr>
          <w:noProof/>
        </w:rPr>
        <w:fldChar w:fldCharType="separate"/>
      </w:r>
      <w:r>
        <w:rPr>
          <w:noProof/>
        </w:rPr>
        <w:t>3-3</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3.1</w:t>
      </w:r>
      <w:r>
        <w:rPr>
          <w:rFonts w:asciiTheme="minorHAnsi" w:eastAsiaTheme="minorEastAsia" w:hAnsiTheme="minorHAnsi" w:cstheme="minorBidi"/>
          <w:noProof/>
          <w:sz w:val="22"/>
          <w:szCs w:val="22"/>
        </w:rPr>
        <w:tab/>
      </w:r>
      <w:r>
        <w:rPr>
          <w:noProof/>
        </w:rPr>
        <w:t>DAPHNE Overview</w:t>
      </w:r>
      <w:r>
        <w:rPr>
          <w:noProof/>
        </w:rPr>
        <w:tab/>
      </w:r>
      <w:r>
        <w:rPr>
          <w:noProof/>
        </w:rPr>
        <w:fldChar w:fldCharType="begin"/>
      </w:r>
      <w:r>
        <w:rPr>
          <w:noProof/>
        </w:rPr>
        <w:instrText xml:space="preserve"> PAGEREF _Toc483912253 \h </w:instrText>
      </w:r>
      <w:r>
        <w:rPr>
          <w:noProof/>
        </w:rPr>
      </w:r>
      <w:r>
        <w:rPr>
          <w:noProof/>
        </w:rPr>
        <w:fldChar w:fldCharType="separate"/>
      </w:r>
      <w:r>
        <w:rPr>
          <w:noProof/>
        </w:rPr>
        <w:t>3-3</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3.2</w:t>
      </w:r>
      <w:r>
        <w:rPr>
          <w:rFonts w:asciiTheme="minorHAnsi" w:eastAsiaTheme="minorEastAsia" w:hAnsiTheme="minorHAnsi" w:cstheme="minorBidi"/>
          <w:noProof/>
          <w:sz w:val="22"/>
          <w:szCs w:val="22"/>
        </w:rPr>
        <w:tab/>
      </w:r>
      <w:r>
        <w:rPr>
          <w:noProof/>
        </w:rPr>
        <w:t>Delivery of Science Telemetry</w:t>
      </w:r>
      <w:r>
        <w:rPr>
          <w:noProof/>
        </w:rPr>
        <w:tab/>
      </w:r>
      <w:r>
        <w:rPr>
          <w:noProof/>
        </w:rPr>
        <w:fldChar w:fldCharType="begin"/>
      </w:r>
      <w:r>
        <w:rPr>
          <w:noProof/>
        </w:rPr>
        <w:instrText xml:space="preserve"> PAGEREF _Toc483912254 \h </w:instrText>
      </w:r>
      <w:r>
        <w:rPr>
          <w:noProof/>
        </w:rPr>
      </w:r>
      <w:r>
        <w:rPr>
          <w:noProof/>
        </w:rPr>
        <w:fldChar w:fldCharType="separate"/>
      </w:r>
      <w:r>
        <w:rPr>
          <w:noProof/>
        </w:rPr>
        <w:t>3-4</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3.2.1</w:t>
      </w:r>
      <w:r>
        <w:rPr>
          <w:rFonts w:asciiTheme="minorHAnsi" w:eastAsiaTheme="minorEastAsia" w:hAnsiTheme="minorHAnsi" w:cstheme="minorBidi"/>
          <w:noProof/>
          <w:sz w:val="22"/>
          <w:szCs w:val="22"/>
        </w:rPr>
        <w:tab/>
      </w:r>
      <w:r>
        <w:rPr>
          <w:noProof/>
        </w:rPr>
        <w:t>Standard Services</w:t>
      </w:r>
      <w:r>
        <w:rPr>
          <w:noProof/>
        </w:rPr>
        <w:tab/>
      </w:r>
      <w:r>
        <w:rPr>
          <w:noProof/>
        </w:rPr>
        <w:fldChar w:fldCharType="begin"/>
      </w:r>
      <w:r>
        <w:rPr>
          <w:noProof/>
        </w:rPr>
        <w:instrText xml:space="preserve"> PAGEREF _Toc483912255 \h </w:instrText>
      </w:r>
      <w:r>
        <w:rPr>
          <w:noProof/>
        </w:rPr>
      </w:r>
      <w:r>
        <w:rPr>
          <w:noProof/>
        </w:rPr>
        <w:fldChar w:fldCharType="separate"/>
      </w:r>
      <w:r>
        <w:rPr>
          <w:noProof/>
        </w:rPr>
        <w:t>3-4</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3.2.2</w:t>
      </w:r>
      <w:r>
        <w:rPr>
          <w:rFonts w:asciiTheme="minorHAnsi" w:eastAsiaTheme="minorEastAsia" w:hAnsiTheme="minorHAnsi" w:cstheme="minorBidi"/>
          <w:noProof/>
          <w:sz w:val="22"/>
          <w:szCs w:val="22"/>
        </w:rPr>
        <w:tab/>
      </w:r>
      <w:r>
        <w:rPr>
          <w:noProof/>
        </w:rPr>
        <w:t>Science Telemetry Delivery Scenario</w:t>
      </w:r>
      <w:r>
        <w:rPr>
          <w:noProof/>
        </w:rPr>
        <w:tab/>
      </w:r>
      <w:r>
        <w:rPr>
          <w:noProof/>
        </w:rPr>
        <w:fldChar w:fldCharType="begin"/>
      </w:r>
      <w:r>
        <w:rPr>
          <w:noProof/>
        </w:rPr>
        <w:instrText xml:space="preserve"> PAGEREF _Toc483912256 \h </w:instrText>
      </w:r>
      <w:r>
        <w:rPr>
          <w:noProof/>
        </w:rPr>
      </w:r>
      <w:r>
        <w:rPr>
          <w:noProof/>
        </w:rPr>
        <w:fldChar w:fldCharType="separate"/>
      </w:r>
      <w:r>
        <w:rPr>
          <w:noProof/>
        </w:rPr>
        <w:t>3-5</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3.2.3</w:t>
      </w:r>
      <w:r>
        <w:rPr>
          <w:rFonts w:asciiTheme="minorHAnsi" w:eastAsiaTheme="minorEastAsia" w:hAnsiTheme="minorHAnsi" w:cstheme="minorBidi"/>
          <w:noProof/>
          <w:sz w:val="22"/>
          <w:szCs w:val="22"/>
        </w:rPr>
        <w:tab/>
      </w:r>
      <w:r>
        <w:rPr>
          <w:noProof/>
        </w:rPr>
        <w:t>Data Volumes</w:t>
      </w:r>
      <w:r>
        <w:rPr>
          <w:noProof/>
        </w:rPr>
        <w:tab/>
      </w:r>
      <w:r>
        <w:rPr>
          <w:noProof/>
        </w:rPr>
        <w:fldChar w:fldCharType="begin"/>
      </w:r>
      <w:r>
        <w:rPr>
          <w:noProof/>
        </w:rPr>
        <w:instrText xml:space="preserve"> PAGEREF _Toc483912257 \h </w:instrText>
      </w:r>
      <w:r>
        <w:rPr>
          <w:noProof/>
        </w:rPr>
      </w:r>
      <w:r>
        <w:rPr>
          <w:noProof/>
        </w:rPr>
        <w:fldChar w:fldCharType="separate"/>
      </w:r>
      <w:r>
        <w:rPr>
          <w:noProof/>
        </w:rPr>
        <w:t>3-7</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3.2.4</w:t>
      </w:r>
      <w:r>
        <w:rPr>
          <w:rFonts w:asciiTheme="minorHAnsi" w:eastAsiaTheme="minorEastAsia" w:hAnsiTheme="minorHAnsi" w:cstheme="minorBidi"/>
          <w:noProof/>
          <w:sz w:val="22"/>
          <w:szCs w:val="22"/>
        </w:rPr>
        <w:tab/>
      </w:r>
      <w:r>
        <w:rPr>
          <w:noProof/>
        </w:rPr>
        <w:t>Fault Recovery</w:t>
      </w:r>
      <w:r>
        <w:rPr>
          <w:noProof/>
        </w:rPr>
        <w:tab/>
      </w:r>
      <w:r>
        <w:rPr>
          <w:noProof/>
        </w:rPr>
        <w:fldChar w:fldCharType="begin"/>
      </w:r>
      <w:r>
        <w:rPr>
          <w:noProof/>
        </w:rPr>
        <w:instrText xml:space="preserve"> PAGEREF _Toc483912258 \h </w:instrText>
      </w:r>
      <w:r>
        <w:rPr>
          <w:noProof/>
        </w:rPr>
      </w:r>
      <w:r>
        <w:rPr>
          <w:noProof/>
        </w:rPr>
        <w:fldChar w:fldCharType="separate"/>
      </w:r>
      <w:r>
        <w:rPr>
          <w:noProof/>
        </w:rPr>
        <w:t>3-7</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Section 4.</w:t>
      </w:r>
      <w:r>
        <w:rPr>
          <w:noProof/>
        </w:rPr>
        <w:t xml:space="preserve"> Data Format Specification</w:t>
      </w:r>
      <w:r>
        <w:rPr>
          <w:noProof/>
        </w:rPr>
        <w:tab/>
      </w:r>
      <w:r>
        <w:rPr>
          <w:noProof/>
        </w:rPr>
        <w:fldChar w:fldCharType="begin"/>
      </w:r>
      <w:r>
        <w:rPr>
          <w:noProof/>
        </w:rPr>
        <w:instrText xml:space="preserve"> PAGEREF _Toc483912259 \h </w:instrText>
      </w:r>
      <w:r>
        <w:rPr>
          <w:noProof/>
        </w:rPr>
      </w:r>
      <w:r>
        <w:rPr>
          <w:noProof/>
        </w:rPr>
        <w:fldChar w:fldCharType="separate"/>
      </w:r>
      <w:r>
        <w:rPr>
          <w:noProof/>
        </w:rPr>
        <w:t>4-7</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4.1</w:t>
      </w:r>
      <w:r>
        <w:rPr>
          <w:rFonts w:asciiTheme="minorHAnsi" w:eastAsiaTheme="minorEastAsia" w:hAnsiTheme="minorHAnsi" w:cstheme="minorBidi"/>
          <w:noProof/>
          <w:sz w:val="22"/>
          <w:szCs w:val="22"/>
        </w:rPr>
        <w:tab/>
      </w:r>
      <w:r>
        <w:rPr>
          <w:noProof/>
        </w:rPr>
        <w:t>Data Specifications</w:t>
      </w:r>
      <w:r>
        <w:rPr>
          <w:noProof/>
        </w:rPr>
        <w:tab/>
      </w:r>
      <w:r>
        <w:rPr>
          <w:noProof/>
        </w:rPr>
        <w:fldChar w:fldCharType="begin"/>
      </w:r>
      <w:r>
        <w:rPr>
          <w:noProof/>
        </w:rPr>
        <w:instrText xml:space="preserve"> PAGEREF _Toc483912260 \h </w:instrText>
      </w:r>
      <w:r>
        <w:rPr>
          <w:noProof/>
        </w:rPr>
      </w:r>
      <w:r>
        <w:rPr>
          <w:noProof/>
        </w:rPr>
        <w:fldChar w:fldCharType="separate"/>
      </w:r>
      <w:r>
        <w:rPr>
          <w:noProof/>
        </w:rPr>
        <w:t>4-7</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4.2</w:t>
      </w:r>
      <w:r>
        <w:rPr>
          <w:rFonts w:asciiTheme="minorHAnsi" w:eastAsiaTheme="minorEastAsia" w:hAnsiTheme="minorHAnsi" w:cstheme="minorBidi"/>
          <w:noProof/>
          <w:sz w:val="22"/>
          <w:szCs w:val="22"/>
        </w:rPr>
        <w:tab/>
      </w:r>
      <w:r>
        <w:rPr>
          <w:noProof/>
        </w:rPr>
        <w:t>Science Telemetry Files</w:t>
      </w:r>
      <w:r>
        <w:rPr>
          <w:noProof/>
        </w:rPr>
        <w:tab/>
      </w:r>
      <w:r>
        <w:rPr>
          <w:noProof/>
        </w:rPr>
        <w:fldChar w:fldCharType="begin"/>
      </w:r>
      <w:r>
        <w:rPr>
          <w:noProof/>
        </w:rPr>
        <w:instrText xml:space="preserve"> PAGEREF _Toc483912261 \h </w:instrText>
      </w:r>
      <w:r>
        <w:rPr>
          <w:noProof/>
        </w:rPr>
      </w:r>
      <w:r>
        <w:rPr>
          <w:noProof/>
        </w:rPr>
        <w:fldChar w:fldCharType="separate"/>
      </w:r>
      <w:r>
        <w:rPr>
          <w:noProof/>
        </w:rPr>
        <w:t>4-8</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4.2.1</w:t>
      </w:r>
      <w:r>
        <w:rPr>
          <w:rFonts w:asciiTheme="minorHAnsi" w:eastAsiaTheme="minorEastAsia" w:hAnsiTheme="minorHAnsi" w:cstheme="minorBidi"/>
          <w:noProof/>
          <w:sz w:val="22"/>
          <w:szCs w:val="22"/>
        </w:rPr>
        <w:tab/>
      </w:r>
      <w:r>
        <w:rPr>
          <w:noProof/>
        </w:rPr>
        <w:t>User Data</w:t>
      </w:r>
      <w:r>
        <w:rPr>
          <w:noProof/>
        </w:rPr>
        <w:tab/>
      </w:r>
      <w:r>
        <w:rPr>
          <w:noProof/>
        </w:rPr>
        <w:fldChar w:fldCharType="begin"/>
      </w:r>
      <w:r>
        <w:rPr>
          <w:noProof/>
        </w:rPr>
        <w:instrText xml:space="preserve"> PAGEREF _Toc483912262 \h </w:instrText>
      </w:r>
      <w:r>
        <w:rPr>
          <w:noProof/>
        </w:rPr>
      </w:r>
      <w:r>
        <w:rPr>
          <w:noProof/>
        </w:rPr>
        <w:fldChar w:fldCharType="separate"/>
      </w:r>
      <w:r>
        <w:rPr>
          <w:noProof/>
        </w:rPr>
        <w:t>4-8</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4.2.2</w:t>
      </w:r>
      <w:r>
        <w:rPr>
          <w:rFonts w:asciiTheme="minorHAnsi" w:eastAsiaTheme="minorEastAsia" w:hAnsiTheme="minorHAnsi" w:cstheme="minorBidi"/>
          <w:noProof/>
          <w:sz w:val="22"/>
          <w:szCs w:val="22"/>
        </w:rPr>
        <w:tab/>
      </w:r>
      <w:r>
        <w:rPr>
          <w:noProof/>
        </w:rPr>
        <w:t>TLM Files</w:t>
      </w:r>
      <w:r>
        <w:rPr>
          <w:noProof/>
        </w:rPr>
        <w:tab/>
      </w:r>
      <w:r>
        <w:rPr>
          <w:noProof/>
        </w:rPr>
        <w:fldChar w:fldCharType="begin"/>
      </w:r>
      <w:r>
        <w:rPr>
          <w:noProof/>
        </w:rPr>
        <w:instrText xml:space="preserve"> PAGEREF _Toc483912263 \h </w:instrText>
      </w:r>
      <w:r>
        <w:rPr>
          <w:noProof/>
        </w:rPr>
      </w:r>
      <w:r>
        <w:rPr>
          <w:noProof/>
        </w:rPr>
        <w:fldChar w:fldCharType="separate"/>
      </w:r>
      <w:r>
        <w:rPr>
          <w:noProof/>
        </w:rPr>
        <w:t>4-9</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4.3</w:t>
      </w:r>
      <w:r>
        <w:rPr>
          <w:rFonts w:asciiTheme="minorHAnsi" w:eastAsiaTheme="minorEastAsia" w:hAnsiTheme="minorHAnsi" w:cstheme="minorBidi"/>
          <w:noProof/>
          <w:sz w:val="22"/>
          <w:szCs w:val="22"/>
        </w:rPr>
        <w:tab/>
      </w:r>
      <w:r>
        <w:rPr>
          <w:noProof/>
        </w:rPr>
        <w:t>Quality and Accounting Files</w:t>
      </w:r>
      <w:r>
        <w:rPr>
          <w:noProof/>
        </w:rPr>
        <w:tab/>
      </w:r>
      <w:r>
        <w:rPr>
          <w:noProof/>
        </w:rPr>
        <w:fldChar w:fldCharType="begin"/>
      </w:r>
      <w:r>
        <w:rPr>
          <w:noProof/>
        </w:rPr>
        <w:instrText xml:space="preserve"> PAGEREF _Toc483912264 \h </w:instrText>
      </w:r>
      <w:r>
        <w:rPr>
          <w:noProof/>
        </w:rPr>
      </w:r>
      <w:r>
        <w:rPr>
          <w:noProof/>
        </w:rPr>
        <w:fldChar w:fldCharType="separate"/>
      </w:r>
      <w:r>
        <w:rPr>
          <w:noProof/>
        </w:rPr>
        <w:t>4-10</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4.3.1</w:t>
      </w:r>
      <w:r>
        <w:rPr>
          <w:rFonts w:asciiTheme="minorHAnsi" w:eastAsiaTheme="minorEastAsia" w:hAnsiTheme="minorHAnsi" w:cstheme="minorBidi"/>
          <w:noProof/>
          <w:sz w:val="22"/>
          <w:szCs w:val="22"/>
        </w:rPr>
        <w:tab/>
      </w:r>
      <w:r>
        <w:rPr>
          <w:noProof/>
        </w:rPr>
        <w:t>Generation</w:t>
      </w:r>
      <w:r>
        <w:rPr>
          <w:noProof/>
        </w:rPr>
        <w:tab/>
      </w:r>
      <w:r>
        <w:rPr>
          <w:noProof/>
        </w:rPr>
        <w:fldChar w:fldCharType="begin"/>
      </w:r>
      <w:r>
        <w:rPr>
          <w:noProof/>
        </w:rPr>
        <w:instrText xml:space="preserve"> PAGEREF _Toc483912265 \h </w:instrText>
      </w:r>
      <w:r>
        <w:rPr>
          <w:noProof/>
        </w:rPr>
      </w:r>
      <w:r>
        <w:rPr>
          <w:noProof/>
        </w:rPr>
        <w:fldChar w:fldCharType="separate"/>
      </w:r>
      <w:r>
        <w:rPr>
          <w:noProof/>
        </w:rPr>
        <w:t>4-10</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4.3.2</w:t>
      </w:r>
      <w:r>
        <w:rPr>
          <w:rFonts w:asciiTheme="minorHAnsi" w:eastAsiaTheme="minorEastAsia" w:hAnsiTheme="minorHAnsi" w:cstheme="minorBidi"/>
          <w:noProof/>
          <w:sz w:val="22"/>
          <w:szCs w:val="22"/>
        </w:rPr>
        <w:tab/>
      </w:r>
      <w:r>
        <w:rPr>
          <w:noProof/>
        </w:rPr>
        <w:t>QAC File Structure</w:t>
      </w:r>
      <w:r>
        <w:rPr>
          <w:noProof/>
        </w:rPr>
        <w:tab/>
      </w:r>
      <w:r>
        <w:rPr>
          <w:noProof/>
        </w:rPr>
        <w:fldChar w:fldCharType="begin"/>
      </w:r>
      <w:r>
        <w:rPr>
          <w:noProof/>
        </w:rPr>
        <w:instrText xml:space="preserve"> PAGEREF _Toc483912266 \h </w:instrText>
      </w:r>
      <w:r>
        <w:rPr>
          <w:noProof/>
        </w:rPr>
      </w:r>
      <w:r>
        <w:rPr>
          <w:noProof/>
        </w:rPr>
        <w:fldChar w:fldCharType="separate"/>
      </w:r>
      <w:r>
        <w:rPr>
          <w:noProof/>
        </w:rPr>
        <w:t>4-10</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4.3.3</w:t>
      </w:r>
      <w:r>
        <w:rPr>
          <w:rFonts w:asciiTheme="minorHAnsi" w:eastAsiaTheme="minorEastAsia" w:hAnsiTheme="minorHAnsi" w:cstheme="minorBidi"/>
          <w:noProof/>
          <w:sz w:val="22"/>
          <w:szCs w:val="22"/>
        </w:rPr>
        <w:tab/>
      </w:r>
      <w:r>
        <w:rPr>
          <w:noProof/>
        </w:rPr>
        <w:t>QAC File Naming Convention</w:t>
      </w:r>
      <w:r>
        <w:rPr>
          <w:noProof/>
        </w:rPr>
        <w:tab/>
      </w:r>
      <w:r>
        <w:rPr>
          <w:noProof/>
        </w:rPr>
        <w:fldChar w:fldCharType="begin"/>
      </w:r>
      <w:r>
        <w:rPr>
          <w:noProof/>
        </w:rPr>
        <w:instrText xml:space="preserve"> PAGEREF _Toc483912267 \h </w:instrText>
      </w:r>
      <w:r>
        <w:rPr>
          <w:noProof/>
        </w:rPr>
      </w:r>
      <w:r>
        <w:rPr>
          <w:noProof/>
        </w:rPr>
        <w:fldChar w:fldCharType="separate"/>
      </w:r>
      <w:r>
        <w:rPr>
          <w:noProof/>
        </w:rPr>
        <w:t>4-11</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4.4</w:t>
      </w:r>
      <w:r>
        <w:rPr>
          <w:rFonts w:asciiTheme="minorHAnsi" w:eastAsiaTheme="minorEastAsia" w:hAnsiTheme="minorHAnsi" w:cstheme="minorBidi"/>
          <w:noProof/>
          <w:sz w:val="22"/>
          <w:szCs w:val="22"/>
        </w:rPr>
        <w:tab/>
      </w:r>
      <w:r>
        <w:rPr>
          <w:noProof/>
        </w:rPr>
        <w:t>List of Delivered Files</w:t>
      </w:r>
      <w:r>
        <w:rPr>
          <w:noProof/>
        </w:rPr>
        <w:tab/>
      </w:r>
      <w:r>
        <w:rPr>
          <w:noProof/>
        </w:rPr>
        <w:fldChar w:fldCharType="begin"/>
      </w:r>
      <w:r>
        <w:rPr>
          <w:noProof/>
        </w:rPr>
        <w:instrText xml:space="preserve"> PAGEREF _Toc483912268 \h </w:instrText>
      </w:r>
      <w:r>
        <w:rPr>
          <w:noProof/>
        </w:rPr>
      </w:r>
      <w:r>
        <w:rPr>
          <w:noProof/>
        </w:rPr>
        <w:fldChar w:fldCharType="separate"/>
      </w:r>
      <w:r>
        <w:rPr>
          <w:noProof/>
        </w:rPr>
        <w:t>4-11</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4.4.1</w:t>
      </w:r>
      <w:r>
        <w:rPr>
          <w:rFonts w:asciiTheme="minorHAnsi" w:eastAsiaTheme="minorEastAsia" w:hAnsiTheme="minorHAnsi" w:cstheme="minorBidi"/>
          <w:noProof/>
          <w:sz w:val="22"/>
          <w:szCs w:val="22"/>
        </w:rPr>
        <w:tab/>
      </w:r>
      <w:r>
        <w:rPr>
          <w:noProof/>
        </w:rPr>
        <w:t>Generation</w:t>
      </w:r>
      <w:r>
        <w:rPr>
          <w:noProof/>
        </w:rPr>
        <w:tab/>
      </w:r>
      <w:r>
        <w:rPr>
          <w:noProof/>
        </w:rPr>
        <w:fldChar w:fldCharType="begin"/>
      </w:r>
      <w:r>
        <w:rPr>
          <w:noProof/>
        </w:rPr>
        <w:instrText xml:space="preserve"> PAGEREF _Toc483912269 \h </w:instrText>
      </w:r>
      <w:r>
        <w:rPr>
          <w:noProof/>
        </w:rPr>
      </w:r>
      <w:r>
        <w:rPr>
          <w:noProof/>
        </w:rPr>
        <w:fldChar w:fldCharType="separate"/>
      </w:r>
      <w:r>
        <w:rPr>
          <w:noProof/>
        </w:rPr>
        <w:t>4-11</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4.4.2</w:t>
      </w:r>
      <w:r>
        <w:rPr>
          <w:rFonts w:asciiTheme="minorHAnsi" w:eastAsiaTheme="minorEastAsia" w:hAnsiTheme="minorHAnsi" w:cstheme="minorBidi"/>
          <w:noProof/>
          <w:sz w:val="22"/>
          <w:szCs w:val="22"/>
        </w:rPr>
        <w:tab/>
      </w:r>
      <w:r>
        <w:rPr>
          <w:noProof/>
        </w:rPr>
        <w:t>LDF File Naming Convention</w:t>
      </w:r>
      <w:r>
        <w:rPr>
          <w:noProof/>
        </w:rPr>
        <w:tab/>
      </w:r>
      <w:r>
        <w:rPr>
          <w:noProof/>
        </w:rPr>
        <w:fldChar w:fldCharType="begin"/>
      </w:r>
      <w:r>
        <w:rPr>
          <w:noProof/>
        </w:rPr>
        <w:instrText xml:space="preserve"> PAGEREF _Toc483912270 \h </w:instrText>
      </w:r>
      <w:r>
        <w:rPr>
          <w:noProof/>
        </w:rPr>
      </w:r>
      <w:r>
        <w:rPr>
          <w:noProof/>
        </w:rPr>
        <w:fldChar w:fldCharType="separate"/>
      </w:r>
      <w:r>
        <w:rPr>
          <w:noProof/>
        </w:rPr>
        <w:t>4-11</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4.4.3</w:t>
      </w:r>
      <w:r>
        <w:rPr>
          <w:rFonts w:asciiTheme="minorHAnsi" w:eastAsiaTheme="minorEastAsia" w:hAnsiTheme="minorHAnsi" w:cstheme="minorBidi"/>
          <w:noProof/>
          <w:sz w:val="22"/>
          <w:szCs w:val="22"/>
        </w:rPr>
        <w:tab/>
      </w:r>
      <w:r>
        <w:rPr>
          <w:noProof/>
        </w:rPr>
        <w:t>LDF File Format</w:t>
      </w:r>
      <w:r>
        <w:rPr>
          <w:noProof/>
        </w:rPr>
        <w:tab/>
      </w:r>
      <w:r>
        <w:rPr>
          <w:noProof/>
        </w:rPr>
        <w:fldChar w:fldCharType="begin"/>
      </w:r>
      <w:r>
        <w:rPr>
          <w:noProof/>
        </w:rPr>
        <w:instrText xml:space="preserve"> PAGEREF _Toc483912271 \h </w:instrText>
      </w:r>
      <w:r>
        <w:rPr>
          <w:noProof/>
        </w:rPr>
      </w:r>
      <w:r>
        <w:rPr>
          <w:noProof/>
        </w:rPr>
        <w:fldChar w:fldCharType="separate"/>
      </w:r>
      <w:r>
        <w:rPr>
          <w:noProof/>
        </w:rPr>
        <w:t>4-12</w:t>
      </w:r>
      <w:r>
        <w:rPr>
          <w:noProof/>
        </w:rPr>
        <w:fldChar w:fldCharType="end"/>
      </w:r>
    </w:p>
    <w:p w:rsidR="00BD5A67" w:rsidRDefault="00BD5A67">
      <w:pPr>
        <w:pStyle w:val="TOC3"/>
        <w:tabs>
          <w:tab w:val="left" w:pos="2448"/>
        </w:tabs>
        <w:rPr>
          <w:rFonts w:asciiTheme="minorHAnsi" w:eastAsiaTheme="minorEastAsia" w:hAnsiTheme="minorHAnsi" w:cstheme="minorBidi"/>
          <w:noProof/>
          <w:sz w:val="22"/>
          <w:szCs w:val="22"/>
        </w:rPr>
      </w:pPr>
      <w:r w:rsidRPr="00745F13">
        <w:rPr>
          <w:noProof/>
          <w:color w:val="000000"/>
        </w:rPr>
        <w:t>4.4.4</w:t>
      </w:r>
      <w:r>
        <w:rPr>
          <w:rFonts w:asciiTheme="minorHAnsi" w:eastAsiaTheme="minorEastAsia" w:hAnsiTheme="minorHAnsi" w:cstheme="minorBidi"/>
          <w:noProof/>
          <w:sz w:val="22"/>
          <w:szCs w:val="22"/>
        </w:rPr>
        <w:tab/>
      </w:r>
      <w:r>
        <w:rPr>
          <w:noProof/>
        </w:rPr>
        <w:t>Storage</w:t>
      </w:r>
      <w:r>
        <w:rPr>
          <w:noProof/>
        </w:rPr>
        <w:tab/>
      </w:r>
      <w:r>
        <w:rPr>
          <w:noProof/>
        </w:rPr>
        <w:fldChar w:fldCharType="begin"/>
      </w:r>
      <w:r>
        <w:rPr>
          <w:noProof/>
        </w:rPr>
        <w:instrText xml:space="preserve"> PAGEREF _Toc483912272 \h </w:instrText>
      </w:r>
      <w:r>
        <w:rPr>
          <w:noProof/>
        </w:rPr>
      </w:r>
      <w:r>
        <w:rPr>
          <w:noProof/>
        </w:rPr>
        <w:fldChar w:fldCharType="separate"/>
      </w:r>
      <w:r>
        <w:rPr>
          <w:noProof/>
        </w:rPr>
        <w:t>4-1</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Section 5.</w:t>
      </w:r>
      <w:r>
        <w:rPr>
          <w:noProof/>
        </w:rPr>
        <w:t xml:space="preserve"> Communications Protocols</w:t>
      </w:r>
      <w:r>
        <w:rPr>
          <w:noProof/>
        </w:rPr>
        <w:tab/>
      </w:r>
      <w:r>
        <w:rPr>
          <w:noProof/>
        </w:rPr>
        <w:fldChar w:fldCharType="begin"/>
      </w:r>
      <w:r>
        <w:rPr>
          <w:noProof/>
        </w:rPr>
        <w:instrText xml:space="preserve"> PAGEREF _Toc483912273 \h </w:instrText>
      </w:r>
      <w:r>
        <w:rPr>
          <w:noProof/>
        </w:rPr>
      </w:r>
      <w:r>
        <w:rPr>
          <w:noProof/>
        </w:rPr>
        <w:fldChar w:fldCharType="separate"/>
      </w:r>
      <w:r>
        <w:rPr>
          <w:noProof/>
        </w:rPr>
        <w:t>5-1</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5.1</w:t>
      </w:r>
      <w:r>
        <w:rPr>
          <w:rFonts w:asciiTheme="minorHAnsi" w:eastAsiaTheme="minorEastAsia" w:hAnsiTheme="minorHAnsi" w:cstheme="minorBidi"/>
          <w:noProof/>
          <w:sz w:val="22"/>
          <w:szCs w:val="22"/>
        </w:rPr>
        <w:tab/>
      </w:r>
      <w:r>
        <w:rPr>
          <w:noProof/>
        </w:rPr>
        <w:t>Delivery Address</w:t>
      </w:r>
      <w:r>
        <w:rPr>
          <w:noProof/>
        </w:rPr>
        <w:tab/>
      </w:r>
      <w:r>
        <w:rPr>
          <w:noProof/>
        </w:rPr>
        <w:fldChar w:fldCharType="begin"/>
      </w:r>
      <w:r>
        <w:rPr>
          <w:noProof/>
        </w:rPr>
        <w:instrText xml:space="preserve"> PAGEREF _Toc483912274 \h </w:instrText>
      </w:r>
      <w:r>
        <w:rPr>
          <w:noProof/>
        </w:rPr>
      </w:r>
      <w:r>
        <w:rPr>
          <w:noProof/>
        </w:rPr>
        <w:fldChar w:fldCharType="separate"/>
      </w:r>
      <w:r>
        <w:rPr>
          <w:noProof/>
        </w:rPr>
        <w:t>5-1</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5.2</w:t>
      </w:r>
      <w:r>
        <w:rPr>
          <w:rFonts w:asciiTheme="minorHAnsi" w:eastAsiaTheme="minorEastAsia" w:hAnsiTheme="minorHAnsi" w:cstheme="minorBidi"/>
          <w:noProof/>
          <w:sz w:val="22"/>
          <w:szCs w:val="22"/>
        </w:rPr>
        <w:tab/>
      </w:r>
      <w:r>
        <w:rPr>
          <w:noProof/>
        </w:rPr>
        <w:t>File Transfer Protocols</w:t>
      </w:r>
      <w:r>
        <w:rPr>
          <w:noProof/>
        </w:rPr>
        <w:tab/>
      </w:r>
      <w:r>
        <w:rPr>
          <w:noProof/>
        </w:rPr>
        <w:fldChar w:fldCharType="begin"/>
      </w:r>
      <w:r>
        <w:rPr>
          <w:noProof/>
        </w:rPr>
        <w:instrText xml:space="preserve"> PAGEREF _Toc483912275 \h </w:instrText>
      </w:r>
      <w:r>
        <w:rPr>
          <w:noProof/>
        </w:rPr>
      </w:r>
      <w:r>
        <w:rPr>
          <w:noProof/>
        </w:rPr>
        <w:fldChar w:fldCharType="separate"/>
      </w:r>
      <w:r>
        <w:rPr>
          <w:noProof/>
        </w:rPr>
        <w:t>5-1</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5.3</w:t>
      </w:r>
      <w:r>
        <w:rPr>
          <w:rFonts w:asciiTheme="minorHAnsi" w:eastAsiaTheme="minorEastAsia" w:hAnsiTheme="minorHAnsi" w:cstheme="minorBidi"/>
          <w:noProof/>
          <w:sz w:val="22"/>
          <w:szCs w:val="22"/>
        </w:rPr>
        <w:tab/>
      </w:r>
      <w:r>
        <w:rPr>
          <w:noProof/>
        </w:rPr>
        <w:t>Directory Structures</w:t>
      </w:r>
      <w:r>
        <w:rPr>
          <w:noProof/>
        </w:rPr>
        <w:tab/>
      </w:r>
      <w:r>
        <w:rPr>
          <w:noProof/>
        </w:rPr>
        <w:fldChar w:fldCharType="begin"/>
      </w:r>
      <w:r>
        <w:rPr>
          <w:noProof/>
        </w:rPr>
        <w:instrText xml:space="preserve"> PAGEREF _Toc483912276 \h </w:instrText>
      </w:r>
      <w:r>
        <w:rPr>
          <w:noProof/>
        </w:rPr>
      </w:r>
      <w:r>
        <w:rPr>
          <w:noProof/>
        </w:rPr>
        <w:fldChar w:fldCharType="separate"/>
      </w:r>
      <w:r>
        <w:rPr>
          <w:noProof/>
        </w:rPr>
        <w:t>5-1</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lastRenderedPageBreak/>
        <w:t>Section 6.</w:t>
      </w:r>
      <w:r>
        <w:rPr>
          <w:noProof/>
        </w:rPr>
        <w:t xml:space="preserve"> Physical Interface</w:t>
      </w:r>
      <w:r>
        <w:rPr>
          <w:noProof/>
        </w:rPr>
        <w:tab/>
      </w:r>
      <w:r>
        <w:rPr>
          <w:noProof/>
        </w:rPr>
        <w:fldChar w:fldCharType="begin"/>
      </w:r>
      <w:r>
        <w:rPr>
          <w:noProof/>
        </w:rPr>
        <w:instrText xml:space="preserve"> PAGEREF _Toc483912277 \h </w:instrText>
      </w:r>
      <w:r>
        <w:rPr>
          <w:noProof/>
        </w:rPr>
      </w:r>
      <w:r>
        <w:rPr>
          <w:noProof/>
        </w:rPr>
        <w:fldChar w:fldCharType="separate"/>
      </w:r>
      <w:r>
        <w:rPr>
          <w:noProof/>
        </w:rPr>
        <w:t>6-2</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6.1</w:t>
      </w:r>
      <w:r>
        <w:rPr>
          <w:rFonts w:asciiTheme="minorHAnsi" w:eastAsiaTheme="minorEastAsia" w:hAnsiTheme="minorHAnsi" w:cstheme="minorBidi"/>
          <w:noProof/>
          <w:sz w:val="22"/>
          <w:szCs w:val="22"/>
        </w:rPr>
        <w:tab/>
      </w:r>
      <w:r>
        <w:rPr>
          <w:noProof/>
        </w:rPr>
        <w:t>Ethernet</w:t>
      </w:r>
      <w:r>
        <w:rPr>
          <w:noProof/>
        </w:rPr>
        <w:tab/>
      </w:r>
      <w:r>
        <w:rPr>
          <w:noProof/>
        </w:rPr>
        <w:fldChar w:fldCharType="begin"/>
      </w:r>
      <w:r>
        <w:rPr>
          <w:noProof/>
        </w:rPr>
        <w:instrText xml:space="preserve"> PAGEREF _Toc483912278 \h </w:instrText>
      </w:r>
      <w:r>
        <w:rPr>
          <w:noProof/>
        </w:rPr>
      </w:r>
      <w:r>
        <w:rPr>
          <w:noProof/>
        </w:rPr>
        <w:fldChar w:fldCharType="separate"/>
      </w:r>
      <w:r>
        <w:rPr>
          <w:noProof/>
        </w:rPr>
        <w:t>6-2</w:t>
      </w:r>
      <w:r>
        <w:rPr>
          <w:noProof/>
        </w:rPr>
        <w:fldChar w:fldCharType="end"/>
      </w:r>
    </w:p>
    <w:p w:rsidR="00BD5A67" w:rsidRDefault="00BD5A67">
      <w:pPr>
        <w:pStyle w:val="TOC2"/>
        <w:tabs>
          <w:tab w:val="left" w:pos="1440"/>
        </w:tabs>
        <w:rPr>
          <w:rFonts w:asciiTheme="minorHAnsi" w:eastAsiaTheme="minorEastAsia" w:hAnsiTheme="minorHAnsi" w:cstheme="minorBidi"/>
          <w:noProof/>
          <w:sz w:val="22"/>
          <w:szCs w:val="22"/>
        </w:rPr>
      </w:pPr>
      <w:r w:rsidRPr="00745F13">
        <w:rPr>
          <w:noProof/>
          <w:color w:val="000000"/>
        </w:rPr>
        <w:t>6.2</w:t>
      </w:r>
      <w:r>
        <w:rPr>
          <w:rFonts w:asciiTheme="minorHAnsi" w:eastAsiaTheme="minorEastAsia" w:hAnsiTheme="minorHAnsi" w:cstheme="minorBidi"/>
          <w:noProof/>
          <w:sz w:val="22"/>
          <w:szCs w:val="22"/>
        </w:rPr>
        <w:tab/>
      </w:r>
      <w:r>
        <w:rPr>
          <w:noProof/>
        </w:rPr>
        <w:t>Security Measures</w:t>
      </w:r>
      <w:r>
        <w:rPr>
          <w:noProof/>
        </w:rPr>
        <w:tab/>
      </w:r>
      <w:r>
        <w:rPr>
          <w:noProof/>
        </w:rPr>
        <w:fldChar w:fldCharType="begin"/>
      </w:r>
      <w:r>
        <w:rPr>
          <w:noProof/>
        </w:rPr>
        <w:instrText xml:space="preserve"> PAGEREF _Toc483912279 \h </w:instrText>
      </w:r>
      <w:r>
        <w:rPr>
          <w:noProof/>
        </w:rPr>
      </w:r>
      <w:r>
        <w:rPr>
          <w:noProof/>
        </w:rPr>
        <w:fldChar w:fldCharType="separate"/>
      </w:r>
      <w:r>
        <w:rPr>
          <w:noProof/>
        </w:rPr>
        <w:t>6-2</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Appendix A.</w:t>
      </w:r>
      <w:r>
        <w:rPr>
          <w:noProof/>
        </w:rPr>
        <w:t xml:space="preserve"> Configurable Parameters</w:t>
      </w:r>
      <w:r>
        <w:rPr>
          <w:noProof/>
        </w:rPr>
        <w:tab/>
      </w:r>
      <w:r>
        <w:rPr>
          <w:noProof/>
        </w:rPr>
        <w:fldChar w:fldCharType="begin"/>
      </w:r>
      <w:r>
        <w:rPr>
          <w:noProof/>
        </w:rPr>
        <w:instrText xml:space="preserve"> PAGEREF _Toc483912280 \h </w:instrText>
      </w:r>
      <w:r>
        <w:rPr>
          <w:noProof/>
        </w:rPr>
      </w:r>
      <w:r>
        <w:rPr>
          <w:noProof/>
        </w:rPr>
        <w:fldChar w:fldCharType="separate"/>
      </w:r>
      <w:r>
        <w:rPr>
          <w:noProof/>
        </w:rPr>
        <w:t>A-1</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Appendix B.</w:t>
      </w:r>
      <w:r>
        <w:rPr>
          <w:noProof/>
        </w:rPr>
        <w:t xml:space="preserve"> DAPHNE Mission Specific Interface Specification (Template)</w:t>
      </w:r>
      <w:r>
        <w:rPr>
          <w:noProof/>
        </w:rPr>
        <w:tab/>
      </w:r>
      <w:r>
        <w:rPr>
          <w:noProof/>
        </w:rPr>
        <w:fldChar w:fldCharType="begin"/>
      </w:r>
      <w:r>
        <w:rPr>
          <w:noProof/>
        </w:rPr>
        <w:instrText xml:space="preserve"> PAGEREF _Toc483912281 \h </w:instrText>
      </w:r>
      <w:r>
        <w:rPr>
          <w:noProof/>
        </w:rPr>
      </w:r>
      <w:r>
        <w:rPr>
          <w:noProof/>
        </w:rPr>
        <w:fldChar w:fldCharType="separate"/>
      </w:r>
      <w:r>
        <w:rPr>
          <w:noProof/>
        </w:rPr>
        <w:t>B-2</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sidRPr="00745F13">
        <w:rPr>
          <w:noProof/>
          <w:color w:val="000000"/>
        </w:rPr>
        <w:t>Appendix C.</w:t>
      </w:r>
      <w:r>
        <w:rPr>
          <w:noProof/>
        </w:rPr>
        <w:t xml:space="preserve"> QAC and LDF File Format Examples</w:t>
      </w:r>
      <w:r>
        <w:rPr>
          <w:noProof/>
        </w:rPr>
        <w:tab/>
      </w:r>
      <w:r>
        <w:rPr>
          <w:noProof/>
        </w:rPr>
        <w:fldChar w:fldCharType="begin"/>
      </w:r>
      <w:r>
        <w:rPr>
          <w:noProof/>
        </w:rPr>
        <w:instrText xml:space="preserve"> PAGEREF _Toc483912282 \h </w:instrText>
      </w:r>
      <w:r>
        <w:rPr>
          <w:noProof/>
        </w:rPr>
      </w:r>
      <w:r>
        <w:rPr>
          <w:noProof/>
        </w:rPr>
        <w:fldChar w:fldCharType="separate"/>
      </w:r>
      <w:r>
        <w:rPr>
          <w:noProof/>
        </w:rPr>
        <w:t>C-1</w:t>
      </w:r>
      <w:r>
        <w:rPr>
          <w:noProof/>
        </w:rPr>
        <w:fldChar w:fldCharType="end"/>
      </w:r>
    </w:p>
    <w:p w:rsidR="00BD5A67" w:rsidRDefault="00BD5A67">
      <w:pPr>
        <w:pStyle w:val="TOC1"/>
        <w:rPr>
          <w:rFonts w:asciiTheme="minorHAnsi" w:eastAsiaTheme="minorEastAsia" w:hAnsiTheme="minorHAnsi" w:cstheme="minorBidi"/>
          <w:b w:val="0"/>
          <w:noProof/>
          <w:sz w:val="22"/>
          <w:szCs w:val="22"/>
        </w:rPr>
      </w:pPr>
      <w:r>
        <w:rPr>
          <w:noProof/>
        </w:rPr>
        <w:t>Abbreviations/Acronyms</w:t>
      </w:r>
      <w:r>
        <w:rPr>
          <w:noProof/>
        </w:rPr>
        <w:tab/>
      </w:r>
      <w:r>
        <w:rPr>
          <w:noProof/>
        </w:rPr>
        <w:fldChar w:fldCharType="begin"/>
      </w:r>
      <w:r>
        <w:rPr>
          <w:noProof/>
        </w:rPr>
        <w:instrText xml:space="preserve"> PAGEREF _Toc483912283 \h </w:instrText>
      </w:r>
      <w:r>
        <w:rPr>
          <w:noProof/>
        </w:rPr>
      </w:r>
      <w:r>
        <w:rPr>
          <w:noProof/>
        </w:rPr>
        <w:fldChar w:fldCharType="separate"/>
      </w:r>
      <w:r>
        <w:rPr>
          <w:noProof/>
        </w:rPr>
        <w:t>1</w:t>
      </w:r>
      <w:r>
        <w:rPr>
          <w:noProof/>
        </w:rPr>
        <w:fldChar w:fldCharType="end"/>
      </w:r>
    </w:p>
    <w:p w:rsidR="002A0E8B" w:rsidRDefault="00E44EAF" w:rsidP="002A0E8B">
      <w:pPr>
        <w:pStyle w:val="Title"/>
      </w:pPr>
      <w:r w:rsidRPr="005155EF">
        <w:fldChar w:fldCharType="end"/>
      </w:r>
      <w:r w:rsidR="002A0E8B">
        <w:t>List of Figures</w:t>
      </w:r>
    </w:p>
    <w:p w:rsidR="00BD5A67" w:rsidRDefault="00E44EAF">
      <w:pPr>
        <w:pStyle w:val="TableofFigures"/>
        <w:rPr>
          <w:rFonts w:asciiTheme="minorHAnsi" w:eastAsiaTheme="minorEastAsia" w:hAnsiTheme="minorHAnsi" w:cstheme="minorBidi"/>
          <w:noProof/>
          <w:sz w:val="22"/>
          <w:szCs w:val="22"/>
        </w:rPr>
      </w:pPr>
      <w:r>
        <w:fldChar w:fldCharType="begin"/>
      </w:r>
      <w:r w:rsidR="002A0E8B">
        <w:instrText xml:space="preserve"> TOC \c "Figure" </w:instrText>
      </w:r>
      <w:r>
        <w:fldChar w:fldCharType="separate"/>
      </w:r>
      <w:r w:rsidR="00BD5A67">
        <w:rPr>
          <w:noProof/>
        </w:rPr>
        <w:t>Figure 1</w:t>
      </w:r>
      <w:r w:rsidR="00BD5A67">
        <w:rPr>
          <w:noProof/>
        </w:rPr>
        <w:noBreakHyphen/>
        <w:t>1.  Document Scope</w:t>
      </w:r>
      <w:r w:rsidR="00BD5A67">
        <w:rPr>
          <w:noProof/>
        </w:rPr>
        <w:tab/>
      </w:r>
      <w:r w:rsidR="00BD5A67">
        <w:rPr>
          <w:noProof/>
        </w:rPr>
        <w:fldChar w:fldCharType="begin"/>
      </w:r>
      <w:r w:rsidR="00BD5A67">
        <w:rPr>
          <w:noProof/>
        </w:rPr>
        <w:instrText xml:space="preserve"> PAGEREF _Toc483912203 \h </w:instrText>
      </w:r>
      <w:r w:rsidR="00BD5A67">
        <w:rPr>
          <w:noProof/>
        </w:rPr>
      </w:r>
      <w:r w:rsidR="00BD5A67">
        <w:rPr>
          <w:noProof/>
        </w:rPr>
        <w:fldChar w:fldCharType="separate"/>
      </w:r>
      <w:r w:rsidR="00BD5A67">
        <w:rPr>
          <w:noProof/>
        </w:rPr>
        <w:t>1-1</w:t>
      </w:r>
      <w:r w:rsidR="00BD5A67">
        <w:rPr>
          <w:noProof/>
        </w:rPr>
        <w:fldChar w:fldCharType="end"/>
      </w:r>
    </w:p>
    <w:p w:rsidR="00BD5A67" w:rsidRDefault="00BD5A67">
      <w:pPr>
        <w:pStyle w:val="TableofFigures"/>
        <w:rPr>
          <w:rFonts w:asciiTheme="minorHAnsi" w:eastAsiaTheme="minorEastAsia" w:hAnsiTheme="minorHAnsi" w:cstheme="minorBidi"/>
          <w:noProof/>
          <w:sz w:val="22"/>
          <w:szCs w:val="22"/>
        </w:rPr>
      </w:pPr>
      <w:r w:rsidRPr="007C4B10">
        <w:rPr>
          <w:rFonts w:cs="Arial"/>
          <w:noProof/>
        </w:rPr>
        <w:t>Figure 4</w:t>
      </w:r>
      <w:r w:rsidRPr="007C4B10">
        <w:rPr>
          <w:rFonts w:cs="Arial"/>
          <w:noProof/>
        </w:rPr>
        <w:noBreakHyphen/>
        <w:t>1.  Telemetry Data Packet and VCDU Structure</w:t>
      </w:r>
      <w:r>
        <w:rPr>
          <w:noProof/>
        </w:rPr>
        <w:tab/>
      </w:r>
      <w:r>
        <w:rPr>
          <w:noProof/>
        </w:rPr>
        <w:fldChar w:fldCharType="begin"/>
      </w:r>
      <w:r>
        <w:rPr>
          <w:noProof/>
        </w:rPr>
        <w:instrText xml:space="preserve"> PAGEREF _Toc483912204 \h </w:instrText>
      </w:r>
      <w:r>
        <w:rPr>
          <w:noProof/>
        </w:rPr>
      </w:r>
      <w:r>
        <w:rPr>
          <w:noProof/>
        </w:rPr>
        <w:fldChar w:fldCharType="separate"/>
      </w:r>
      <w:r>
        <w:rPr>
          <w:noProof/>
        </w:rPr>
        <w:t>4-8</w:t>
      </w:r>
      <w:r>
        <w:rPr>
          <w:noProof/>
        </w:rPr>
        <w:fldChar w:fldCharType="end"/>
      </w:r>
    </w:p>
    <w:p w:rsidR="002A0E8B" w:rsidRDefault="00E44EAF" w:rsidP="002A0E8B">
      <w:pPr>
        <w:pStyle w:val="Title"/>
      </w:pPr>
      <w:r>
        <w:fldChar w:fldCharType="end"/>
      </w:r>
      <w:r w:rsidR="002A0E8B">
        <w:t>List of Tables</w:t>
      </w:r>
    </w:p>
    <w:p w:rsidR="00BD5A67" w:rsidRDefault="00E44EAF">
      <w:pPr>
        <w:pStyle w:val="TableofFigures"/>
        <w:rPr>
          <w:rFonts w:asciiTheme="minorHAnsi" w:eastAsiaTheme="minorEastAsia" w:hAnsiTheme="minorHAnsi" w:cstheme="minorBidi"/>
          <w:noProof/>
          <w:sz w:val="22"/>
          <w:szCs w:val="22"/>
        </w:rPr>
      </w:pPr>
      <w:r w:rsidRPr="0031389B">
        <w:fldChar w:fldCharType="begin"/>
      </w:r>
      <w:r w:rsidR="002A0E8B" w:rsidRPr="0031389B">
        <w:instrText xml:space="preserve"> TOC \c "Table" </w:instrText>
      </w:r>
      <w:r w:rsidRPr="0031389B">
        <w:fldChar w:fldCharType="separate"/>
      </w:r>
      <w:r w:rsidR="00BD5A67" w:rsidRPr="007E6CA4">
        <w:rPr>
          <w:rFonts w:cs="Arial"/>
          <w:noProof/>
        </w:rPr>
        <w:t>Table 4</w:t>
      </w:r>
      <w:r w:rsidR="00BD5A67" w:rsidRPr="007E6CA4">
        <w:rPr>
          <w:rFonts w:cs="Arial"/>
          <w:noProof/>
        </w:rPr>
        <w:noBreakHyphen/>
        <w:t>1.  Science Telemetry Products</w:t>
      </w:r>
      <w:r w:rsidR="00BD5A67">
        <w:rPr>
          <w:noProof/>
        </w:rPr>
        <w:tab/>
      </w:r>
      <w:r w:rsidR="00BD5A67">
        <w:rPr>
          <w:noProof/>
        </w:rPr>
        <w:fldChar w:fldCharType="begin"/>
      </w:r>
      <w:r w:rsidR="00BD5A67">
        <w:rPr>
          <w:noProof/>
        </w:rPr>
        <w:instrText xml:space="preserve"> PAGEREF _Toc483912198 \h </w:instrText>
      </w:r>
      <w:r w:rsidR="00BD5A67">
        <w:rPr>
          <w:noProof/>
        </w:rPr>
      </w:r>
      <w:r w:rsidR="00BD5A67">
        <w:rPr>
          <w:noProof/>
        </w:rPr>
        <w:fldChar w:fldCharType="separate"/>
      </w:r>
      <w:r w:rsidR="00BD5A67">
        <w:rPr>
          <w:noProof/>
        </w:rPr>
        <w:t>4-7</w:t>
      </w:r>
      <w:r w:rsidR="00BD5A67">
        <w:rPr>
          <w:noProof/>
        </w:rPr>
        <w:fldChar w:fldCharType="end"/>
      </w:r>
    </w:p>
    <w:p w:rsidR="00BD5A67" w:rsidRDefault="00BD5A67">
      <w:pPr>
        <w:pStyle w:val="TableofFigures"/>
        <w:rPr>
          <w:rFonts w:asciiTheme="minorHAnsi" w:eastAsiaTheme="minorEastAsia" w:hAnsiTheme="minorHAnsi" w:cstheme="minorBidi"/>
          <w:noProof/>
          <w:sz w:val="22"/>
          <w:szCs w:val="22"/>
        </w:rPr>
      </w:pPr>
      <w:r w:rsidRPr="007E6CA4">
        <w:rPr>
          <w:rFonts w:cs="Arial"/>
          <w:noProof/>
        </w:rPr>
        <w:t>Table 4</w:t>
      </w:r>
      <w:r w:rsidRPr="007E6CA4">
        <w:rPr>
          <w:rFonts w:cs="Arial"/>
          <w:noProof/>
        </w:rPr>
        <w:noBreakHyphen/>
        <w:t>3.  QAC File Key Words</w:t>
      </w:r>
      <w:r>
        <w:rPr>
          <w:noProof/>
        </w:rPr>
        <w:tab/>
      </w:r>
      <w:r>
        <w:rPr>
          <w:noProof/>
        </w:rPr>
        <w:fldChar w:fldCharType="begin"/>
      </w:r>
      <w:r>
        <w:rPr>
          <w:noProof/>
        </w:rPr>
        <w:instrText xml:space="preserve"> PAGEREF _Toc483912199 \h </w:instrText>
      </w:r>
      <w:r>
        <w:rPr>
          <w:noProof/>
        </w:rPr>
      </w:r>
      <w:r>
        <w:rPr>
          <w:noProof/>
        </w:rPr>
        <w:fldChar w:fldCharType="separate"/>
      </w:r>
      <w:r>
        <w:rPr>
          <w:noProof/>
        </w:rPr>
        <w:t>4-10</w:t>
      </w:r>
      <w:r>
        <w:rPr>
          <w:noProof/>
        </w:rPr>
        <w:fldChar w:fldCharType="end"/>
      </w:r>
    </w:p>
    <w:p w:rsidR="00BD5A67" w:rsidRDefault="00BD5A67">
      <w:pPr>
        <w:pStyle w:val="TableofFigures"/>
        <w:rPr>
          <w:rFonts w:asciiTheme="minorHAnsi" w:eastAsiaTheme="minorEastAsia" w:hAnsiTheme="minorHAnsi" w:cstheme="minorBidi"/>
          <w:noProof/>
          <w:sz w:val="22"/>
          <w:szCs w:val="22"/>
        </w:rPr>
      </w:pPr>
      <w:r w:rsidRPr="007E6CA4">
        <w:rPr>
          <w:rFonts w:cs="Arial"/>
          <w:noProof/>
        </w:rPr>
        <w:t>Table 4</w:t>
      </w:r>
      <w:r w:rsidRPr="007E6CA4">
        <w:rPr>
          <w:rFonts w:cs="Arial"/>
          <w:noProof/>
        </w:rPr>
        <w:noBreakHyphen/>
        <w:t>4.  LDF File Format</w:t>
      </w:r>
      <w:r>
        <w:rPr>
          <w:noProof/>
        </w:rPr>
        <w:tab/>
      </w:r>
      <w:r>
        <w:rPr>
          <w:noProof/>
        </w:rPr>
        <w:fldChar w:fldCharType="begin"/>
      </w:r>
      <w:r>
        <w:rPr>
          <w:noProof/>
        </w:rPr>
        <w:instrText xml:space="preserve"> PAGEREF _Toc483912200 \h </w:instrText>
      </w:r>
      <w:r>
        <w:rPr>
          <w:noProof/>
        </w:rPr>
      </w:r>
      <w:r>
        <w:rPr>
          <w:noProof/>
        </w:rPr>
        <w:fldChar w:fldCharType="separate"/>
      </w:r>
      <w:r>
        <w:rPr>
          <w:noProof/>
        </w:rPr>
        <w:t>4-12</w:t>
      </w:r>
      <w:r>
        <w:rPr>
          <w:noProof/>
        </w:rPr>
        <w:fldChar w:fldCharType="end"/>
      </w:r>
    </w:p>
    <w:p w:rsidR="00BD5A67" w:rsidRDefault="00BD5A67">
      <w:pPr>
        <w:pStyle w:val="TableofFigures"/>
        <w:rPr>
          <w:rFonts w:asciiTheme="minorHAnsi" w:eastAsiaTheme="minorEastAsia" w:hAnsiTheme="minorHAnsi" w:cstheme="minorBidi"/>
          <w:noProof/>
          <w:sz w:val="22"/>
          <w:szCs w:val="22"/>
        </w:rPr>
      </w:pPr>
      <w:r w:rsidRPr="007E6CA4">
        <w:rPr>
          <w:rFonts w:cs="Arial"/>
          <w:noProof/>
        </w:rPr>
        <w:t>Table 5</w:t>
      </w:r>
      <w:r w:rsidRPr="007E6CA4">
        <w:rPr>
          <w:rFonts w:cs="Arial"/>
          <w:noProof/>
        </w:rPr>
        <w:noBreakHyphen/>
        <w:t>1.  DAPHNE Open Repository Directory Structure</w:t>
      </w:r>
      <w:r>
        <w:rPr>
          <w:noProof/>
        </w:rPr>
        <w:tab/>
      </w:r>
      <w:r>
        <w:rPr>
          <w:noProof/>
        </w:rPr>
        <w:fldChar w:fldCharType="begin"/>
      </w:r>
      <w:r>
        <w:rPr>
          <w:noProof/>
        </w:rPr>
        <w:instrText xml:space="preserve"> PAGEREF _Toc483912201 \h </w:instrText>
      </w:r>
      <w:r>
        <w:rPr>
          <w:noProof/>
        </w:rPr>
      </w:r>
      <w:r>
        <w:rPr>
          <w:noProof/>
        </w:rPr>
        <w:fldChar w:fldCharType="separate"/>
      </w:r>
      <w:r>
        <w:rPr>
          <w:noProof/>
        </w:rPr>
        <w:t>5-2</w:t>
      </w:r>
      <w:r>
        <w:rPr>
          <w:noProof/>
        </w:rPr>
        <w:fldChar w:fldCharType="end"/>
      </w:r>
    </w:p>
    <w:p w:rsidR="00BD5A67" w:rsidRDefault="00BD5A67">
      <w:pPr>
        <w:pStyle w:val="TableofFigures"/>
        <w:rPr>
          <w:rFonts w:asciiTheme="minorHAnsi" w:eastAsiaTheme="minorEastAsia" w:hAnsiTheme="minorHAnsi" w:cstheme="minorBidi"/>
          <w:noProof/>
          <w:sz w:val="22"/>
          <w:szCs w:val="22"/>
        </w:rPr>
      </w:pPr>
      <w:r w:rsidRPr="007E6CA4">
        <w:rPr>
          <w:rFonts w:cs="Arial"/>
          <w:noProof/>
        </w:rPr>
        <w:t>Table 5</w:t>
      </w:r>
      <w:r w:rsidRPr="007E6CA4">
        <w:rPr>
          <w:rFonts w:cs="Arial"/>
          <w:noProof/>
        </w:rPr>
        <w:noBreakHyphen/>
        <w:t>2.  Initial MOC Directory Structure</w:t>
      </w:r>
      <w:r>
        <w:rPr>
          <w:noProof/>
        </w:rPr>
        <w:tab/>
      </w:r>
      <w:r>
        <w:rPr>
          <w:noProof/>
        </w:rPr>
        <w:fldChar w:fldCharType="begin"/>
      </w:r>
      <w:r>
        <w:rPr>
          <w:noProof/>
        </w:rPr>
        <w:instrText xml:space="preserve"> PAGEREF _Toc483912202 \h </w:instrText>
      </w:r>
      <w:r>
        <w:rPr>
          <w:noProof/>
        </w:rPr>
      </w:r>
      <w:r>
        <w:rPr>
          <w:noProof/>
        </w:rPr>
        <w:fldChar w:fldCharType="separate"/>
      </w:r>
      <w:r>
        <w:rPr>
          <w:noProof/>
        </w:rPr>
        <w:t>5-2</w:t>
      </w:r>
      <w:r>
        <w:rPr>
          <w:noProof/>
        </w:rPr>
        <w:fldChar w:fldCharType="end"/>
      </w:r>
    </w:p>
    <w:p w:rsidR="002A0E8B" w:rsidRDefault="00E44EAF" w:rsidP="002A0E8B">
      <w:pPr>
        <w:pStyle w:val="Paragraph"/>
        <w:jc w:val="left"/>
      </w:pPr>
      <w:r w:rsidRPr="0031389B">
        <w:fldChar w:fldCharType="end"/>
      </w:r>
    </w:p>
    <w:p w:rsidR="00843407" w:rsidRDefault="00843407" w:rsidP="00292FFE">
      <w:pPr>
        <w:pStyle w:val="CenterHeading"/>
        <w:sectPr w:rsidR="00843407" w:rsidSect="00292FFE">
          <w:footerReference w:type="default" r:id="rId22"/>
          <w:pgSz w:w="12240" w:h="15840"/>
          <w:pgMar w:top="1440" w:right="1440" w:bottom="1440" w:left="1440" w:header="720" w:footer="720" w:gutter="0"/>
          <w:pgNumType w:fmt="lowerRoman" w:start="7"/>
          <w:cols w:space="720"/>
        </w:sectPr>
      </w:pPr>
    </w:p>
    <w:p w:rsidR="00BB5079" w:rsidRDefault="00BB5079" w:rsidP="00541E05">
      <w:pPr>
        <w:pStyle w:val="Heading1"/>
      </w:pPr>
      <w:bookmarkStart w:id="0" w:name="TOC513026521"/>
      <w:bookmarkStart w:id="1" w:name="_Toc313395359"/>
      <w:bookmarkStart w:id="2" w:name="_Toc483912247"/>
      <w:bookmarkEnd w:id="0"/>
      <w:r>
        <w:lastRenderedPageBreak/>
        <w:t>Scope</w:t>
      </w:r>
      <w:bookmarkEnd w:id="1"/>
      <w:bookmarkEnd w:id="2"/>
    </w:p>
    <w:p w:rsidR="00BB5079" w:rsidRDefault="00BB5079" w:rsidP="00541E05">
      <w:pPr>
        <w:pStyle w:val="Heading2"/>
      </w:pPr>
      <w:bookmarkStart w:id="3" w:name="_Toc313395360"/>
      <w:bookmarkStart w:id="4" w:name="_Toc483912248"/>
      <w:r>
        <w:t>Document Identification</w:t>
      </w:r>
      <w:bookmarkEnd w:id="3"/>
      <w:bookmarkEnd w:id="4"/>
    </w:p>
    <w:p w:rsidR="002104F2" w:rsidRDefault="002104F2" w:rsidP="00D94FAD">
      <w:pPr>
        <w:pStyle w:val="Heading5"/>
        <w:numPr>
          <w:ilvl w:val="0"/>
          <w:numId w:val="0"/>
        </w:numPr>
      </w:pPr>
    </w:p>
    <w:p w:rsidR="00D94FAD" w:rsidRDefault="009525D3" w:rsidP="00D94FAD">
      <w:pPr>
        <w:pStyle w:val="ParagraphPartial"/>
      </w:pPr>
      <w:r w:rsidRPr="007941E2">
        <w:rPr>
          <w:snapToGrid w:val="0"/>
        </w:rPr>
        <w:t xml:space="preserve">This Document defines the </w:t>
      </w:r>
      <w:r>
        <w:rPr>
          <w:snapToGrid w:val="0"/>
        </w:rPr>
        <w:t>standard services provided by the NEN Data Acquisition Processing and Handling Environment (DAPHNE) and its customer interface</w:t>
      </w:r>
      <w:r w:rsidRPr="007941E2">
        <w:rPr>
          <w:snapToGrid w:val="0"/>
        </w:rPr>
        <w:t>.</w:t>
      </w:r>
      <w:r>
        <w:rPr>
          <w:snapToGrid w:val="0"/>
        </w:rPr>
        <w:t xml:space="preserve"> </w:t>
      </w:r>
      <w:r w:rsidR="0012623C">
        <w:rPr>
          <w:snapToGrid w:val="0"/>
        </w:rPr>
        <w:t xml:space="preserve">See </w:t>
      </w:r>
      <w:r w:rsidR="0012623C">
        <w:rPr>
          <w:snapToGrid w:val="0"/>
        </w:rPr>
        <w:fldChar w:fldCharType="begin"/>
      </w:r>
      <w:r w:rsidR="0012623C">
        <w:rPr>
          <w:snapToGrid w:val="0"/>
        </w:rPr>
        <w:instrText xml:space="preserve"> REF _Ref483485207 \h </w:instrText>
      </w:r>
      <w:r w:rsidR="0012623C">
        <w:rPr>
          <w:snapToGrid w:val="0"/>
        </w:rPr>
      </w:r>
      <w:r w:rsidR="0012623C">
        <w:rPr>
          <w:snapToGrid w:val="0"/>
        </w:rPr>
        <w:fldChar w:fldCharType="separate"/>
      </w:r>
      <w:r w:rsidR="0012623C">
        <w:t xml:space="preserve">Figure </w:t>
      </w:r>
      <w:r w:rsidR="0012623C">
        <w:rPr>
          <w:noProof/>
        </w:rPr>
        <w:t>1</w:t>
      </w:r>
      <w:r w:rsidR="0012623C">
        <w:noBreakHyphen/>
      </w:r>
      <w:r w:rsidR="0012623C">
        <w:rPr>
          <w:noProof/>
        </w:rPr>
        <w:t>1</w:t>
      </w:r>
      <w:r w:rsidR="0012623C">
        <w:rPr>
          <w:snapToGrid w:val="0"/>
        </w:rPr>
        <w:fldChar w:fldCharType="end"/>
      </w:r>
      <w:r w:rsidR="0012623C">
        <w:rPr>
          <w:snapToGrid w:val="0"/>
        </w:rPr>
        <w:t>.</w:t>
      </w:r>
    </w:p>
    <w:p w:rsidR="009B4516" w:rsidRDefault="008131B3" w:rsidP="002104F2">
      <w:pPr>
        <w:pStyle w:val="ParagraphPartial"/>
      </w:pPr>
      <w:r>
        <w:rPr>
          <w:noProof/>
        </w:rPr>
        <w:drawing>
          <wp:anchor distT="0" distB="0" distL="114300" distR="114300" simplePos="0" relativeHeight="251672576" behindDoc="0" locked="0" layoutInCell="1" allowOverlap="1" wp14:anchorId="2FDEE206" wp14:editId="1491D899">
            <wp:simplePos x="0" y="0"/>
            <wp:positionH relativeFrom="column">
              <wp:posOffset>3352800</wp:posOffset>
            </wp:positionH>
            <wp:positionV relativeFrom="paragraph">
              <wp:posOffset>1393190</wp:posOffset>
            </wp:positionV>
            <wp:extent cx="405765" cy="516255"/>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 cy="516255"/>
                    </a:xfrm>
                    <a:prstGeom prst="rect">
                      <a:avLst/>
                    </a:prstGeom>
                    <a:noFill/>
                    <a:ln>
                      <a:noFill/>
                    </a:ln>
                    <a:extLst/>
                  </pic:spPr>
                </pic:pic>
              </a:graphicData>
            </a:graphic>
            <wp14:sizeRelV relativeFrom="margin">
              <wp14:pctHeight>0</wp14:pctHeight>
            </wp14:sizeRelV>
          </wp:anchor>
        </w:drawing>
      </w:r>
      <w:r w:rsidR="00DB1D1F">
        <w:rPr>
          <w:noProof/>
        </w:rPr>
        <mc:AlternateContent>
          <mc:Choice Requires="wpc">
            <w:drawing>
              <wp:anchor distT="0" distB="0" distL="114300" distR="114300" simplePos="0" relativeHeight="251665408" behindDoc="0" locked="0" layoutInCell="1" allowOverlap="1">
                <wp:simplePos x="0" y="0"/>
                <wp:positionH relativeFrom="column">
                  <wp:posOffset>208280</wp:posOffset>
                </wp:positionH>
                <wp:positionV relativeFrom="paragraph">
                  <wp:posOffset>786130</wp:posOffset>
                </wp:positionV>
                <wp:extent cx="5461000" cy="2167255"/>
                <wp:effectExtent l="0" t="0" r="25400" b="4445"/>
                <wp:wrapTopAndBottom/>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9"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097020" y="605155"/>
                            <a:ext cx="405765"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11"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289560"/>
                            <a:ext cx="69913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pic:pic xmlns:pic="http://schemas.openxmlformats.org/drawingml/2006/picture">
                        <pic:nvPicPr>
                          <pic:cNvPr id="12"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659765" y="953770"/>
                            <a:ext cx="67818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g:wgp>
                        <wpg:cNvPr id="13" name="Group 22"/>
                        <wpg:cNvGrpSpPr>
                          <a:grpSpLocks/>
                        </wpg:cNvGrpSpPr>
                        <wpg:grpSpPr bwMode="auto">
                          <a:xfrm>
                            <a:off x="3851910" y="40640"/>
                            <a:ext cx="1363980" cy="609600"/>
                            <a:chOff x="0" y="0"/>
                            <a:chExt cx="2660" cy="960"/>
                          </a:xfrm>
                        </wpg:grpSpPr>
                        <wps:wsp>
                          <wps:cNvPr id="14" name="AutoShape 23"/>
                          <wps:cNvSpPr>
                            <a:spLocks noChangeArrowheads="1"/>
                          </wps:cNvSpPr>
                          <wps:spPr bwMode="auto">
                            <a:xfrm>
                              <a:off x="0" y="0"/>
                              <a:ext cx="2660" cy="960"/>
                            </a:xfrm>
                            <a:prstGeom prst="roundRect">
                              <a:avLst>
                                <a:gd name="adj" fmla="val 31250"/>
                              </a:avLst>
                            </a:prstGeom>
                            <a:blipFill dpi="0" rotWithShape="1">
                              <a:blip r:embed="rId26"/>
                              <a:srcRect/>
                              <a:tile tx="0" ty="0" sx="100000" sy="100000" flip="none" algn="tl"/>
                            </a:blipFill>
                            <a:ln w="25400">
                              <a:solidFill>
                                <a:srgbClr val="000000"/>
                              </a:solidFill>
                              <a:miter lim="800000"/>
                              <a:headEnd/>
                              <a:tailEnd/>
                            </a:ln>
                          </wps:spPr>
                          <wps:txbx>
                            <w:txbxContent>
                              <w:p w:rsidR="00996D23" w:rsidRDefault="00996D23" w:rsidP="00495C18"/>
                            </w:txbxContent>
                          </wps:txbx>
                          <wps:bodyPr rot="0" vert="horz" wrap="square" lIns="101600" tIns="101600" rIns="101600" bIns="101600" anchor="t" anchorCtr="0" upright="1">
                            <a:noAutofit/>
                          </wps:bodyPr>
                        </wps:wsp>
                        <wps:wsp>
                          <wps:cNvPr id="15" name="Rectangle 24"/>
                          <wps:cNvSpPr>
                            <a:spLocks/>
                          </wps:cNvSpPr>
                          <wps:spPr bwMode="auto">
                            <a:xfrm>
                              <a:off x="212" y="28"/>
                              <a:ext cx="2058"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996D23" w:rsidRPr="00CE5EFE" w:rsidRDefault="00996D23" w:rsidP="00495C18">
                                <w:pPr>
                                  <w:keepLines/>
                                  <w:tabs>
                                    <w:tab w:val="left" w:pos="920"/>
                                    <w:tab w:val="left" w:pos="1840"/>
                                  </w:tabs>
                                  <w:jc w:val="center"/>
                                  <w:rPr>
                                    <w:rFonts w:cs="Arial"/>
                                    <w:sz w:val="22"/>
                                    <w:szCs w:val="22"/>
                                  </w:rPr>
                                </w:pPr>
                                <w:r>
                                  <w:rPr>
                                    <w:rFonts w:cs="Arial"/>
                                    <w:color w:val="FFFFFF"/>
                                    <w:sz w:val="22"/>
                                    <w:szCs w:val="22"/>
                                  </w:rPr>
                                  <w:t>Interface D</w:t>
                                </w:r>
                                <w:r w:rsidRPr="00CE5EFE">
                                  <w:rPr>
                                    <w:rFonts w:cs="Arial"/>
                                    <w:color w:val="FFFFFF"/>
                                    <w:sz w:val="22"/>
                                    <w:szCs w:val="22"/>
                                  </w:rPr>
                                  <w:t xml:space="preserve">escribed </w:t>
                                </w:r>
                              </w:p>
                            </w:txbxContent>
                          </wps:txbx>
                          <wps:bodyPr rot="0" vert="horz" wrap="square" lIns="50800" tIns="50800" rIns="50800" bIns="50800" anchor="t" anchorCtr="0" upright="1">
                            <a:noAutofit/>
                          </wps:bodyPr>
                        </wps:wsp>
                      </wpg:wgp>
                      <wps:wsp>
                        <wps:cNvPr id="16" name="Text Box 95"/>
                        <wps:cNvSpPr txBox="1">
                          <a:spLocks noChangeArrowheads="1"/>
                        </wps:cNvSpPr>
                        <wps:spPr bwMode="auto">
                          <a:xfrm>
                            <a:off x="3081020" y="1151890"/>
                            <a:ext cx="770890" cy="465455"/>
                          </a:xfrm>
                          <a:prstGeom prst="rect">
                            <a:avLst/>
                          </a:prstGeom>
                          <a:solidFill>
                            <a:srgbClr val="FFFFFF"/>
                          </a:solidFill>
                          <a:ln w="9525">
                            <a:solidFill>
                              <a:srgbClr val="000000"/>
                            </a:solidFill>
                            <a:miter lim="800000"/>
                            <a:headEnd/>
                            <a:tailEnd/>
                          </a:ln>
                        </wps:spPr>
                        <wps:txbx>
                          <w:txbxContent>
                            <w:p w:rsidR="00996D23" w:rsidRPr="00C13351" w:rsidRDefault="00996D23" w:rsidP="00495C18">
                              <w:pPr>
                                <w:jc w:val="center"/>
                                <w:rPr>
                                  <w:rFonts w:cs="Arial"/>
                                  <w:b/>
                                  <w:sz w:val="20"/>
                                </w:rPr>
                              </w:pPr>
                              <w:r>
                                <w:rPr>
                                  <w:rFonts w:cs="Arial"/>
                                  <w:b/>
                                  <w:sz w:val="20"/>
                                </w:rPr>
                                <w:t>DAPHNE</w:t>
                              </w:r>
                            </w:p>
                          </w:txbxContent>
                        </wps:txbx>
                        <wps:bodyPr rot="0" vert="horz" wrap="square" lIns="91440" tIns="45720" rIns="91440" bIns="45720" anchor="ctr" anchorCtr="0" upright="1">
                          <a:noAutofit/>
                        </wps:bodyPr>
                      </wps:wsp>
                      <wps:wsp>
                        <wps:cNvPr id="17" name="AutoShape 96"/>
                        <wps:cNvCnPr>
                          <a:cxnSpLocks noChangeShapeType="1"/>
                        </wps:cNvCnPr>
                        <wps:spPr bwMode="auto">
                          <a:xfrm>
                            <a:off x="1136650" y="1371600"/>
                            <a:ext cx="643255" cy="635"/>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Text Box 97"/>
                        <wps:cNvSpPr txBox="1">
                          <a:spLocks noChangeArrowheads="1"/>
                        </wps:cNvSpPr>
                        <wps:spPr bwMode="auto">
                          <a:xfrm>
                            <a:off x="4746625" y="830580"/>
                            <a:ext cx="714375" cy="1125220"/>
                          </a:xfrm>
                          <a:prstGeom prst="rect">
                            <a:avLst/>
                          </a:prstGeom>
                          <a:solidFill>
                            <a:srgbClr val="FFFFFF"/>
                          </a:solidFill>
                          <a:ln w="9525">
                            <a:solidFill>
                              <a:srgbClr val="000000"/>
                            </a:solidFill>
                            <a:miter lim="800000"/>
                            <a:headEnd/>
                            <a:tailEnd/>
                          </a:ln>
                        </wps:spPr>
                        <wps:txbx>
                          <w:txbxContent>
                            <w:p w:rsidR="00996D23" w:rsidRDefault="00996D23" w:rsidP="00495C18">
                              <w:pPr>
                                <w:jc w:val="center"/>
                                <w:rPr>
                                  <w:rFonts w:cs="Arial"/>
                                  <w:b/>
                                  <w:sz w:val="20"/>
                                </w:rPr>
                              </w:pPr>
                            </w:p>
                            <w:p w:rsidR="00996D23" w:rsidRPr="00C13351" w:rsidRDefault="00996D23" w:rsidP="00495C18">
                              <w:pPr>
                                <w:jc w:val="center"/>
                                <w:rPr>
                                  <w:rFonts w:cs="Arial"/>
                                  <w:b/>
                                  <w:sz w:val="20"/>
                                </w:rPr>
                              </w:pPr>
                              <w:r>
                                <w:rPr>
                                  <w:rFonts w:cs="Arial"/>
                                  <w:b/>
                                  <w:sz w:val="20"/>
                                </w:rPr>
                                <w:t>Mission MOC</w:t>
                              </w:r>
                            </w:p>
                          </w:txbxContent>
                        </wps:txbx>
                        <wps:bodyPr rot="0" vert="horz" wrap="square" lIns="91440" tIns="45720" rIns="91440" bIns="45720" anchor="ctr" anchorCtr="0" upright="1">
                          <a:noAutofit/>
                        </wps:bodyPr>
                      </wps:wsp>
                      <wps:wsp>
                        <wps:cNvPr id="19" name="Rectangle 98"/>
                        <wps:cNvSpPr>
                          <a:spLocks noChangeArrowheads="1"/>
                        </wps:cNvSpPr>
                        <wps:spPr bwMode="auto">
                          <a:xfrm>
                            <a:off x="633730" y="770255"/>
                            <a:ext cx="3394075" cy="13379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99"/>
                        <wps:cNvCnPr>
                          <a:cxnSpLocks noChangeShapeType="1"/>
                        </wps:cNvCnPr>
                        <wps:spPr bwMode="auto">
                          <a:xfrm>
                            <a:off x="2430145" y="1371600"/>
                            <a:ext cx="64325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00"/>
                        <wps:cNvCnPr>
                          <a:cxnSpLocks noChangeShapeType="1"/>
                        </wps:cNvCnPr>
                        <wps:spPr bwMode="auto">
                          <a:xfrm>
                            <a:off x="3852545" y="1253490"/>
                            <a:ext cx="905510" cy="635"/>
                          </a:xfrm>
                          <a:prstGeom prst="straightConnector1">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 name="AutoShape 101"/>
                        <wps:cNvCnPr>
                          <a:cxnSpLocks noChangeShapeType="1"/>
                        </wps:cNvCnPr>
                        <wps:spPr bwMode="auto">
                          <a:xfrm>
                            <a:off x="3852545" y="1439545"/>
                            <a:ext cx="90551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102"/>
                        <wps:cNvSpPr txBox="1">
                          <a:spLocks noChangeArrowheads="1"/>
                        </wps:cNvSpPr>
                        <wps:spPr bwMode="auto">
                          <a:xfrm>
                            <a:off x="1790700" y="1185545"/>
                            <a:ext cx="914400" cy="346710"/>
                          </a:xfrm>
                          <a:prstGeom prst="rect">
                            <a:avLst/>
                          </a:prstGeom>
                          <a:solidFill>
                            <a:srgbClr val="FFFFFF"/>
                          </a:solidFill>
                          <a:ln w="9525">
                            <a:solidFill>
                              <a:srgbClr val="000000"/>
                            </a:solidFill>
                            <a:miter lim="800000"/>
                            <a:headEnd/>
                            <a:tailEnd/>
                          </a:ln>
                        </wps:spPr>
                        <wps:txbx>
                          <w:txbxContent>
                            <w:p w:rsidR="00996D23" w:rsidRPr="00C13351" w:rsidRDefault="00996D23" w:rsidP="00495C18">
                              <w:pPr>
                                <w:jc w:val="center"/>
                                <w:rPr>
                                  <w:rFonts w:cs="Arial"/>
                                  <w:b/>
                                  <w:sz w:val="20"/>
                                </w:rPr>
                              </w:pPr>
                              <w:r w:rsidRPr="00C13351">
                                <w:rPr>
                                  <w:rFonts w:cs="Arial"/>
                                  <w:b/>
                                  <w:sz w:val="20"/>
                                </w:rPr>
                                <w:t>Receiver</w:t>
                              </w:r>
                            </w:p>
                          </w:txbxContent>
                        </wps:txbx>
                        <wps:bodyPr rot="0" vert="horz" wrap="square" lIns="91440" tIns="45720" rIns="91440" bIns="45720" anchor="ctr" anchorCtr="0" upright="1">
                          <a:noAutofit/>
                        </wps:bodyPr>
                      </wps:wsp>
                      <wps:wsp>
                        <wps:cNvPr id="24" name="Text Box 103"/>
                        <wps:cNvSpPr txBox="1">
                          <a:spLocks noChangeArrowheads="1"/>
                        </wps:cNvSpPr>
                        <wps:spPr bwMode="auto">
                          <a:xfrm>
                            <a:off x="1125854" y="1125855"/>
                            <a:ext cx="78676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D23" w:rsidRPr="00C13351" w:rsidRDefault="00996D23" w:rsidP="00495C18">
                              <w:pPr>
                                <w:rPr>
                                  <w:rFonts w:cs="Arial"/>
                                  <w:b/>
                                  <w:sz w:val="20"/>
                                </w:rPr>
                              </w:pPr>
                              <w:proofErr w:type="spellStart"/>
                              <w:r>
                                <w:rPr>
                                  <w:rFonts w:cs="Arial"/>
                                  <w:b/>
                                  <w:sz w:val="20"/>
                                </w:rPr>
                                <w:t>Ka</w:t>
                              </w:r>
                              <w:proofErr w:type="spellEnd"/>
                              <w:r w:rsidRPr="00C13351">
                                <w:rPr>
                                  <w:rFonts w:cs="Arial"/>
                                  <w:b/>
                                  <w:sz w:val="20"/>
                                </w:rPr>
                                <w:t>-band</w:t>
                              </w:r>
                            </w:p>
                          </w:txbxContent>
                        </wps:txbx>
                        <wps:bodyPr rot="0" vert="horz" wrap="square" lIns="91440" tIns="45720" rIns="91440" bIns="45720" anchor="t" anchorCtr="0" upright="1">
                          <a:noAutofit/>
                        </wps:bodyPr>
                      </wps:wsp>
                      <wpg:wgp>
                        <wpg:cNvPr id="26" name="Group 26"/>
                        <wpg:cNvGrpSpPr>
                          <a:grpSpLocks/>
                        </wpg:cNvGrpSpPr>
                        <wpg:grpSpPr bwMode="auto">
                          <a:xfrm>
                            <a:off x="2024040" y="40640"/>
                            <a:ext cx="1689100" cy="614680"/>
                            <a:chOff x="0" y="-8"/>
                            <a:chExt cx="2660" cy="968"/>
                          </a:xfrm>
                        </wpg:grpSpPr>
                        <wps:wsp>
                          <wps:cNvPr id="27" name="AutoShape 23"/>
                          <wps:cNvSpPr>
                            <a:spLocks noChangeArrowheads="1"/>
                          </wps:cNvSpPr>
                          <wps:spPr bwMode="auto">
                            <a:xfrm>
                              <a:off x="0" y="0"/>
                              <a:ext cx="2660" cy="960"/>
                            </a:xfrm>
                            <a:prstGeom prst="roundRect">
                              <a:avLst>
                                <a:gd name="adj" fmla="val 31250"/>
                              </a:avLst>
                            </a:prstGeom>
                            <a:solidFill>
                              <a:schemeClr val="accent5">
                                <a:lumMod val="40000"/>
                                <a:lumOff val="60000"/>
                              </a:schemeClr>
                            </a:solidFill>
                            <a:ln w="25400">
                              <a:solidFill>
                                <a:srgbClr val="000000"/>
                              </a:solidFill>
                              <a:miter lim="800000"/>
                              <a:headEnd/>
                              <a:tailEnd/>
                            </a:ln>
                          </wps:spPr>
                          <wps:txbx>
                            <w:txbxContent>
                              <w:p w:rsidR="00996D23" w:rsidRDefault="00996D23" w:rsidP="008131B3">
                                <w:pPr>
                                  <w:pStyle w:val="NormalWeb"/>
                                  <w:spacing w:before="72" w:beforeAutospacing="0" w:after="72" w:afterAutospacing="0"/>
                                  <w:jc w:val="both"/>
                                </w:pPr>
                                <w:r>
                                  <w:rPr>
                                    <w:rFonts w:ascii="Arial" w:hAnsi="Arial"/>
                                  </w:rPr>
                                  <w:t> </w:t>
                                </w:r>
                              </w:p>
                            </w:txbxContent>
                          </wps:txbx>
                          <wps:bodyPr rot="0" vert="horz" wrap="square" lIns="101600" tIns="101600" rIns="101600" bIns="101600" anchor="t" anchorCtr="0" upright="1">
                            <a:noAutofit/>
                          </wps:bodyPr>
                        </wps:wsp>
                        <wps:wsp>
                          <wps:cNvPr id="28" name="Rectangle 28"/>
                          <wps:cNvSpPr>
                            <a:spLocks/>
                          </wps:cNvSpPr>
                          <wps:spPr bwMode="auto">
                            <a:xfrm>
                              <a:off x="90" y="-8"/>
                              <a:ext cx="2480"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996D23" w:rsidRDefault="00996D23" w:rsidP="008131B3">
                                <w:pPr>
                                  <w:pStyle w:val="NormalWeb"/>
                                  <w:tabs>
                                    <w:tab w:val="left" w:pos="920"/>
                                    <w:tab w:val="left" w:pos="1840"/>
                                  </w:tabs>
                                  <w:spacing w:before="72" w:beforeAutospacing="0" w:after="72" w:afterAutospacing="0"/>
                                  <w:jc w:val="center"/>
                                  <w:rPr>
                                    <w:rFonts w:ascii="Arial" w:hAnsi="Arial" w:cs="Arial"/>
                                    <w:color w:val="FFFFFF"/>
                                    <w:sz w:val="22"/>
                                    <w:szCs w:val="22"/>
                                  </w:rPr>
                                </w:pPr>
                                <w:r>
                                  <w:rPr>
                                    <w:rFonts w:ascii="Arial" w:hAnsi="Arial" w:cs="Arial"/>
                                    <w:color w:val="FFFFFF"/>
                                    <w:sz w:val="22"/>
                                    <w:szCs w:val="22"/>
                                  </w:rPr>
                                  <w:t>Standard Services</w:t>
                                </w:r>
                              </w:p>
                              <w:p w:rsidR="00996D23" w:rsidRDefault="00996D23" w:rsidP="008131B3">
                                <w:pPr>
                                  <w:pStyle w:val="NormalWeb"/>
                                  <w:tabs>
                                    <w:tab w:val="left" w:pos="920"/>
                                    <w:tab w:val="left" w:pos="1840"/>
                                  </w:tabs>
                                  <w:spacing w:before="72" w:beforeAutospacing="0" w:after="72" w:afterAutospacing="0"/>
                                  <w:jc w:val="center"/>
                                </w:pPr>
                                <w:r>
                                  <w:rPr>
                                    <w:rFonts w:ascii="Arial" w:hAnsi="Arial" w:cs="Arial"/>
                                    <w:color w:val="FFFFFF"/>
                                    <w:sz w:val="22"/>
                                    <w:szCs w:val="22"/>
                                  </w:rPr>
                                  <w:t>Described</w:t>
                                </w:r>
                              </w:p>
                            </w:txbxContent>
                          </wps:txbx>
                          <wps:bodyPr rot="0" vert="horz" wrap="square" lIns="50800" tIns="50800" rIns="50800" bIns="5080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Canvas 87" o:spid="_x0000_s1027" editas="canvas" style="position:absolute;left:0;text-align:left;margin-left:16.4pt;margin-top:61.9pt;width:430pt;height:170.65pt;z-index:251665408" coordsize="54610,21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">
                <v:shape id="_x0000_s1028" type="#_x0000_t75" style="position:absolute;width:54610;height:21672;visibility:visible;mso-wrap-style:square">
                  <v:fill o:detectmouseclick="t"/>
                  <v:path o:connecttype="none"/>
                </v:shape>
                <v:shape id="Picture 8" o:spid="_x0000_s1029" type="#_x0000_t75" style="position:absolute;left:40970;top:6051;width:4057;height:6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br8jCAAAA2gAAAA8AAABkcnMvZG93bnJldi54bWxEj91qAjEUhO8LfYdwhN7VrLX1ZzVKEYRe&#10;Sf15gOPmuFndnIQk1e3bm0LBy2FmvmHmy8624kohNo4VDPoFCOLK6YZrBYf9+nUCIiZkja1jUvBL&#10;EZaL56c5ltrdeEvXXapFhnAsUYFJyZdSxsqQxdh3njh7JxcspixDLXXAW4bbVr4VxUhabDgvGPS0&#10;MlRddj9WgQ/DU3wff5/DZnvcj9fmQzbBK/XS6z5nIBJ16RH+b39pBVP4u5JvgF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W6/IwgAAANoAAAAPAAAAAAAAAAAAAAAAAJ8C&#10;AABkcnMvZG93bnJldi54bWxQSwUGAAAAAAQABAD3AAAAjgMAAAAA&#10;" strokeweight="1pt">
                  <v:imagedata r:id="rId27" o:title=""/>
                </v:shape>
                <v:shape id="Picture 9" o:spid="_x0000_s1030" type="#_x0000_t75" style="position:absolute;top:2895;width:6991;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dQ03BAAAA2wAAAA8AAABkcnMvZG93bnJldi54bWxET02LwjAQvQv+hzCCN00rspZqlEVQRFhE&#10;XViPs81sW7aZlCbW+u+NIHibx/ucxaozlWipcaVlBfE4AkGcWV1yruD7vBklIJxH1lhZJgV3crBa&#10;9nsLTLW98ZHak89FCGGXooLC+zqV0mUFGXRjWxMH7s82Bn2ATS51g7cQbio5iaIPabDk0FBgTeuC&#10;sv/T1SjgxP7k+/YQ75Lf7fp6mUz3s6+pUsNB9zkH4anzb/HLvdNhfgzPX8IBcvk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1dQ03BAAAA2wAAAA8AAAAAAAAAAAAAAAAAnwIA&#10;AGRycy9kb3ducmV2LnhtbFBLBQYAAAAABAAEAPcAAACNAwAAAAA=&#10;" strokeweight="1pt">
                  <v:imagedata r:id="rId28" o:title=""/>
                </v:shape>
                <v:shape id="Picture 10" o:spid="_x0000_s1031" type="#_x0000_t75" style="position:absolute;left:6597;top:9537;width:6782;height:6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vQPbDAAAA2wAAAA8AAABkcnMvZG93bnJldi54bWxETz1rwzAQ3Qv9D+IK3Wq5HkrqWAkhEGg7&#10;hNpJoeNhXWwT6yQs2XH+fRUIdLvH+7xiPZteTDT4zrKC1yQFQVxb3XGj4HjYvSxA+ICssbdMCq7k&#10;Yb16fCgw1/bCJU1VaEQMYZ+jgjYEl0vp65YM+sQ64sid7GAwRDg0Ug94ieGml1mavkmDHceGFh1t&#10;W6rP1WgU1PNnmm3L3Vi5xdfvvvz5du+njVLPT/NmCSLQHP7Fd/eHjvMzuP0S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G9A9sMAAADbAAAADwAAAAAAAAAAAAAAAACf&#10;AgAAZHJzL2Rvd25yZXYueG1sUEsFBgAAAAAEAAQA9wAAAI8DAAAAAA==&#10;" strokeweight="1pt">
                  <v:imagedata r:id="rId29" o:title=""/>
                </v:shape>
                <v:group id="Group 22" o:spid="_x0000_s1032" style="position:absolute;left:38519;top:406;width:13639;height:6096" coordsize="2660,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AutoShape 23" o:spid="_x0000_s1033" style="position:absolute;width:2660;height:960;visibility:visible;mso-wrap-style:square;v-text-anchor:top" arcsize=".3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vFcEA&#10;AADbAAAADwAAAGRycy9kb3ducmV2LnhtbERP24rCMBB9X/Afwgi+iKbKsmg1igheYBd2vXzA0IxN&#10;tZmUJtb695sFYd/mcK4zX7a2FA3VvnCsYDRMQBBnThecKzifNoMJCB+QNZaOScGTPCwXnbc5pto9&#10;+EDNMeQihrBPUYEJoUql9Jkhi37oKuLIXVxtMURY51LX+IjhtpTjJPmQFguODQYrWhvKbse7VRC+&#10;r3K6+9w+b6b6aU7ovvreeaV63XY1AxGoDf/il3uv4/x3+PslHi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0bxXBAAAA2wAAAA8AAAAAAAAAAAAAAAAAmAIAAGRycy9kb3du&#10;cmV2LnhtbFBLBQYAAAAABAAEAPUAAACGAwAAAAA=&#10;" strokeweight="2pt">
                    <v:fill r:id="rId30" o:title="" recolor="t" rotate="t" type="tile"/>
                    <v:stroke joinstyle="miter"/>
                    <v:textbox inset="8pt,8pt,8pt,8pt">
                      <w:txbxContent>
                        <w:p w:rsidR="00996D23" w:rsidRDefault="00996D23" w:rsidP="00495C18"/>
                      </w:txbxContent>
                    </v:textbox>
                  </v:roundrect>
                  <v:rect id="Rectangle 24" o:spid="_x0000_s1034" style="position:absolute;left:212;top:28;width:2058;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N1cEA&#10;AADbAAAADwAAAGRycy9kb3ducmV2LnhtbERP22rCQBB9L/gPywi+1Y1CikRXKZUmtuCDlw8YsmMS&#10;zc6m2Y3Gv+8Kgm9zONdZrHpTiyu1rrKsYDKOQBDnVldcKDgevt9nIJxH1lhbJgV3crBaDt4WmGh7&#10;4x1d974QIYRdggpK75tESpeXZNCNbUMcuJNtDfoA20LqFm8h3NRyGkUf0mDFoaHEhr5Kyi/7zijI&#10;fjj9y/r1ffNLRcfbs07j3Cs1GvafcxCeev8SP90bHebH8PglHC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gjdXBAAAA2wAAAA8AAAAAAAAAAAAAAAAAmAIAAGRycy9kb3du&#10;cmV2LnhtbFBLBQYAAAAABAAEAPUAAACGAwAAAAA=&#10;" filled="f" stroked="f" strokeweight="1pt">
                    <v:path arrowok="t"/>
                    <v:textbox inset="4pt,4pt,4pt,4pt">
                      <w:txbxContent>
                        <w:p w:rsidR="00996D23" w:rsidRPr="00CE5EFE" w:rsidRDefault="00996D23" w:rsidP="00495C18">
                          <w:pPr>
                            <w:keepLines/>
                            <w:tabs>
                              <w:tab w:val="left" w:pos="920"/>
                              <w:tab w:val="left" w:pos="1840"/>
                            </w:tabs>
                            <w:jc w:val="center"/>
                            <w:rPr>
                              <w:rFonts w:cs="Arial"/>
                              <w:sz w:val="22"/>
                              <w:szCs w:val="22"/>
                            </w:rPr>
                          </w:pPr>
                          <w:r>
                            <w:rPr>
                              <w:rFonts w:cs="Arial"/>
                              <w:color w:val="FFFFFF"/>
                              <w:sz w:val="22"/>
                              <w:szCs w:val="22"/>
                            </w:rPr>
                            <w:t>Interface D</w:t>
                          </w:r>
                          <w:r w:rsidRPr="00CE5EFE">
                            <w:rPr>
                              <w:rFonts w:cs="Arial"/>
                              <w:color w:val="FFFFFF"/>
                              <w:sz w:val="22"/>
                              <w:szCs w:val="22"/>
                            </w:rPr>
                            <w:t xml:space="preserve">escribed </w:t>
                          </w:r>
                        </w:p>
                      </w:txbxContent>
                    </v:textbox>
                  </v:rect>
                </v:group>
                <v:shapetype id="_x0000_t202" coordsize="21600,21600" o:spt="202" path="m,l,21600r21600,l21600,xe">
                  <v:stroke joinstyle="miter"/>
                  <v:path gradientshapeok="t" o:connecttype="rect"/>
                </v:shapetype>
                <v:shape id="Text Box 95" o:spid="_x0000_s1035" type="#_x0000_t202" style="position:absolute;left:30810;top:11518;width:7709;height:4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KnL4A&#10;AADbAAAADwAAAGRycy9kb3ducmV2LnhtbERPTWsCMRC9F/wPYQRvNasHKatRFkXoRaEqnodk3F3d&#10;TEKSruu/bwqF3ubxPme1GWwnegqxdaxgNi1AEGtnWq4VXM779w8QMSEb7ByTghdF2KxHbyssjXvy&#10;F/WnVIscwrFEBU1KvpQy6oYsxqnzxJm7uWAxZRhqaQI+c7jt5LwoFtJiy7mhQU/bhvTj9G0VHKrD&#10;tjiG3lb+ert36LXe+ajUZDxUSxCJhvQv/nN/mjx/Ab+/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n1Spy+AAAA2wAAAA8AAAAAAAAAAAAAAAAAmAIAAGRycy9kb3ducmV2&#10;LnhtbFBLBQYAAAAABAAEAPUAAACDAwAAAAA=&#10;">
                  <v:textbox>
                    <w:txbxContent>
                      <w:p w:rsidR="00996D23" w:rsidRPr="00C13351" w:rsidRDefault="00996D23" w:rsidP="00495C18">
                        <w:pPr>
                          <w:jc w:val="center"/>
                          <w:rPr>
                            <w:rFonts w:cs="Arial"/>
                            <w:b/>
                            <w:sz w:val="20"/>
                          </w:rPr>
                        </w:pPr>
                        <w:r>
                          <w:rPr>
                            <w:rFonts w:cs="Arial"/>
                            <w:b/>
                            <w:sz w:val="20"/>
                          </w:rPr>
                          <w:t>DAPHNE</w:t>
                        </w:r>
                      </w:p>
                    </w:txbxContent>
                  </v:textbox>
                </v:shape>
                <v:shapetype id="_x0000_t32" coordsize="21600,21600" o:spt="32" o:oned="t" path="m,l21600,21600e" filled="f">
                  <v:path arrowok="t" fillok="f" o:connecttype="none"/>
                  <o:lock v:ext="edit" shapetype="t"/>
                </v:shapetype>
                <v:shape id="AutoShape 96" o:spid="_x0000_s1036" type="#_x0000_t32" style="position:absolute;left:11366;top:13716;width:643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ijGsEAAADbAAAADwAAAGRycy9kb3ducmV2LnhtbERPS4vCMBC+C/6HMIIXWVMXVqVrFF0Q&#10;PK4P3B6HZratNpPSxLb+eyMI3ubje85i1ZlSNFS7wrKCyTgCQZxaXXCm4HTcfsxBOI+ssbRMCu7k&#10;YLXs9xYYa9vynpqDz0QIYRejgtz7KpbSpTkZdGNbEQfu39YGfYB1JnWNbQg3pfyMoqk0WHBoyLGi&#10;n5zS6+FmFGy+2ig5X5rRLpnryza5Zclf86vUcNCtv0F46vxb/HLvdJg/g+cv4Q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mKMawQAAANsAAAAPAAAAAAAAAAAAAAAA&#10;AKECAABkcnMvZG93bnJldi54bWxQSwUGAAAAAAQABAD5AAAAjwMAAAAA&#10;" strokeweight="1pt">
                  <v:stroke startarrow="block" endarrow="block"/>
                </v:shape>
                <v:shape id="Text Box 97" o:spid="_x0000_s1037" type="#_x0000_t202" style="position:absolute;left:47466;top:8305;width:7144;height:11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7dcIA&#10;AADbAAAADwAAAGRycy9kb3ducmV2LnhtbESPQWvDMAyF74P9B6PCbqvTHUbJ6pbQMuilg3WjZ2Gr&#10;SdZYNrabZv9+Ogx6k3hP731abSY/qJFS7gMbWMwrUMQ2uJ5bA99f789LULkgOxwCk4FfyrBZPz6s&#10;sHbhxp80HkurJIRzjQa6UmKtdbYdeczzEIlFO4fksciaWu0S3iTcD/qlql61x56locNI247s5Xj1&#10;Bg7NYVt9pNE38XT+GTBau4vZmKfZ1LyBKjSVu/n/eu8EX2D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nt1wgAAANsAAAAPAAAAAAAAAAAAAAAAAJgCAABkcnMvZG93&#10;bnJldi54bWxQSwUGAAAAAAQABAD1AAAAhwMAAAAA&#10;">
                  <v:textbox>
                    <w:txbxContent>
                      <w:p w:rsidR="00996D23" w:rsidRDefault="00996D23" w:rsidP="00495C18">
                        <w:pPr>
                          <w:jc w:val="center"/>
                          <w:rPr>
                            <w:rFonts w:cs="Arial"/>
                            <w:b/>
                            <w:sz w:val="20"/>
                          </w:rPr>
                        </w:pPr>
                      </w:p>
                      <w:p w:rsidR="00996D23" w:rsidRPr="00C13351" w:rsidRDefault="00996D23" w:rsidP="00495C18">
                        <w:pPr>
                          <w:jc w:val="center"/>
                          <w:rPr>
                            <w:rFonts w:cs="Arial"/>
                            <w:b/>
                            <w:sz w:val="20"/>
                          </w:rPr>
                        </w:pPr>
                        <w:r>
                          <w:rPr>
                            <w:rFonts w:cs="Arial"/>
                            <w:b/>
                            <w:sz w:val="20"/>
                          </w:rPr>
                          <w:t>Mission MOC</w:t>
                        </w:r>
                      </w:p>
                    </w:txbxContent>
                  </v:textbox>
                </v:shape>
                <v:rect id="Rectangle 98" o:spid="_x0000_s1038" style="position:absolute;left:6337;top:7702;width:33941;height:13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DsB70A&#10;AADbAAAADwAAAGRycy9kb3ducmV2LnhtbERPSwrCMBDdC94hjOBGNFVBtBpFBEEQwd8BhmZsS5tJ&#10;aVKttzeC4G4e7zurTWtK8aTa5ZYVjEcRCOLE6pxTBffbfjgH4TyyxtIyKXiTg82621lhrO2LL/S8&#10;+lSEEHYxKsi8r2IpXZKRQTeyFXHgHrY26AOsU6lrfIVwU8pJFM2kwZxDQ4YV7TJKimtjFOwWkd/T&#10;aXo+HqcNn2zRVIdioFS/126XIDy1/i/+uQ86zF/A95dw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xDsB70AAADbAAAADwAAAAAAAAAAAAAAAACYAgAAZHJzL2Rvd25yZXYu&#10;eG1sUEsFBgAAAAAEAAQA9QAAAIIDAAAAAA==&#10;" filled="f" strokeweight="1.25pt"/>
                <v:shape id="AutoShape 99" o:spid="_x0000_s1039" type="#_x0000_t32" style="position:absolute;left:24301;top:13716;width:643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BGPL8AAADbAAAADwAAAGRycy9kb3ducmV2LnhtbERPz2vCMBS+C/4P4Qm7aVqFIdUoOnDb&#10;dVo8P5pnU21eYpPZ+t8vh4HHj+/3ejvYVjyoC41jBfksA0FcOd1wraA8HaZLECEia2wdk4InBdhu&#10;xqM1Ftr1/EOPY6xFCuFQoAIToy+kDJUhi2HmPHHiLq6zGBPsaqk77FO4beU8y96lxYZTg0FPH4aq&#10;2/HXKvDlwuW7+/PrUJ2ML/v8vF9cP5V6mwy7FYhIQ3yJ/93fWsE8rU9f0g+Qm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PBGPL8AAADbAAAADwAAAAAAAAAAAAAAAACh&#10;AgAAZHJzL2Rvd25yZXYueG1sUEsFBgAAAAAEAAQA+QAAAI0DAAAAAA==&#10;" strokeweight="1pt">
                  <v:stroke endarrow="block"/>
                </v:shape>
                <v:shape id="AutoShape 100" o:spid="_x0000_s1040" type="#_x0000_t32" style="position:absolute;left:38525;top:12534;width:905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YTLMUAAADbAAAADwAAAGRycy9kb3ducmV2LnhtbESPzWrCQBSF90LfYbiF7swkLlqNjkEE&#10;xXZRMFXB3SVzm6Rm7qSZqUnfviMUXB7Oz8dZZINpxJU6V1tWkEQxCOLC6ppLBYePzXgKwnlkjY1l&#10;UvBLDrLlw2iBqbY97+ma+1KEEXYpKqi8b1MpXVGRQRfZljh4n7Yz6IPsSqk77MO4aeQkjp+lwZoD&#10;ocKW1hUVl/zHBMhWv69fv7dv/WnWHPPd19m8bFqlnh6H1RyEp8Hfw//tnVYwSeD2Jfw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YTLMUAAADbAAAADwAAAAAAAAAA&#10;AAAAAAChAgAAZHJzL2Rvd25yZXYueG1sUEsFBgAAAAAEAAQA+QAAAJMDAAAAAA==&#10;" strokeweight="1pt">
                  <v:stroke startarrow="block"/>
                </v:shape>
                <v:shape id="AutoShape 101" o:spid="_x0000_s1041" type="#_x0000_t32" style="position:absolute;left:38525;top:14395;width:90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590MMAAADbAAAADwAAAGRycy9kb3ducmV2LnhtbESPwWrDMBBE74H+g9hCb7FsB0pwo4Sk&#10;kLbXJqbnxdpabqyVaqmx8/dVIJDjMDNvmNVmsr040xA6xwqKLAdB3DjdcaugPu7nSxAhImvsHZOC&#10;CwXYrB9mK6y0G/mTzofYigThUKECE6OvpAyNIYshc544ed9usBiTHFqpBxwT3PayzPNnabHjtGDQ&#10;06uh5nT4swp8vXDF9vfyvm+Oxtdj8bVb/Lwp9fQ4bV9ARJriPXxrf2gFZQnXL+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dDDAAAA2wAAAA8AAAAAAAAAAAAA&#10;AAAAoQIAAGRycy9kb3ducmV2LnhtbFBLBQYAAAAABAAEAPkAAACRAwAAAAA=&#10;" strokeweight="1pt">
                  <v:stroke endarrow="block"/>
                </v:shape>
                <v:shape id="Text Box 102" o:spid="_x0000_s1042" type="#_x0000_t202" style="position:absolute;left:17907;top:11855;width:9144;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ucEA&#10;AADbAAAADwAAAGRycy9kb3ducmV2LnhtbESPQWsCMRSE70L/Q3gFb5pVoc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I7nBAAAA2wAAAA8AAAAAAAAAAAAAAAAAmAIAAGRycy9kb3du&#10;cmV2LnhtbFBLBQYAAAAABAAEAPUAAACGAwAAAAA=&#10;">
                  <v:textbox>
                    <w:txbxContent>
                      <w:p w:rsidR="00996D23" w:rsidRPr="00C13351" w:rsidRDefault="00996D23" w:rsidP="00495C18">
                        <w:pPr>
                          <w:jc w:val="center"/>
                          <w:rPr>
                            <w:rFonts w:cs="Arial"/>
                            <w:b/>
                            <w:sz w:val="20"/>
                          </w:rPr>
                        </w:pPr>
                        <w:r w:rsidRPr="00C13351">
                          <w:rPr>
                            <w:rFonts w:cs="Arial"/>
                            <w:b/>
                            <w:sz w:val="20"/>
                          </w:rPr>
                          <w:t>Receiver</w:t>
                        </w:r>
                      </w:p>
                    </w:txbxContent>
                  </v:textbox>
                </v:shape>
                <v:shape id="Text Box 103" o:spid="_x0000_s1043" type="#_x0000_t202" style="position:absolute;left:11258;top:11258;width:7868;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996D23" w:rsidRPr="00C13351" w:rsidRDefault="00996D23" w:rsidP="00495C18">
                        <w:pPr>
                          <w:rPr>
                            <w:rFonts w:cs="Arial"/>
                            <w:b/>
                            <w:sz w:val="20"/>
                          </w:rPr>
                        </w:pPr>
                        <w:proofErr w:type="spellStart"/>
                        <w:r>
                          <w:rPr>
                            <w:rFonts w:cs="Arial"/>
                            <w:b/>
                            <w:sz w:val="20"/>
                          </w:rPr>
                          <w:t>Ka</w:t>
                        </w:r>
                        <w:proofErr w:type="spellEnd"/>
                        <w:r w:rsidRPr="00C13351">
                          <w:rPr>
                            <w:rFonts w:cs="Arial"/>
                            <w:b/>
                            <w:sz w:val="20"/>
                          </w:rPr>
                          <w:t>-band</w:t>
                        </w:r>
                      </w:p>
                    </w:txbxContent>
                  </v:textbox>
                </v:shape>
                <v:group id="Group 26" o:spid="_x0000_s1044" style="position:absolute;left:20240;top:406;width:16891;height:6147" coordorigin=",-8" coordsize="2660,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oundrect id="AutoShape 23" o:spid="_x0000_s1045" style="position:absolute;width:2660;height:960;visibility:visible;mso-wrap-style:square;v-text-anchor:top" arcsize=".3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Dh8MA&#10;AADbAAAADwAAAGRycy9kb3ducmV2LnhtbESPQYvCMBSE7wv+h/AEL7ImenClaxQRFU+CVXCPj+bZ&#10;dm1eahO1/nsjLOxxmJlvmOm8tZW4U+NLxxqGAwWCOHOm5FzD8bD+nIDwAdlg5Zg0PMnDfNb5mGJi&#10;3IP3dE9DLiKEfYIaihDqREqfFWTRD1xNHL2zayyGKJtcmgYfEW4rOVJqLC2WHBcKrGlZUHZJb1bD&#10;CX83uOsr9Tye18PtitLrT3+pda/bLr5BBGrDf/ivvTUaRl/w/hJ/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NDh8MAAADbAAAADwAAAAAAAAAAAAAAAACYAgAAZHJzL2Rv&#10;d25yZXYueG1sUEsFBgAAAAAEAAQA9QAAAIgDAAAAAA==&#10;" fillcolor="#b6dde8 [1304]" strokeweight="2pt">
                    <v:stroke joinstyle="miter"/>
                    <v:textbox inset="8pt,8pt,8pt,8pt">
                      <w:txbxContent>
                        <w:p w:rsidR="00996D23" w:rsidRDefault="00996D23" w:rsidP="008131B3">
                          <w:pPr>
                            <w:pStyle w:val="NormalWeb"/>
                            <w:spacing w:before="72" w:beforeAutospacing="0" w:after="72" w:afterAutospacing="0"/>
                            <w:jc w:val="both"/>
                          </w:pPr>
                          <w:r>
                            <w:rPr>
                              <w:rFonts w:ascii="Arial" w:hAnsi="Arial"/>
                            </w:rPr>
                            <w:t> </w:t>
                          </w:r>
                        </w:p>
                      </w:txbxContent>
                    </v:textbox>
                  </v:roundrect>
                  <v:rect id="Rectangle 28" o:spid="_x0000_s1046" style="position:absolute;left:90;top:-8;width:2480;height: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3o9rwA&#10;AADbAAAADwAAAGRycy9kb3ducmV2LnhtbERPSwrCMBDdC94hjOBOUwVFqlFE8Qsu/BxgaMa22kxq&#10;E7Xe3iwEl4/3n8xqU4gXVS63rKDXjUAQJ1bnnCq4nFedEQjnkTUWlknBhxzMps3GBGNt33yk18mn&#10;IoSwi1FB5n0ZS+mSjAy6ri2JA3e1lUEfYJVKXeE7hJtC9qNoKA3mHBoyLGmRUXI/PY2CzY7Xj029&#10;/Gz3lD75cNPrQeKVarfq+RiEp9r/xT/3Vivoh7HhS/gBcv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Dej2vAAAANsAAAAPAAAAAAAAAAAAAAAAAJgCAABkcnMvZG93bnJldi54&#10;bWxQSwUGAAAAAAQABAD1AAAAgQMAAAAA&#10;" filled="f" stroked="f" strokeweight="1pt">
                    <v:path arrowok="t"/>
                    <v:textbox inset="4pt,4pt,4pt,4pt">
                      <w:txbxContent>
                        <w:p w:rsidR="00996D23" w:rsidRDefault="00996D23" w:rsidP="008131B3">
                          <w:pPr>
                            <w:pStyle w:val="NormalWeb"/>
                            <w:tabs>
                              <w:tab w:val="left" w:pos="920"/>
                              <w:tab w:val="left" w:pos="1840"/>
                            </w:tabs>
                            <w:spacing w:before="72" w:beforeAutospacing="0" w:after="72" w:afterAutospacing="0"/>
                            <w:jc w:val="center"/>
                            <w:rPr>
                              <w:rFonts w:ascii="Arial" w:hAnsi="Arial" w:cs="Arial"/>
                              <w:color w:val="FFFFFF"/>
                              <w:sz w:val="22"/>
                              <w:szCs w:val="22"/>
                            </w:rPr>
                          </w:pPr>
                          <w:r>
                            <w:rPr>
                              <w:rFonts w:ascii="Arial" w:hAnsi="Arial" w:cs="Arial"/>
                              <w:color w:val="FFFFFF"/>
                              <w:sz w:val="22"/>
                              <w:szCs w:val="22"/>
                            </w:rPr>
                            <w:t>Standard Services</w:t>
                          </w:r>
                        </w:p>
                        <w:p w:rsidR="00996D23" w:rsidRDefault="00996D23" w:rsidP="008131B3">
                          <w:pPr>
                            <w:pStyle w:val="NormalWeb"/>
                            <w:tabs>
                              <w:tab w:val="left" w:pos="920"/>
                              <w:tab w:val="left" w:pos="1840"/>
                            </w:tabs>
                            <w:spacing w:before="72" w:beforeAutospacing="0" w:after="72" w:afterAutospacing="0"/>
                            <w:jc w:val="center"/>
                          </w:pPr>
                          <w:r>
                            <w:rPr>
                              <w:rFonts w:ascii="Arial" w:hAnsi="Arial" w:cs="Arial"/>
                              <w:color w:val="FFFFFF"/>
                              <w:sz w:val="22"/>
                              <w:szCs w:val="22"/>
                            </w:rPr>
                            <w:t>Described</w:t>
                          </w:r>
                        </w:p>
                      </w:txbxContent>
                    </v:textbox>
                  </v:rect>
                </v:group>
                <w10:wrap type="topAndBottom"/>
              </v:group>
            </w:pict>
          </mc:Fallback>
        </mc:AlternateContent>
      </w:r>
      <w:r w:rsidR="001E5394">
        <w:t>This document</w:t>
      </w:r>
      <w:r w:rsidR="001E5394" w:rsidRPr="00541E05">
        <w:t xml:space="preserve"> </w:t>
      </w:r>
      <w:r w:rsidR="00604FCB">
        <w:t>is intended for NEN user</w:t>
      </w:r>
      <w:r w:rsidR="0012623C">
        <w:t>s</w:t>
      </w:r>
      <w:r w:rsidR="00604FCB">
        <w:t xml:space="preserve"> that require</w:t>
      </w:r>
      <w:r w:rsidR="00CF472F">
        <w:t xml:space="preserve"> return link</w:t>
      </w:r>
      <w:r w:rsidR="00604FCB">
        <w:t xml:space="preserve"> </w:t>
      </w:r>
      <w:r w:rsidR="00CF472F">
        <w:t>“</w:t>
      </w:r>
      <w:r w:rsidR="00604FCB">
        <w:t>store and forward</w:t>
      </w:r>
      <w:r w:rsidR="00CF472F">
        <w:t xml:space="preserve"> services”</w:t>
      </w:r>
      <w:r w:rsidR="00604FCB">
        <w:t xml:space="preserve"> </w:t>
      </w:r>
      <w:r w:rsidR="00CF472F">
        <w:t>from DAPHNE</w:t>
      </w:r>
      <w:r w:rsidR="00604FCB">
        <w:t>.  All details related to control of DAPHNE by the NEN</w:t>
      </w:r>
      <w:r w:rsidR="009B4516">
        <w:t>, input to DAPHNE</w:t>
      </w:r>
      <w:r w:rsidR="00604FCB">
        <w:t xml:space="preserve"> or </w:t>
      </w:r>
      <w:r w:rsidR="00BB5079" w:rsidRPr="00541E05">
        <w:t xml:space="preserve">special accommodations needed for the </w:t>
      </w:r>
      <w:r w:rsidR="004027CD">
        <w:t xml:space="preserve">Integration and Testing </w:t>
      </w:r>
      <w:proofErr w:type="gramStart"/>
      <w:r w:rsidR="004027CD">
        <w:t>(</w:t>
      </w:r>
      <w:r w:rsidR="00BB5079" w:rsidRPr="00541E05">
        <w:t>I&amp;T</w:t>
      </w:r>
      <w:r w:rsidR="004027CD">
        <w:t>)</w:t>
      </w:r>
      <w:proofErr w:type="gramEnd"/>
      <w:r w:rsidR="00BB5079" w:rsidRPr="00541E05">
        <w:t xml:space="preserve"> phase will be documented separately. </w:t>
      </w:r>
      <w:r w:rsidR="002104F2">
        <w:t xml:space="preserve"> </w:t>
      </w:r>
    </w:p>
    <w:p w:rsidR="00BB5079" w:rsidRPr="00541E05" w:rsidRDefault="0069478F" w:rsidP="002104F2">
      <w:pPr>
        <w:pStyle w:val="ParagraphPartial"/>
      </w:pPr>
      <w:hyperlink w:anchor="Ref54425027" w:history="1">
        <w:r w:rsidR="00BB5079" w:rsidRPr="00541E05">
          <w:t>Figure 1-1</w:t>
        </w:r>
      </w:hyperlink>
      <w:r w:rsidR="00BB5079" w:rsidRPr="00541E05">
        <w:t xml:space="preserve"> illustrates the scope of this ICD.</w:t>
      </w:r>
      <w:r w:rsidR="008131B3" w:rsidRPr="008131B3">
        <w:rPr>
          <w:noProof/>
        </w:rPr>
        <w:t xml:space="preserve"> </w:t>
      </w:r>
    </w:p>
    <w:p w:rsidR="00BB5079" w:rsidRDefault="00495C18" w:rsidP="00495C18">
      <w:pPr>
        <w:pStyle w:val="Caption"/>
        <w:jc w:val="center"/>
      </w:pPr>
      <w:bookmarkStart w:id="5" w:name="_Ref483485207"/>
      <w:bookmarkStart w:id="6" w:name="_Toc323712751"/>
      <w:bookmarkStart w:id="7" w:name="_Ref483485198"/>
      <w:bookmarkStart w:id="8" w:name="_Toc483912203"/>
      <w:r>
        <w:t xml:space="preserve">Figure </w:t>
      </w:r>
      <w:r w:rsidR="00E44EAF">
        <w:fldChar w:fldCharType="begin"/>
      </w:r>
      <w:r w:rsidR="00055FB6">
        <w:instrText xml:space="preserve"> STYLEREF 1 \s </w:instrText>
      </w:r>
      <w:r w:rsidR="00E44EAF">
        <w:fldChar w:fldCharType="separate"/>
      </w:r>
      <w:r w:rsidR="00840591">
        <w:rPr>
          <w:noProof/>
        </w:rPr>
        <w:t>1</w:t>
      </w:r>
      <w:r w:rsidR="00E44EAF">
        <w:fldChar w:fldCharType="end"/>
      </w:r>
      <w:r>
        <w:noBreakHyphen/>
      </w:r>
      <w:r w:rsidR="00E44EAF">
        <w:fldChar w:fldCharType="begin"/>
      </w:r>
      <w:r w:rsidR="00055FB6">
        <w:instrText xml:space="preserve"> SEQ Figure \* ARABIC \s 1 </w:instrText>
      </w:r>
      <w:r w:rsidR="00E44EAF">
        <w:fldChar w:fldCharType="separate"/>
      </w:r>
      <w:r w:rsidR="00840591">
        <w:rPr>
          <w:noProof/>
        </w:rPr>
        <w:t>1</w:t>
      </w:r>
      <w:r w:rsidR="00E44EAF">
        <w:fldChar w:fldCharType="end"/>
      </w:r>
      <w:bookmarkEnd w:id="5"/>
      <w:r w:rsidR="00C57AE1">
        <w:t xml:space="preserve">.  </w:t>
      </w:r>
      <w:r w:rsidR="00BB5079">
        <w:t>Document Scope</w:t>
      </w:r>
      <w:bookmarkEnd w:id="6"/>
      <w:bookmarkEnd w:id="7"/>
      <w:bookmarkEnd w:id="8"/>
    </w:p>
    <w:p w:rsidR="00CF472F" w:rsidRDefault="00CF472F" w:rsidP="00CF472F">
      <w:pPr>
        <w:pStyle w:val="Heading2"/>
      </w:pPr>
      <w:bookmarkStart w:id="9" w:name="TOC513026523"/>
      <w:bookmarkStart w:id="10" w:name="_Toc313395362"/>
      <w:bookmarkStart w:id="11" w:name="_Toc483912249"/>
      <w:bookmarkEnd w:id="9"/>
      <w:r>
        <w:t>Document Organization</w:t>
      </w:r>
      <w:bookmarkEnd w:id="10"/>
      <w:bookmarkEnd w:id="11"/>
    </w:p>
    <w:p w:rsidR="00CF472F" w:rsidRDefault="00190C1C" w:rsidP="00CF472F">
      <w:pPr>
        <w:pStyle w:val="Paragraph"/>
      </w:pPr>
      <w:r>
        <w:t>The outline of this</w:t>
      </w:r>
      <w:r w:rsidR="00CF472F">
        <w:t xml:space="preserve"> document is:</w:t>
      </w:r>
    </w:p>
    <w:p w:rsidR="0012623C" w:rsidRDefault="00CF472F" w:rsidP="0012623C">
      <w:pPr>
        <w:pStyle w:val="List-a1stlevel"/>
        <w:numPr>
          <w:ilvl w:val="0"/>
          <w:numId w:val="3"/>
        </w:numPr>
      </w:pPr>
      <w:r w:rsidRPr="002104F2">
        <w:t xml:space="preserve">Section 1 provides an overview of this document </w:t>
      </w:r>
    </w:p>
    <w:p w:rsidR="00CF472F" w:rsidRDefault="00CF472F" w:rsidP="0012623C">
      <w:pPr>
        <w:pStyle w:val="List-a1stlevel"/>
        <w:numPr>
          <w:ilvl w:val="0"/>
          <w:numId w:val="3"/>
        </w:numPr>
      </w:pPr>
      <w:r w:rsidRPr="002104F2">
        <w:t>Section 2 lists all referenced documents.</w:t>
      </w:r>
    </w:p>
    <w:p w:rsidR="00CF472F" w:rsidRDefault="00CF472F" w:rsidP="000D54EF">
      <w:pPr>
        <w:pStyle w:val="List-a1stlevel"/>
        <w:numPr>
          <w:ilvl w:val="0"/>
          <w:numId w:val="3"/>
        </w:numPr>
      </w:pPr>
      <w:r w:rsidRPr="002104F2">
        <w:t xml:space="preserve">Section 3 defines </w:t>
      </w:r>
      <w:r w:rsidR="00190C1C" w:rsidRPr="002104F2">
        <w:t>the services</w:t>
      </w:r>
      <w:r w:rsidR="0012623C">
        <w:t xml:space="preserve"> and </w:t>
      </w:r>
      <w:r w:rsidR="0012623C" w:rsidRPr="002104F2">
        <w:t xml:space="preserve">interface </w:t>
      </w:r>
      <w:r w:rsidRPr="002104F2">
        <w:t>for the distribution of science data to the MOC.</w:t>
      </w:r>
    </w:p>
    <w:p w:rsidR="00CF472F" w:rsidRDefault="00CF472F" w:rsidP="00CF472F">
      <w:pPr>
        <w:pStyle w:val="List-a1stlevel"/>
        <w:numPr>
          <w:ilvl w:val="0"/>
          <w:numId w:val="3"/>
        </w:numPr>
      </w:pPr>
      <w:r w:rsidRPr="002104F2">
        <w:t xml:space="preserve">Section 4 defines the detailed format of all data products exchanged between </w:t>
      </w:r>
      <w:r>
        <w:t>DAPH</w:t>
      </w:r>
      <w:r w:rsidR="0012623C">
        <w:t>N</w:t>
      </w:r>
      <w:r>
        <w:t xml:space="preserve">E </w:t>
      </w:r>
      <w:r w:rsidRPr="002104F2">
        <w:t xml:space="preserve">and the MOC. </w:t>
      </w:r>
    </w:p>
    <w:p w:rsidR="00CF472F" w:rsidRDefault="00CF472F" w:rsidP="00CF472F">
      <w:pPr>
        <w:pStyle w:val="List-a1stlevel"/>
        <w:numPr>
          <w:ilvl w:val="0"/>
          <w:numId w:val="3"/>
        </w:numPr>
      </w:pPr>
      <w:r w:rsidRPr="002104F2">
        <w:t>Section 5 defines the communication protocols used to support the data transfers.</w:t>
      </w:r>
    </w:p>
    <w:p w:rsidR="00845C1A" w:rsidRDefault="00845C1A" w:rsidP="00CF472F">
      <w:pPr>
        <w:pStyle w:val="List-a1stlevel"/>
        <w:numPr>
          <w:ilvl w:val="0"/>
          <w:numId w:val="3"/>
        </w:numPr>
      </w:pPr>
      <w:r>
        <w:t>Section 6 defines the Security protocols used for DAPHNE.</w:t>
      </w:r>
    </w:p>
    <w:p w:rsidR="00CF472F" w:rsidRDefault="00CF472F" w:rsidP="00CF472F">
      <w:pPr>
        <w:pStyle w:val="List-a1stlevel"/>
        <w:numPr>
          <w:ilvl w:val="0"/>
          <w:numId w:val="3"/>
        </w:numPr>
      </w:pPr>
      <w:r w:rsidRPr="002104F2">
        <w:t xml:space="preserve">Appendix </w:t>
      </w:r>
      <w:r>
        <w:t>A</w:t>
      </w:r>
      <w:r w:rsidRPr="002104F2">
        <w:t xml:space="preserve"> provides a list of configurable parameters.</w:t>
      </w:r>
    </w:p>
    <w:p w:rsidR="0012623C" w:rsidRDefault="0012623C" w:rsidP="00CF472F">
      <w:pPr>
        <w:pStyle w:val="List-a1stlevel"/>
        <w:numPr>
          <w:ilvl w:val="0"/>
          <w:numId w:val="3"/>
        </w:numPr>
      </w:pPr>
      <w:r>
        <w:lastRenderedPageBreak/>
        <w:t>Appendix B  Mission Specific Interface Specification Addendum (Template)</w:t>
      </w:r>
    </w:p>
    <w:p w:rsidR="00CF472F" w:rsidRDefault="00CF472F" w:rsidP="00CF472F">
      <w:pPr>
        <w:pStyle w:val="List-a1stlevel"/>
        <w:numPr>
          <w:ilvl w:val="0"/>
          <w:numId w:val="3"/>
        </w:numPr>
      </w:pPr>
      <w:r w:rsidRPr="002104F2">
        <w:t xml:space="preserve">Appendix </w:t>
      </w:r>
      <w:r w:rsidR="0012623C">
        <w:t>C</w:t>
      </w:r>
      <w:r w:rsidRPr="002104F2">
        <w:t xml:space="preserve"> provides examples of ancillary files.</w:t>
      </w:r>
    </w:p>
    <w:p w:rsidR="00CF472F" w:rsidRDefault="00CF472F" w:rsidP="00CF472F">
      <w:pPr>
        <w:pStyle w:val="List-a1stlevel"/>
        <w:numPr>
          <w:ilvl w:val="0"/>
          <w:numId w:val="3"/>
        </w:numPr>
      </w:pPr>
      <w:r>
        <w:t xml:space="preserve">Abbreviation/Acronyms section </w:t>
      </w:r>
      <w:r w:rsidRPr="002104F2">
        <w:t>provides an acronym list.</w:t>
      </w:r>
    </w:p>
    <w:p w:rsidR="00CF472F" w:rsidRDefault="00CF472F" w:rsidP="00CF472F">
      <w:pPr>
        <w:pStyle w:val="Heading2"/>
        <w:numPr>
          <w:ilvl w:val="0"/>
          <w:numId w:val="0"/>
        </w:numPr>
        <w:ind w:left="936"/>
      </w:pPr>
    </w:p>
    <w:p w:rsidR="002104F2" w:rsidRDefault="00D94FAD" w:rsidP="00D94FAD">
      <w:pPr>
        <w:pStyle w:val="Heading2"/>
      </w:pPr>
      <w:bookmarkStart w:id="12" w:name="_Toc483912250"/>
      <w:r>
        <w:t>Mission Context</w:t>
      </w:r>
      <w:bookmarkEnd w:id="12"/>
    </w:p>
    <w:p w:rsidR="00D94FAD" w:rsidRDefault="00D94FAD" w:rsidP="00D94FAD">
      <w:pPr>
        <w:pStyle w:val="Paragraph"/>
      </w:pPr>
    </w:p>
    <w:p w:rsidR="00F23C00" w:rsidRDefault="00604FCB" w:rsidP="00D94FAD">
      <w:pPr>
        <w:pStyle w:val="Paragraph"/>
      </w:pPr>
      <w:r>
        <w:t xml:space="preserve">NASA </w:t>
      </w:r>
      <w:r w:rsidR="00F23C00">
        <w:t>requires a robust communication network to conduct space missions</w:t>
      </w:r>
      <w:r>
        <w:t xml:space="preserve">. </w:t>
      </w:r>
      <w:r w:rsidR="00F23C00">
        <w:t xml:space="preserve">The NEN is one part of NASA’s communication network and provides direct space to earth communication links for a variety of space flight missions.  </w:t>
      </w:r>
    </w:p>
    <w:p w:rsidR="00F23C00" w:rsidRDefault="00F23C00" w:rsidP="00D94FAD">
      <w:pPr>
        <w:pStyle w:val="Paragraph"/>
      </w:pPr>
      <w:r>
        <w:t xml:space="preserve">Science remote sensing </w:t>
      </w:r>
      <w:r w:rsidR="00663EE6">
        <w:t>missions</w:t>
      </w:r>
      <w:r>
        <w:t xml:space="preserve"> have a growing demand </w:t>
      </w:r>
      <w:r w:rsidR="00663EE6">
        <w:t xml:space="preserve">for increase resolution leading </w:t>
      </w:r>
      <w:proofErr w:type="gramStart"/>
      <w:r w:rsidR="00663EE6">
        <w:t>to  a</w:t>
      </w:r>
      <w:proofErr w:type="gramEnd"/>
      <w:r w:rsidR="00663EE6">
        <w:t xml:space="preserve"> corresponding exponential growth in data volume.   The NEN is well suited to address this demand for missions operating in the “near earth” regime.</w:t>
      </w:r>
    </w:p>
    <w:p w:rsidR="00932081" w:rsidRDefault="00663EE6" w:rsidP="00D94FAD">
      <w:pPr>
        <w:pStyle w:val="Paragraph"/>
      </w:pPr>
      <w:r>
        <w:t xml:space="preserve">The typical NEN customer uses </w:t>
      </w:r>
      <w:r w:rsidR="00A808E3">
        <w:t>earth-orbiting</w:t>
      </w:r>
      <w:r w:rsidR="00D94FAD">
        <w:t xml:space="preserve"> satellite</w:t>
      </w:r>
      <w:r>
        <w:t>s with</w:t>
      </w:r>
      <w:r w:rsidR="00D94FAD">
        <w:t xml:space="preserve"> </w:t>
      </w:r>
      <w:r>
        <w:t>high performance science</w:t>
      </w:r>
      <w:r w:rsidR="00D94FAD">
        <w:t xml:space="preserve"> instrument to map the earth </w:t>
      </w:r>
      <w:r>
        <w:t>or space</w:t>
      </w:r>
      <w:r w:rsidR="00D94FAD">
        <w:t xml:space="preserve">. </w:t>
      </w:r>
      <w:r>
        <w:t xml:space="preserve"> </w:t>
      </w:r>
      <w:r w:rsidR="00D94FAD">
        <w:t>The</w:t>
      </w:r>
      <w:r>
        <w:t>se</w:t>
      </w:r>
      <w:r w:rsidR="00D94FAD">
        <w:t xml:space="preserve"> </w:t>
      </w:r>
      <w:r w:rsidR="00932081">
        <w:t>mission</w:t>
      </w:r>
      <w:r>
        <w:t>s</w:t>
      </w:r>
      <w:r w:rsidR="00A808E3">
        <w:t xml:space="preserve"> control</w:t>
      </w:r>
      <w:r w:rsidR="00932081">
        <w:t xml:space="preserve"> the</w:t>
      </w:r>
      <w:r w:rsidR="00A808E3">
        <w:t>ir</w:t>
      </w:r>
      <w:r w:rsidR="00932081">
        <w:t xml:space="preserve"> satellite and </w:t>
      </w:r>
      <w:r w:rsidR="00A808E3">
        <w:t>distributes science</w:t>
      </w:r>
      <w:r w:rsidR="00932081">
        <w:t xml:space="preserve"> data from its Mission Operations Center (MOC). Communications with the satellite </w:t>
      </w:r>
      <w:r w:rsidR="00A808E3">
        <w:t>can utilize</w:t>
      </w:r>
      <w:r w:rsidR="00932081">
        <w:t xml:space="preserve"> the Near Earth Network (NEN)</w:t>
      </w:r>
      <w:r w:rsidR="00A808E3">
        <w:t xml:space="preserve"> for the ground-to-space link while t</w:t>
      </w:r>
      <w:r w:rsidR="00932081">
        <w:t>he NASA Integrated Service Network (NISN)</w:t>
      </w:r>
      <w:r w:rsidR="00435860">
        <w:t xml:space="preserve"> transfers data on the ground</w:t>
      </w:r>
      <w:r w:rsidR="00B84154">
        <w:t xml:space="preserve"> between the mission facilities</w:t>
      </w:r>
      <w:r w:rsidR="00A808E3">
        <w:t>.</w:t>
      </w:r>
    </w:p>
    <w:p w:rsidR="009C0D97" w:rsidRDefault="00932081" w:rsidP="00A876E1">
      <w:pPr>
        <w:pStyle w:val="Paragraph"/>
      </w:pPr>
      <w:r>
        <w:t xml:space="preserve"> </w:t>
      </w:r>
      <w:r w:rsidR="00A808E3">
        <w:t>To date</w:t>
      </w:r>
      <w:r w:rsidR="00840591">
        <w:t>,</w:t>
      </w:r>
      <w:r w:rsidR="00A808E3">
        <w:t xml:space="preserve"> command and control of these satellites have used S-band </w:t>
      </w:r>
      <w:r w:rsidR="00B84154">
        <w:t xml:space="preserve">radio </w:t>
      </w:r>
      <w:r w:rsidR="00A808E3">
        <w:t xml:space="preserve">links </w:t>
      </w:r>
      <w:r w:rsidR="00B84154">
        <w:t>due to</w:t>
      </w:r>
      <w:r w:rsidR="00A808E3">
        <w:t xml:space="preserve"> their robust performance in </w:t>
      </w:r>
      <w:r w:rsidR="00B84154">
        <w:t>difficult</w:t>
      </w:r>
      <w:r w:rsidR="00A808E3">
        <w:t xml:space="preserve"> operational conditions.  However, bandwidth is very limited in this heavi</w:t>
      </w:r>
      <w:r w:rsidR="00B84154">
        <w:t xml:space="preserve">ly used band. To overcome this limitation science missions are migrating to </w:t>
      </w:r>
      <w:r w:rsidR="00A808E3">
        <w:t xml:space="preserve">higher </w:t>
      </w:r>
      <w:r w:rsidR="00840591">
        <w:t xml:space="preserve">radio </w:t>
      </w:r>
      <w:r w:rsidR="00B84154">
        <w:t>frequencies to take advantage of the inherently larger</w:t>
      </w:r>
      <w:r w:rsidR="00A808E3">
        <w:t xml:space="preserve"> bandwidth</w:t>
      </w:r>
      <w:r w:rsidR="00B84154">
        <w:t>s</w:t>
      </w:r>
      <w:r w:rsidR="00A808E3">
        <w:t xml:space="preserve">. </w:t>
      </w:r>
    </w:p>
    <w:p w:rsidR="00840591" w:rsidRDefault="009C0D97" w:rsidP="002104F2">
      <w:pPr>
        <w:pStyle w:val="ParagraphPartial"/>
      </w:pPr>
      <w:r>
        <w:t xml:space="preserve">The </w:t>
      </w:r>
      <w:r w:rsidR="00D50FBB">
        <w:t xml:space="preserve">downlink rates </w:t>
      </w:r>
      <w:r w:rsidR="00B121AE">
        <w:t xml:space="preserve">from the satellite </w:t>
      </w:r>
      <w:r>
        <w:t xml:space="preserve">to the ground station </w:t>
      </w:r>
      <w:r w:rsidR="00A876E1">
        <w:t>can be much higher than the ground networks can support in real time. To accommodate the slower ground network, d</w:t>
      </w:r>
      <w:r>
        <w:t xml:space="preserve">ata </w:t>
      </w:r>
      <w:r w:rsidR="00D50FBB">
        <w:t xml:space="preserve">from a satellite overpass </w:t>
      </w:r>
      <w:r w:rsidR="00A876E1">
        <w:t xml:space="preserve">(contact) </w:t>
      </w:r>
      <w:r>
        <w:t xml:space="preserve">must be stored locally </w:t>
      </w:r>
      <w:r w:rsidR="00D50FBB">
        <w:t xml:space="preserve">for a short time </w:t>
      </w:r>
      <w:r w:rsidR="00190C1C">
        <w:t xml:space="preserve">while </w:t>
      </w:r>
      <w:r w:rsidR="00840591">
        <w:t>be</w:t>
      </w:r>
      <w:r w:rsidR="00190C1C">
        <w:t>ing</w:t>
      </w:r>
      <w:r w:rsidR="00D50FBB">
        <w:t xml:space="preserve"> forwarded</w:t>
      </w:r>
      <w:r w:rsidR="00A876E1">
        <w:t xml:space="preserve"> to the MOC</w:t>
      </w:r>
      <w:r>
        <w:t xml:space="preserve">. </w:t>
      </w:r>
      <w:r w:rsidR="001D5E9A">
        <w:t>DAPHNE</w:t>
      </w:r>
      <w:r>
        <w:t xml:space="preserve"> is </w:t>
      </w:r>
      <w:r w:rsidR="00840591">
        <w:t>one</w:t>
      </w:r>
      <w:r>
        <w:t xml:space="preserve"> subsystem </w:t>
      </w:r>
      <w:r w:rsidR="00B121AE">
        <w:t xml:space="preserve">that performs this function </w:t>
      </w:r>
      <w:r w:rsidR="00840591">
        <w:t xml:space="preserve">for </w:t>
      </w:r>
      <w:r w:rsidR="00A876E1">
        <w:t xml:space="preserve">NEN </w:t>
      </w:r>
      <w:r>
        <w:t>ground station</w:t>
      </w:r>
      <w:r w:rsidR="00A876E1">
        <w:t xml:space="preserve">s. </w:t>
      </w:r>
    </w:p>
    <w:p w:rsidR="009C0D97" w:rsidRDefault="009C0D97" w:rsidP="002104F2">
      <w:pPr>
        <w:pStyle w:val="ParagraphPartial"/>
      </w:pPr>
      <w:r>
        <w:t xml:space="preserve"> </w:t>
      </w:r>
    </w:p>
    <w:p w:rsidR="00A876E1" w:rsidRDefault="00A876E1" w:rsidP="00A876E1">
      <w:pPr>
        <w:pStyle w:val="ParagraphPartial"/>
      </w:pPr>
      <w:r>
        <w:t>One specific example of a customer NEN is planning for is the NASA-ISRO SAR (synthetic aperture radar) Mission (NISAR). NISAR will map the earth with a radar instrument from a polar LEO.  The NISAR</w:t>
      </w:r>
      <w:r w:rsidRPr="00AE40A3">
        <w:t xml:space="preserve"> MOC will h</w:t>
      </w:r>
      <w:r>
        <w:t>andle the command and control</w:t>
      </w:r>
      <w:r w:rsidRPr="00AE40A3">
        <w:t xml:space="preserve"> </w:t>
      </w:r>
      <w:r w:rsidR="00CF472F">
        <w:t xml:space="preserve">of </w:t>
      </w:r>
      <w:r w:rsidRPr="00AE40A3">
        <w:t xml:space="preserve">the </w:t>
      </w:r>
      <w:r w:rsidR="00840591">
        <w:t>spacecraft</w:t>
      </w:r>
      <w:r>
        <w:t>. The mission will communic</w:t>
      </w:r>
      <w:r w:rsidR="00840591">
        <w:t xml:space="preserve">ate control information using </w:t>
      </w:r>
      <w:proofErr w:type="gramStart"/>
      <w:r w:rsidR="00840591">
        <w:t>a</w:t>
      </w:r>
      <w:proofErr w:type="gramEnd"/>
      <w:r>
        <w:t xml:space="preserve"> S-band ground station</w:t>
      </w:r>
      <w:r w:rsidR="00840591">
        <w:t>s</w:t>
      </w:r>
      <w:r>
        <w:t>. NISAR</w:t>
      </w:r>
      <w:r w:rsidRPr="00AE40A3">
        <w:t xml:space="preserve"> </w:t>
      </w:r>
      <w:r>
        <w:t xml:space="preserve">will send </w:t>
      </w:r>
      <w:r w:rsidRPr="00AE40A3">
        <w:t>science</w:t>
      </w:r>
      <w:r>
        <w:t xml:space="preserve"> and</w:t>
      </w:r>
      <w:r w:rsidRPr="00AE40A3">
        <w:t xml:space="preserve"> </w:t>
      </w:r>
      <w:r>
        <w:t>h</w:t>
      </w:r>
      <w:r w:rsidRPr="00AE40A3">
        <w:t xml:space="preserve">ousekeeping (HK) data </w:t>
      </w:r>
      <w:r w:rsidR="003F3AF3">
        <w:t>to its MOC via</w:t>
      </w:r>
      <w:r>
        <w:t xml:space="preserve"> NEN </w:t>
      </w:r>
      <w:proofErr w:type="spellStart"/>
      <w:r>
        <w:t>Ka</w:t>
      </w:r>
      <w:proofErr w:type="spellEnd"/>
      <w:r>
        <w:t>-ba</w:t>
      </w:r>
      <w:r w:rsidR="003F3AF3">
        <w:t>nd ground stations located at the</w:t>
      </w:r>
      <w:r>
        <w:t xml:space="preserve"> Alaska Science Facility (ASF)</w:t>
      </w:r>
      <w:r w:rsidR="003F3AF3">
        <w:t xml:space="preserve"> and Svalbard Norway</w:t>
      </w:r>
      <w:r>
        <w:t>.</w:t>
      </w:r>
      <w:r w:rsidR="00840591">
        <w:t xml:space="preserve">  DAPHNE is the </w:t>
      </w:r>
      <w:r w:rsidR="000D54EF">
        <w:t>high-speed</w:t>
      </w:r>
      <w:r w:rsidR="00840591">
        <w:t xml:space="preserve"> buffer interface between the ground station and the MOC.</w:t>
      </w:r>
      <w:r w:rsidRPr="00AE40A3">
        <w:t xml:space="preserve"> </w:t>
      </w:r>
      <w:r>
        <w:t>The MOC will forward the s</w:t>
      </w:r>
      <w:r w:rsidRPr="00AE40A3">
        <w:t>cience</w:t>
      </w:r>
      <w:r>
        <w:t xml:space="preserve"> </w:t>
      </w:r>
      <w:r w:rsidRPr="00AE40A3">
        <w:t xml:space="preserve">data to the </w:t>
      </w:r>
      <w:r>
        <w:rPr>
          <w:szCs w:val="24"/>
        </w:rPr>
        <w:t>Science Operations Center (SOC) for processing and distribution</w:t>
      </w:r>
      <w:r>
        <w:t xml:space="preserve">. </w:t>
      </w:r>
    </w:p>
    <w:p w:rsidR="00A876E1" w:rsidRDefault="00A876E1" w:rsidP="002104F2">
      <w:pPr>
        <w:pStyle w:val="ParagraphPartial"/>
      </w:pPr>
    </w:p>
    <w:p w:rsidR="00A876E1" w:rsidRDefault="00A876E1" w:rsidP="002104F2">
      <w:pPr>
        <w:pStyle w:val="ParagraphPartial"/>
      </w:pPr>
    </w:p>
    <w:p w:rsidR="00BB5079" w:rsidRPr="002A0E8B" w:rsidRDefault="00BB5079" w:rsidP="002104F2">
      <w:pPr>
        <w:pStyle w:val="Caption"/>
        <w:jc w:val="center"/>
        <w:rPr>
          <w:rFonts w:cs="Arial"/>
        </w:rPr>
      </w:pPr>
    </w:p>
    <w:p w:rsidR="00232266" w:rsidRDefault="00232266" w:rsidP="00C201C4">
      <w:pPr>
        <w:pStyle w:val="List-a1stlevel"/>
        <w:numPr>
          <w:ilvl w:val="0"/>
          <w:numId w:val="3"/>
        </w:numPr>
        <w:sectPr w:rsidR="00232266" w:rsidSect="007D26FB">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720" w:left="1440" w:header="720" w:footer="720" w:gutter="0"/>
          <w:pgNumType w:start="1" w:chapStyle="1"/>
          <w:cols w:space="720"/>
          <w:docGrid w:linePitch="326"/>
        </w:sectPr>
      </w:pPr>
    </w:p>
    <w:p w:rsidR="00BB5079" w:rsidRDefault="00BB5079" w:rsidP="002104F2">
      <w:pPr>
        <w:pStyle w:val="Heading1"/>
      </w:pPr>
      <w:bookmarkStart w:id="13" w:name="TOC513026525"/>
      <w:bookmarkStart w:id="14" w:name="_Toc313395363"/>
      <w:bookmarkStart w:id="15" w:name="_Toc483912251"/>
      <w:bookmarkEnd w:id="13"/>
      <w:r>
        <w:lastRenderedPageBreak/>
        <w:t>Reference Documents</w:t>
      </w:r>
      <w:bookmarkEnd w:id="14"/>
      <w:bookmarkEnd w:id="15"/>
    </w:p>
    <w:p w:rsidR="007941E2" w:rsidRDefault="0019680F" w:rsidP="007941E2">
      <w:pPr>
        <w:pStyle w:val="Heading7"/>
      </w:pPr>
      <w:r>
        <w:t xml:space="preserve">    </w:t>
      </w:r>
      <w:r w:rsidRPr="0019680F">
        <w:rPr>
          <w:color w:val="FF0000"/>
          <w:sz w:val="36"/>
        </w:rPr>
        <w:t xml:space="preserve">NEEDS work </w:t>
      </w:r>
    </w:p>
    <w:p w:rsidR="00BB5079" w:rsidRDefault="00BB5079" w:rsidP="007941E2">
      <w:pPr>
        <w:pStyle w:val="ParagraphPartial"/>
      </w:pPr>
      <w:r>
        <w:t>The following docum</w:t>
      </w:r>
      <w:r w:rsidR="007941E2">
        <w:t>ents are referenced in this ICD</w:t>
      </w:r>
      <w:proofErr w:type="gramStart"/>
      <w:r w:rsidR="007941E2">
        <w:t>:  .</w:t>
      </w:r>
      <w:proofErr w:type="gramEnd"/>
    </w:p>
    <w:tbl>
      <w:tblPr>
        <w:tblStyle w:val="TableGrid"/>
        <w:tblW w:w="0" w:type="auto"/>
        <w:tblLook w:val="04A0" w:firstRow="1" w:lastRow="0" w:firstColumn="1" w:lastColumn="0" w:noHBand="0" w:noVBand="1"/>
      </w:tblPr>
      <w:tblGrid>
        <w:gridCol w:w="4675"/>
        <w:gridCol w:w="4675"/>
      </w:tblGrid>
      <w:tr w:rsidR="00887882" w:rsidTr="00845C1A">
        <w:tc>
          <w:tcPr>
            <w:tcW w:w="4675" w:type="dxa"/>
          </w:tcPr>
          <w:p w:rsidR="00887882" w:rsidRDefault="00887882" w:rsidP="00DD0036">
            <w:r>
              <w:t>Space Communications and Navigation (</w:t>
            </w:r>
            <w:proofErr w:type="spellStart"/>
            <w:r>
              <w:t>SCaN</w:t>
            </w:r>
            <w:proofErr w:type="spellEnd"/>
            <w:r>
              <w:t>) Network System Requirements Document (SRD) Revision 3</w:t>
            </w:r>
          </w:p>
        </w:tc>
        <w:tc>
          <w:tcPr>
            <w:tcW w:w="4675" w:type="dxa"/>
          </w:tcPr>
          <w:p w:rsidR="00887882" w:rsidRPr="00DD0036" w:rsidRDefault="00887882" w:rsidP="007941E2">
            <w:pPr>
              <w:pStyle w:val="ParagraphPartial"/>
              <w:rPr>
                <w:rFonts w:ascii="Lucida Grande" w:hAnsi="Lucida Grande"/>
                <w:lang w:val="fr-FR"/>
              </w:rPr>
            </w:pPr>
            <w:proofErr w:type="spellStart"/>
            <w:r>
              <w:rPr>
                <w:rFonts w:ascii="Lucida Grande" w:hAnsi="Lucida Grande"/>
                <w:lang w:val="fr-FR"/>
              </w:rPr>
              <w:t>SCaN</w:t>
            </w:r>
            <w:proofErr w:type="spellEnd"/>
            <w:r>
              <w:rPr>
                <w:rFonts w:ascii="Lucida Grande" w:hAnsi="Lucida Grande"/>
                <w:lang w:val="fr-FR"/>
              </w:rPr>
              <w:t xml:space="preserve"> SRD</w:t>
            </w:r>
          </w:p>
        </w:tc>
      </w:tr>
      <w:tr w:rsidR="00190C1C" w:rsidTr="00845C1A">
        <w:tc>
          <w:tcPr>
            <w:tcW w:w="4675" w:type="dxa"/>
          </w:tcPr>
          <w:p w:rsidR="00887882" w:rsidRPr="00887882" w:rsidRDefault="00887882" w:rsidP="00887882">
            <w:r w:rsidRPr="00887882">
              <w:t>Near Earth Network (NEN) System</w:t>
            </w:r>
          </w:p>
          <w:p w:rsidR="00887882" w:rsidRPr="00887882" w:rsidRDefault="00887882" w:rsidP="00887882">
            <w:r w:rsidRPr="00887882">
              <w:t>Requirements Document (SRD)</w:t>
            </w:r>
          </w:p>
          <w:p w:rsidR="00190C1C" w:rsidRDefault="00190C1C" w:rsidP="00DD0036"/>
        </w:tc>
        <w:tc>
          <w:tcPr>
            <w:tcW w:w="4675" w:type="dxa"/>
          </w:tcPr>
          <w:p w:rsidR="00190C1C" w:rsidRPr="00DD0036" w:rsidRDefault="00887882" w:rsidP="007941E2">
            <w:pPr>
              <w:pStyle w:val="ParagraphPartial"/>
              <w:rPr>
                <w:rFonts w:ascii="Lucida Grande" w:hAnsi="Lucida Grande"/>
                <w:lang w:val="fr-FR"/>
              </w:rPr>
            </w:pPr>
            <w:r>
              <w:rPr>
                <w:rFonts w:ascii="Lucida Grande" w:hAnsi="Lucida Grande"/>
                <w:lang w:val="fr-FR"/>
              </w:rPr>
              <w:t>453-SRD-NEN</w:t>
            </w:r>
          </w:p>
        </w:tc>
      </w:tr>
      <w:tr w:rsidR="00845C1A" w:rsidTr="00845C1A">
        <w:tc>
          <w:tcPr>
            <w:tcW w:w="4675" w:type="dxa"/>
          </w:tcPr>
          <w:p w:rsidR="00DD0036" w:rsidRDefault="00DD0036" w:rsidP="00DD0036">
            <w:r>
              <w:t>Requirements Specification</w:t>
            </w:r>
          </w:p>
          <w:p w:rsidR="00845C1A" w:rsidRDefault="00DD0036" w:rsidP="00DD0036">
            <w:r>
              <w:t>for the Data Acquisition Processing and Handling Environment (DAPHNE)</w:t>
            </w:r>
          </w:p>
        </w:tc>
        <w:tc>
          <w:tcPr>
            <w:tcW w:w="4675" w:type="dxa"/>
          </w:tcPr>
          <w:p w:rsidR="00845C1A" w:rsidRDefault="00DD0036" w:rsidP="007941E2">
            <w:pPr>
              <w:pStyle w:val="ParagraphPartial"/>
              <w:rPr>
                <w:rFonts w:ascii="Lucida Grande" w:hAnsi="Lucida Grande"/>
                <w:lang w:val="fr-FR"/>
              </w:rPr>
            </w:pPr>
            <w:r w:rsidRPr="00DD0036">
              <w:rPr>
                <w:rFonts w:ascii="Lucida Grande" w:hAnsi="Lucida Grande"/>
                <w:lang w:val="fr-FR"/>
              </w:rPr>
              <w:t>566-DAPHNE-REQT-Rev2</w:t>
            </w:r>
          </w:p>
        </w:tc>
      </w:tr>
      <w:tr w:rsidR="00845C1A" w:rsidTr="00845C1A">
        <w:tc>
          <w:tcPr>
            <w:tcW w:w="4675" w:type="dxa"/>
          </w:tcPr>
          <w:p w:rsidR="00845C1A" w:rsidRPr="00845C1A" w:rsidRDefault="0098385F" w:rsidP="00845C1A">
            <w:pPr>
              <w:rPr>
                <w:rFonts w:asciiTheme="minorHAnsi" w:hAnsiTheme="minorHAnsi"/>
                <w:sz w:val="22"/>
              </w:rPr>
            </w:pPr>
            <w:r>
              <w:t>CCSDS Blue Book</w:t>
            </w:r>
          </w:p>
        </w:tc>
        <w:tc>
          <w:tcPr>
            <w:tcW w:w="4675" w:type="dxa"/>
          </w:tcPr>
          <w:p w:rsidR="00845C1A" w:rsidRDefault="00845C1A" w:rsidP="007941E2">
            <w:pPr>
              <w:pStyle w:val="ParagraphPartial"/>
              <w:rPr>
                <w:rFonts w:ascii="Lucida Grande" w:hAnsi="Lucida Grande"/>
                <w:lang w:val="fr-FR"/>
              </w:rPr>
            </w:pPr>
          </w:p>
        </w:tc>
      </w:tr>
      <w:tr w:rsidR="00845C1A" w:rsidTr="00845C1A">
        <w:tc>
          <w:tcPr>
            <w:tcW w:w="4675" w:type="dxa"/>
          </w:tcPr>
          <w:p w:rsidR="00845C1A" w:rsidRDefault="00845C1A" w:rsidP="00845C1A">
            <w:pPr>
              <w:rPr>
                <w:rFonts w:asciiTheme="minorHAnsi" w:hAnsiTheme="minorHAnsi"/>
                <w:sz w:val="22"/>
              </w:rPr>
            </w:pPr>
            <w:r>
              <w:t>HDR interface document</w:t>
            </w:r>
          </w:p>
          <w:p w:rsidR="00845C1A" w:rsidRDefault="00845C1A" w:rsidP="007941E2">
            <w:pPr>
              <w:pStyle w:val="ParagraphPartial"/>
              <w:rPr>
                <w:rFonts w:ascii="Lucida Grande" w:hAnsi="Lucida Grande"/>
                <w:lang w:val="fr-FR"/>
              </w:rPr>
            </w:pPr>
          </w:p>
        </w:tc>
        <w:tc>
          <w:tcPr>
            <w:tcW w:w="4675" w:type="dxa"/>
          </w:tcPr>
          <w:p w:rsidR="00845C1A" w:rsidRDefault="00DD0036" w:rsidP="007941E2">
            <w:pPr>
              <w:pStyle w:val="ParagraphPartial"/>
              <w:rPr>
                <w:rFonts w:ascii="Lucida Grande" w:hAnsi="Lucida Grande"/>
                <w:lang w:val="fr-FR"/>
              </w:rPr>
            </w:pPr>
            <w:r>
              <w:rPr>
                <w:rFonts w:ascii="Lucida Grande" w:hAnsi="Lucida Grande"/>
                <w:lang w:val="fr-FR"/>
              </w:rPr>
              <w:t>TBR</w:t>
            </w:r>
          </w:p>
        </w:tc>
      </w:tr>
      <w:tr w:rsidR="00845C1A" w:rsidTr="00845C1A">
        <w:tc>
          <w:tcPr>
            <w:tcW w:w="4675" w:type="dxa"/>
          </w:tcPr>
          <w:p w:rsidR="00845C1A" w:rsidRDefault="00845C1A" w:rsidP="00845C1A">
            <w:pPr>
              <w:rPr>
                <w:rFonts w:asciiTheme="minorHAnsi" w:hAnsiTheme="minorHAnsi"/>
                <w:sz w:val="22"/>
              </w:rPr>
            </w:pPr>
            <w:r>
              <w:t>MOC-Site Operations Agreement</w:t>
            </w:r>
          </w:p>
          <w:p w:rsidR="00845C1A" w:rsidRDefault="00845C1A" w:rsidP="007941E2">
            <w:pPr>
              <w:pStyle w:val="ParagraphPartial"/>
              <w:rPr>
                <w:rFonts w:ascii="Lucida Grande" w:hAnsi="Lucida Grande"/>
                <w:lang w:val="fr-FR"/>
              </w:rPr>
            </w:pPr>
          </w:p>
        </w:tc>
        <w:tc>
          <w:tcPr>
            <w:tcW w:w="4675" w:type="dxa"/>
          </w:tcPr>
          <w:p w:rsidR="00845C1A" w:rsidRDefault="00845C1A" w:rsidP="007941E2">
            <w:pPr>
              <w:pStyle w:val="ParagraphPartial"/>
              <w:rPr>
                <w:rFonts w:ascii="Lucida Grande" w:hAnsi="Lucida Grande"/>
                <w:lang w:val="fr-FR"/>
              </w:rPr>
            </w:pPr>
          </w:p>
        </w:tc>
      </w:tr>
      <w:tr w:rsidR="00845C1A" w:rsidTr="00845C1A">
        <w:tc>
          <w:tcPr>
            <w:tcW w:w="4675" w:type="dxa"/>
          </w:tcPr>
          <w:p w:rsidR="00845C1A" w:rsidRPr="00D32A0B" w:rsidRDefault="00D32A0B" w:rsidP="00845C1A">
            <w:r>
              <w:t>NISN Service and Interface D</w:t>
            </w:r>
            <w:r w:rsidR="00845C1A">
              <w:t>ocument</w:t>
            </w:r>
          </w:p>
          <w:p w:rsidR="00845C1A" w:rsidRDefault="00845C1A" w:rsidP="007941E2">
            <w:pPr>
              <w:pStyle w:val="ParagraphPartial"/>
              <w:rPr>
                <w:rFonts w:ascii="Lucida Grande" w:hAnsi="Lucida Grande"/>
                <w:lang w:val="fr-FR"/>
              </w:rPr>
            </w:pPr>
          </w:p>
        </w:tc>
        <w:tc>
          <w:tcPr>
            <w:tcW w:w="4675" w:type="dxa"/>
          </w:tcPr>
          <w:p w:rsidR="00845C1A" w:rsidRDefault="00845C1A" w:rsidP="007941E2">
            <w:pPr>
              <w:pStyle w:val="ParagraphPartial"/>
              <w:rPr>
                <w:rFonts w:ascii="Lucida Grande" w:hAnsi="Lucida Grande"/>
                <w:lang w:val="fr-FR"/>
              </w:rPr>
            </w:pPr>
          </w:p>
        </w:tc>
      </w:tr>
      <w:tr w:rsidR="00845C1A" w:rsidTr="00845C1A">
        <w:tc>
          <w:tcPr>
            <w:tcW w:w="4675" w:type="dxa"/>
          </w:tcPr>
          <w:p w:rsidR="00845C1A" w:rsidRDefault="00190C1C" w:rsidP="00845C1A">
            <w:pPr>
              <w:rPr>
                <w:rFonts w:asciiTheme="minorHAnsi" w:hAnsiTheme="minorHAnsi"/>
                <w:sz w:val="22"/>
              </w:rPr>
            </w:pPr>
            <w:r>
              <w:rPr>
                <w:color w:val="000000" w:themeColor="text1"/>
              </w:rPr>
              <w:t>NEN Configuration Management P</w:t>
            </w:r>
            <w:r w:rsidR="00845C1A">
              <w:rPr>
                <w:color w:val="000000" w:themeColor="text1"/>
              </w:rPr>
              <w:t>rocedures</w:t>
            </w:r>
          </w:p>
          <w:p w:rsidR="00845C1A" w:rsidRDefault="00845C1A" w:rsidP="007941E2">
            <w:pPr>
              <w:pStyle w:val="ParagraphPartial"/>
              <w:rPr>
                <w:rFonts w:ascii="Lucida Grande" w:hAnsi="Lucida Grande"/>
                <w:lang w:val="fr-FR"/>
              </w:rPr>
            </w:pPr>
          </w:p>
        </w:tc>
        <w:tc>
          <w:tcPr>
            <w:tcW w:w="4675" w:type="dxa"/>
          </w:tcPr>
          <w:p w:rsidR="00845C1A" w:rsidRDefault="00845C1A" w:rsidP="007941E2">
            <w:pPr>
              <w:pStyle w:val="ParagraphPartial"/>
              <w:rPr>
                <w:rFonts w:ascii="Lucida Grande" w:hAnsi="Lucida Grande"/>
                <w:lang w:val="fr-FR"/>
              </w:rPr>
            </w:pPr>
          </w:p>
        </w:tc>
      </w:tr>
      <w:tr w:rsidR="000078EF" w:rsidTr="00845C1A">
        <w:tc>
          <w:tcPr>
            <w:tcW w:w="4675" w:type="dxa"/>
          </w:tcPr>
          <w:p w:rsidR="000078EF" w:rsidRDefault="000078EF" w:rsidP="00845C1A">
            <w:pPr>
              <w:rPr>
                <w:color w:val="000000" w:themeColor="text1"/>
              </w:rPr>
            </w:pPr>
            <w:r>
              <w:rPr>
                <w:color w:val="000000" w:themeColor="text1"/>
              </w:rPr>
              <w:t>SLE Vendor Specification</w:t>
            </w:r>
          </w:p>
        </w:tc>
        <w:tc>
          <w:tcPr>
            <w:tcW w:w="4675" w:type="dxa"/>
          </w:tcPr>
          <w:p w:rsidR="000078EF" w:rsidRDefault="000078EF" w:rsidP="007941E2">
            <w:pPr>
              <w:pStyle w:val="ParagraphPartial"/>
              <w:rPr>
                <w:rFonts w:ascii="Lucida Grande" w:hAnsi="Lucida Grande"/>
                <w:lang w:val="fr-FR"/>
              </w:rPr>
            </w:pPr>
            <w:r>
              <w:rPr>
                <w:rFonts w:ascii="Lucida Grande" w:hAnsi="Lucida Grande"/>
                <w:lang w:val="fr-FR"/>
              </w:rPr>
              <w:t>TBR</w:t>
            </w:r>
          </w:p>
        </w:tc>
      </w:tr>
    </w:tbl>
    <w:p w:rsidR="00845C1A" w:rsidRPr="007941E2" w:rsidRDefault="00845C1A" w:rsidP="007941E2">
      <w:pPr>
        <w:pStyle w:val="ParagraphPartial"/>
        <w:rPr>
          <w:rFonts w:ascii="Lucida Grande" w:hAnsi="Lucida Grande"/>
          <w:lang w:val="fr-FR"/>
        </w:rPr>
      </w:pPr>
    </w:p>
    <w:p w:rsidR="007941E2" w:rsidRDefault="007941E2" w:rsidP="007941E2">
      <w:pPr>
        <w:pStyle w:val="Heading7"/>
      </w:pPr>
    </w:p>
    <w:p w:rsidR="00BB5079" w:rsidRPr="00F86907" w:rsidRDefault="00BB5079" w:rsidP="007941E2">
      <w:pPr>
        <w:pStyle w:val="ParagraphPartial"/>
      </w:pPr>
      <w:r w:rsidRPr="00F86907">
        <w:t xml:space="preserve">The following documents provide the requirements flow down on which this ICD </w:t>
      </w:r>
      <w:proofErr w:type="gramStart"/>
      <w:r w:rsidRPr="00F86907">
        <w:t>is based</w:t>
      </w:r>
      <w:proofErr w:type="gramEnd"/>
      <w:r w:rsidRPr="00F86907">
        <w:t>:</w:t>
      </w:r>
      <w:r w:rsidR="00BD5A67">
        <w:t xml:space="preserve"> </w:t>
      </w:r>
      <w:r w:rsidR="00BD5A67" w:rsidRPr="00BD5A67">
        <w:rPr>
          <w:color w:val="FF0000"/>
        </w:rPr>
        <w:t>NEEDS WORK</w:t>
      </w:r>
    </w:p>
    <w:p w:rsidR="00887882" w:rsidRPr="00887882" w:rsidRDefault="00887882" w:rsidP="007941E2">
      <w:pPr>
        <w:pStyle w:val="List-a1stlevel"/>
        <w:numPr>
          <w:ilvl w:val="0"/>
          <w:numId w:val="30"/>
        </w:numPr>
      </w:pPr>
      <w:proofErr w:type="spellStart"/>
      <w:r>
        <w:t>SCaN</w:t>
      </w:r>
      <w:proofErr w:type="spellEnd"/>
      <w:r>
        <w:t xml:space="preserve"> SRD</w:t>
      </w:r>
    </w:p>
    <w:p w:rsidR="00E72459" w:rsidRPr="00DD0036" w:rsidRDefault="00DD0036" w:rsidP="007941E2">
      <w:pPr>
        <w:pStyle w:val="List-a1stlevel"/>
        <w:numPr>
          <w:ilvl w:val="0"/>
          <w:numId w:val="30"/>
        </w:numPr>
      </w:pPr>
      <w:r w:rsidRPr="00DD0036">
        <w:rPr>
          <w:i/>
        </w:rPr>
        <w:t>NEN SRD</w:t>
      </w:r>
    </w:p>
    <w:p w:rsidR="00DD0036" w:rsidRPr="00190C1C" w:rsidRDefault="00DD0036" w:rsidP="00190C1C">
      <w:pPr>
        <w:pStyle w:val="List-a1stlevel"/>
        <w:numPr>
          <w:ilvl w:val="0"/>
          <w:numId w:val="30"/>
        </w:numPr>
      </w:pPr>
      <w:r w:rsidRPr="00DD0036">
        <w:rPr>
          <w:i/>
        </w:rPr>
        <w:t>DAPHNE SRD</w:t>
      </w:r>
    </w:p>
    <w:p w:rsidR="007941E2" w:rsidRPr="007941E2" w:rsidRDefault="007941E2" w:rsidP="007941E2">
      <w:pPr>
        <w:pStyle w:val="Heading7"/>
      </w:pPr>
    </w:p>
    <w:p w:rsidR="00BB5079" w:rsidRPr="007941E2" w:rsidRDefault="00BB5079" w:rsidP="007941E2">
      <w:pPr>
        <w:pStyle w:val="ParagraphPartial"/>
      </w:pPr>
      <w:r w:rsidRPr="007941E2">
        <w:t>If conflicts exist between this document and other referenced documents, the following order of precedence will apply:</w:t>
      </w:r>
    </w:p>
    <w:p w:rsidR="00887882" w:rsidRPr="00887882" w:rsidRDefault="00887882">
      <w:pPr>
        <w:pStyle w:val="List-a1stlevel"/>
        <w:numPr>
          <w:ilvl w:val="0"/>
          <w:numId w:val="4"/>
        </w:numPr>
      </w:pPr>
      <w:proofErr w:type="spellStart"/>
      <w:r>
        <w:t>SCaN</w:t>
      </w:r>
      <w:proofErr w:type="spellEnd"/>
    </w:p>
    <w:p w:rsidR="00DD0036" w:rsidRPr="00AA6C80" w:rsidRDefault="00DD0036">
      <w:pPr>
        <w:pStyle w:val="List-a1stlevel"/>
        <w:numPr>
          <w:ilvl w:val="0"/>
          <w:numId w:val="4"/>
        </w:numPr>
      </w:pPr>
      <w:r w:rsidRPr="00AA6C80">
        <w:rPr>
          <w:i/>
        </w:rPr>
        <w:t>NEN SRD</w:t>
      </w:r>
    </w:p>
    <w:p w:rsidR="00DD0036" w:rsidRPr="00AA6C80" w:rsidRDefault="00DD0036">
      <w:pPr>
        <w:pStyle w:val="List-a1stlevel"/>
        <w:numPr>
          <w:ilvl w:val="0"/>
          <w:numId w:val="4"/>
        </w:numPr>
      </w:pPr>
      <w:r w:rsidRPr="00AA6C80">
        <w:rPr>
          <w:i/>
        </w:rPr>
        <w:t>DAPHNE SRD</w:t>
      </w:r>
    </w:p>
    <w:p w:rsidR="00AF566B" w:rsidRPr="00AA6C80" w:rsidRDefault="00BB5079">
      <w:pPr>
        <w:pStyle w:val="List-a1stlevel"/>
        <w:numPr>
          <w:ilvl w:val="0"/>
          <w:numId w:val="4"/>
        </w:numPr>
      </w:pPr>
      <w:r w:rsidRPr="00AA6C80">
        <w:t>(</w:t>
      </w:r>
      <w:proofErr w:type="gramStart"/>
      <w:r w:rsidRPr="00AA6C80">
        <w:t>this</w:t>
      </w:r>
      <w:proofErr w:type="gramEnd"/>
      <w:r w:rsidRPr="00AA6C80">
        <w:t xml:space="preserve"> document)</w:t>
      </w:r>
      <w:r w:rsidR="0076092E" w:rsidRPr="00AA6C80">
        <w:t>.</w:t>
      </w:r>
    </w:p>
    <w:p w:rsidR="00BB5079" w:rsidRPr="0019680F" w:rsidRDefault="00BB5079">
      <w:pPr>
        <w:rPr>
          <w:strike/>
        </w:rPr>
      </w:pPr>
    </w:p>
    <w:p w:rsidR="00BB5079" w:rsidRDefault="00BB5079"/>
    <w:p w:rsidR="00BB5079" w:rsidRDefault="00650235" w:rsidP="002104F2">
      <w:pPr>
        <w:pStyle w:val="Heading1"/>
      </w:pPr>
      <w:bookmarkStart w:id="16" w:name="TOC513026526"/>
      <w:bookmarkStart w:id="17" w:name="_Toc313395364"/>
      <w:bookmarkStart w:id="18" w:name="_Toc483912252"/>
      <w:bookmarkEnd w:id="16"/>
      <w:r>
        <w:t>Standard Services and</w:t>
      </w:r>
      <w:r w:rsidR="00BB5079">
        <w:t xml:space="preserve"> Interface Overview</w:t>
      </w:r>
      <w:bookmarkEnd w:id="17"/>
      <w:bookmarkEnd w:id="18"/>
    </w:p>
    <w:p w:rsidR="00BB5079" w:rsidRDefault="003F3AF3" w:rsidP="002104F2">
      <w:pPr>
        <w:pStyle w:val="Heading2"/>
      </w:pPr>
      <w:bookmarkStart w:id="19" w:name="_Toc313395365"/>
      <w:bookmarkStart w:id="20" w:name="_Toc483912253"/>
      <w:r>
        <w:t>DAPHNE</w:t>
      </w:r>
      <w:r w:rsidR="00BB5079">
        <w:t xml:space="preserve"> Overview</w:t>
      </w:r>
      <w:bookmarkEnd w:id="19"/>
      <w:bookmarkEnd w:id="20"/>
    </w:p>
    <w:p w:rsidR="002104F2" w:rsidRDefault="009B4516" w:rsidP="002104F2">
      <w:pPr>
        <w:pStyle w:val="Heading5"/>
      </w:pPr>
      <w:r>
        <w:t xml:space="preserve"> </w:t>
      </w:r>
    </w:p>
    <w:p w:rsidR="00B65045" w:rsidRDefault="00B65045" w:rsidP="007941E2">
      <w:pPr>
        <w:pStyle w:val="ParagraphPartial"/>
      </w:pPr>
    </w:p>
    <w:p w:rsidR="00B65045" w:rsidRDefault="00B65045" w:rsidP="00B65045">
      <w:pPr>
        <w:pStyle w:val="ParagraphPartial"/>
      </w:pPr>
      <w:r>
        <w:t xml:space="preserve">DAPHNE is </w:t>
      </w:r>
      <w:r w:rsidR="003F3AF3">
        <w:t xml:space="preserve">a store and forward data handling system built upon its </w:t>
      </w:r>
      <w:proofErr w:type="gramStart"/>
      <w:r w:rsidR="003F3AF3">
        <w:t xml:space="preserve">predecessor </w:t>
      </w:r>
      <w:r>
        <w:t xml:space="preserve"> the</w:t>
      </w:r>
      <w:proofErr w:type="gramEnd"/>
      <w:r>
        <w:t xml:space="preserve"> NEN</w:t>
      </w:r>
      <w:r w:rsidR="00840591">
        <w:t xml:space="preserve"> </w:t>
      </w:r>
      <w:r>
        <w:t>G</w:t>
      </w:r>
      <w:r w:rsidR="00840591">
        <w:t>ateway (NENG) data distribution</w:t>
      </w:r>
      <w:r>
        <w:t xml:space="preserve"> </w:t>
      </w:r>
      <w:r w:rsidR="003F3AF3">
        <w:t xml:space="preserve">system. NENG has a long heritage of operations supporting Solar Dynamics Observatory (SDO), </w:t>
      </w:r>
      <w:r w:rsidR="000D54EF">
        <w:t xml:space="preserve">Lunar </w:t>
      </w:r>
      <w:r w:rsidR="00D32A0B">
        <w:t>Reconnaissance</w:t>
      </w:r>
      <w:r w:rsidR="000D54EF">
        <w:t xml:space="preserve"> Orbiter (</w:t>
      </w:r>
      <w:r w:rsidR="003F3AF3">
        <w:t>LRO</w:t>
      </w:r>
      <w:r w:rsidR="000D54EF">
        <w:t>)</w:t>
      </w:r>
      <w:r w:rsidR="003F3AF3">
        <w:t xml:space="preserve">, </w:t>
      </w:r>
      <w:r w:rsidR="000D54EF">
        <w:rPr>
          <w:color w:val="000000"/>
          <w:sz w:val="21"/>
          <w:szCs w:val="21"/>
        </w:rPr>
        <w:t>Interface Region Imaging Spectrograph (</w:t>
      </w:r>
      <w:r w:rsidR="003F3AF3">
        <w:t>IRIS</w:t>
      </w:r>
      <w:r w:rsidR="000D54EF">
        <w:t>)</w:t>
      </w:r>
      <w:r w:rsidR="003F3AF3">
        <w:t xml:space="preserve">, and </w:t>
      </w:r>
      <w:r w:rsidR="000D54EF">
        <w:rPr>
          <w:color w:val="000000"/>
          <w:sz w:val="21"/>
          <w:szCs w:val="21"/>
          <w:shd w:val="clear" w:color="auto" w:fill="FFFFFF"/>
        </w:rPr>
        <w:t>Soil Moisture Active Passive (</w:t>
      </w:r>
      <w:r w:rsidR="003F3AF3">
        <w:t>SMAP</w:t>
      </w:r>
      <w:r w:rsidR="000D54EF">
        <w:t>)</w:t>
      </w:r>
      <w:r w:rsidR="003F3AF3">
        <w:t xml:space="preserve">. Units </w:t>
      </w:r>
      <w:proofErr w:type="gramStart"/>
      <w:r w:rsidR="003F3AF3">
        <w:t>are currently deployed</w:t>
      </w:r>
      <w:proofErr w:type="gramEnd"/>
      <w:r w:rsidR="003F3AF3">
        <w:t xml:space="preserve"> to</w:t>
      </w:r>
      <w:r>
        <w:t xml:space="preserve"> </w:t>
      </w:r>
      <w:r w:rsidR="000D54EF">
        <w:t>Wallops Flight Facility (</w:t>
      </w:r>
      <w:r>
        <w:t>WFF</w:t>
      </w:r>
      <w:r w:rsidR="000D54EF">
        <w:t>)</w:t>
      </w:r>
      <w:r>
        <w:t>,</w:t>
      </w:r>
      <w:r w:rsidR="000D54EF">
        <w:t xml:space="preserve"> McMurdo Ground Station (</w:t>
      </w:r>
      <w:r>
        <w:t>MGS</w:t>
      </w:r>
      <w:r w:rsidR="000D54EF">
        <w:t>)</w:t>
      </w:r>
      <w:r>
        <w:t xml:space="preserve">, </w:t>
      </w:r>
      <w:r w:rsidR="000D54EF">
        <w:t>Alaska Satellite Facility (</w:t>
      </w:r>
      <w:r>
        <w:t>ASF</w:t>
      </w:r>
      <w:r w:rsidR="000D54EF">
        <w:t>)</w:t>
      </w:r>
      <w:r>
        <w:t xml:space="preserve"> and</w:t>
      </w:r>
      <w:r w:rsidR="000D54EF">
        <w:t xml:space="preserve"> White Sands Center (</w:t>
      </w:r>
      <w:r>
        <w:t>WSC</w:t>
      </w:r>
      <w:r w:rsidR="000D54EF">
        <w:t>)</w:t>
      </w:r>
      <w:r>
        <w:t xml:space="preserve">.  </w:t>
      </w:r>
    </w:p>
    <w:p w:rsidR="00B65045" w:rsidRDefault="00B65045" w:rsidP="007941E2">
      <w:pPr>
        <w:pStyle w:val="ParagraphPartial"/>
      </w:pPr>
    </w:p>
    <w:p w:rsidR="00CD2BFD" w:rsidRDefault="00CF472F" w:rsidP="007941E2">
      <w:pPr>
        <w:pStyle w:val="ParagraphPartial"/>
      </w:pPr>
      <w:r>
        <w:t>DAPHNE</w:t>
      </w:r>
      <w:r w:rsidR="00BB5079">
        <w:t xml:space="preserve"> </w:t>
      </w:r>
      <w:r w:rsidR="00B60B36">
        <w:t xml:space="preserve">system </w:t>
      </w:r>
      <w:r w:rsidR="00BB5079">
        <w:t xml:space="preserve">will </w:t>
      </w:r>
      <w:r w:rsidR="00CD2BFD">
        <w:t xml:space="preserve">initially </w:t>
      </w:r>
      <w:r w:rsidR="00BB5079">
        <w:t xml:space="preserve">be located at </w:t>
      </w:r>
      <w:r w:rsidR="00CD2BFD">
        <w:t>ASF</w:t>
      </w:r>
      <w:r w:rsidR="00682772">
        <w:t xml:space="preserve">. Other sites </w:t>
      </w:r>
      <w:proofErr w:type="gramStart"/>
      <w:r w:rsidR="00682772">
        <w:t>are being considered</w:t>
      </w:r>
      <w:proofErr w:type="gramEnd"/>
      <w:r w:rsidR="00682772">
        <w:t xml:space="preserve"> as well</w:t>
      </w:r>
      <w:r w:rsidR="00CD2BFD">
        <w:t xml:space="preserve"> </w:t>
      </w:r>
      <w:r w:rsidR="00682772">
        <w:t xml:space="preserve">including </w:t>
      </w:r>
      <w:r w:rsidR="003F3AF3">
        <w:t>Svalbard, Norway</w:t>
      </w:r>
      <w:r w:rsidR="00682772">
        <w:t xml:space="preserve"> and Punta Arenas Chile</w:t>
      </w:r>
      <w:r w:rsidR="00CD2BFD">
        <w:t xml:space="preserve"> as part of the NEN </w:t>
      </w:r>
      <w:proofErr w:type="spellStart"/>
      <w:r w:rsidR="00CD2BFD">
        <w:t>Ka</w:t>
      </w:r>
      <w:proofErr w:type="spellEnd"/>
      <w:r w:rsidR="00CD2BFD">
        <w:t xml:space="preserve">-band </w:t>
      </w:r>
      <w:r w:rsidR="00682772">
        <w:t>Enhancement P</w:t>
      </w:r>
      <w:r w:rsidR="00CD2BFD">
        <w:t>roject</w:t>
      </w:r>
      <w:r w:rsidR="00682772">
        <w:t xml:space="preserve"> (</w:t>
      </w:r>
      <w:proofErr w:type="spellStart"/>
      <w:r w:rsidR="00682772">
        <w:t>KaEP</w:t>
      </w:r>
      <w:proofErr w:type="spellEnd"/>
      <w:r w:rsidR="00682772">
        <w:t>)</w:t>
      </w:r>
      <w:r w:rsidR="00CD2BFD">
        <w:t xml:space="preserve">. </w:t>
      </w:r>
      <w:r w:rsidR="00B65045">
        <w:t xml:space="preserve"> DAPHNE will </w:t>
      </w:r>
      <w:r w:rsidR="00AC6BB5">
        <w:t xml:space="preserve">also </w:t>
      </w:r>
      <w:r w:rsidR="00B65045">
        <w:t xml:space="preserve">replace aging NENG units in operation and </w:t>
      </w:r>
      <w:proofErr w:type="gramStart"/>
      <w:r w:rsidR="00CD2BFD">
        <w:t>may be deployed</w:t>
      </w:r>
      <w:proofErr w:type="gramEnd"/>
      <w:r w:rsidR="00CD2BFD">
        <w:t xml:space="preserve"> to other </w:t>
      </w:r>
      <w:r w:rsidR="00AC6BB5">
        <w:t>ground stations</w:t>
      </w:r>
      <w:r w:rsidR="00CD2BFD">
        <w:t xml:space="preserve"> in the future. </w:t>
      </w:r>
    </w:p>
    <w:p w:rsidR="00CD2BFD" w:rsidRDefault="00CD2BFD" w:rsidP="007941E2">
      <w:pPr>
        <w:pStyle w:val="ParagraphPartial"/>
      </w:pPr>
    </w:p>
    <w:p w:rsidR="00AC6BB5" w:rsidRDefault="00CD2BFD" w:rsidP="007941E2">
      <w:pPr>
        <w:pStyle w:val="ParagraphPartial"/>
      </w:pPr>
      <w:r>
        <w:t>DAPHNE</w:t>
      </w:r>
      <w:r w:rsidR="00BB5079">
        <w:t xml:space="preserve"> receives the </w:t>
      </w:r>
      <w:r w:rsidR="000D54EF">
        <w:t>high-speed</w:t>
      </w:r>
      <w:r w:rsidR="003F3AF3">
        <w:t xml:space="preserve"> data</w:t>
      </w:r>
      <w:r>
        <w:t xml:space="preserve"> from NEN High Data Rate (HDR) receivers</w:t>
      </w:r>
      <w:r w:rsidR="00AC6BB5">
        <w:t>, which d</w:t>
      </w:r>
      <w:r w:rsidR="00F853C9">
        <w:t>emodulates the radio signal,</w:t>
      </w:r>
      <w:r w:rsidR="00AC6BB5">
        <w:t xml:space="preserve"> decodes</w:t>
      </w:r>
      <w:r w:rsidR="00F853C9">
        <w:t>, corrects errors</w:t>
      </w:r>
      <w:r w:rsidR="00AC6BB5">
        <w:t xml:space="preserve"> and </w:t>
      </w:r>
      <w:r w:rsidR="00F853C9">
        <w:t>frame synchronizes</w:t>
      </w:r>
      <w:r w:rsidR="00AC6BB5">
        <w:t xml:space="preserve"> the data. The data </w:t>
      </w:r>
      <w:proofErr w:type="gramStart"/>
      <w:r w:rsidR="00AC6BB5">
        <w:t>is input</w:t>
      </w:r>
      <w:proofErr w:type="gramEnd"/>
      <w:r w:rsidR="00AC6BB5">
        <w:t xml:space="preserve"> to DAPHNE over </w:t>
      </w:r>
      <w:r w:rsidR="009B4516">
        <w:t xml:space="preserve">10 </w:t>
      </w:r>
      <w:proofErr w:type="spellStart"/>
      <w:r w:rsidR="009B4516">
        <w:t>Gbps</w:t>
      </w:r>
      <w:proofErr w:type="spellEnd"/>
      <w:r w:rsidR="009B4516">
        <w:t xml:space="preserve"> </w:t>
      </w:r>
      <w:r w:rsidR="00AC6BB5">
        <w:t xml:space="preserve">Ethernet in accordance with the Interface Control Document </w:t>
      </w:r>
      <w:r w:rsidR="009B4516">
        <w:t>for the HDR</w:t>
      </w:r>
      <w:r w:rsidR="00AC6BB5">
        <w:t>.</w:t>
      </w:r>
      <w:r w:rsidR="00F853C9">
        <w:t xml:space="preserve"> </w:t>
      </w:r>
      <w:r w:rsidR="009B4516">
        <w:t xml:space="preserve">DAPHNE </w:t>
      </w:r>
      <w:r w:rsidR="00682772">
        <w:t>will</w:t>
      </w:r>
      <w:r w:rsidR="009B4516">
        <w:t xml:space="preserve"> </w:t>
      </w:r>
      <w:r w:rsidR="003F3AF3">
        <w:t>receive data from</w:t>
      </w:r>
      <w:r w:rsidR="009B4516">
        <w:t xml:space="preserve"> the</w:t>
      </w:r>
      <w:r w:rsidR="000078EF">
        <w:t xml:space="preserve"> NEN HDR currently the</w:t>
      </w:r>
      <w:r w:rsidR="009B4516">
        <w:t xml:space="preserve"> </w:t>
      </w:r>
      <w:proofErr w:type="spellStart"/>
      <w:r w:rsidR="009B4516">
        <w:t>Viasat</w:t>
      </w:r>
      <w:proofErr w:type="spellEnd"/>
      <w:r w:rsidR="009B4516">
        <w:t xml:space="preserve"> HDR3200</w:t>
      </w:r>
      <w:r w:rsidR="000078EF">
        <w:t xml:space="preserve"> (TBR)</w:t>
      </w:r>
      <w:r w:rsidR="00682772">
        <w:t xml:space="preserve"> but </w:t>
      </w:r>
      <w:proofErr w:type="gramStart"/>
      <w:r w:rsidR="004F7FBB">
        <w:t>can be updated</w:t>
      </w:r>
      <w:proofErr w:type="gramEnd"/>
      <w:r w:rsidR="00682772">
        <w:t xml:space="preserve"> to interface with a variety of commercial receivers.  </w:t>
      </w:r>
      <w:r w:rsidR="009B4516">
        <w:t xml:space="preserve"> </w:t>
      </w:r>
      <w:r w:rsidR="00682772">
        <w:t>NENG, its predecessor</w:t>
      </w:r>
      <w:r w:rsidR="004F7FBB">
        <w:t>, interfaced with</w:t>
      </w:r>
      <w:r w:rsidR="00682772">
        <w:t xml:space="preserve"> the Cortex HDR</w:t>
      </w:r>
      <w:r w:rsidR="009B4516">
        <w:t>.</w:t>
      </w:r>
      <w:r w:rsidR="00AC6BB5">
        <w:t xml:space="preserve">   </w:t>
      </w:r>
    </w:p>
    <w:p w:rsidR="009B4516" w:rsidRDefault="009B4516" w:rsidP="007941E2">
      <w:pPr>
        <w:pStyle w:val="ParagraphPartial"/>
      </w:pPr>
    </w:p>
    <w:p w:rsidR="00BB5079" w:rsidRDefault="009B4516" w:rsidP="007941E2">
      <w:pPr>
        <w:pStyle w:val="ParagraphPartial"/>
      </w:pPr>
      <w:r>
        <w:t xml:space="preserve">DAPHNE </w:t>
      </w:r>
      <w:r w:rsidR="00FA4E54">
        <w:t xml:space="preserve">creates files </w:t>
      </w:r>
      <w:r w:rsidR="0019680F">
        <w:t>from subsets of the</w:t>
      </w:r>
      <w:r w:rsidR="00FA4E54">
        <w:t xml:space="preserve"> </w:t>
      </w:r>
      <w:r w:rsidR="00F853C9">
        <w:t xml:space="preserve">received </w:t>
      </w:r>
      <w:r w:rsidR="00FA4E54">
        <w:t>data</w:t>
      </w:r>
      <w:r w:rsidR="00F853C9">
        <w:t xml:space="preserve"> </w:t>
      </w:r>
      <w:r w:rsidR="004F7FBB">
        <w:t>places them in the</w:t>
      </w:r>
      <w:r w:rsidR="00F853C9">
        <w:t xml:space="preserve"> Storage System (SS) </w:t>
      </w:r>
      <w:r w:rsidR="00FA4E54">
        <w:t xml:space="preserve">until </w:t>
      </w:r>
      <w:r w:rsidR="00F853C9">
        <w:t>they</w:t>
      </w:r>
      <w:r w:rsidR="00FA4E54">
        <w:t xml:space="preserve"> can be</w:t>
      </w:r>
      <w:r w:rsidR="00BB5079">
        <w:t xml:space="preserve"> </w:t>
      </w:r>
      <w:r w:rsidR="00FA4E54">
        <w:t>forward to the MOC</w:t>
      </w:r>
      <w:r w:rsidR="0019680F">
        <w:t>.</w:t>
      </w:r>
      <w:r w:rsidR="004F7FBB">
        <w:t xml:space="preserve"> The SS has limited capacity and can only retain data for a fixed time before it overflows. </w:t>
      </w:r>
      <w:r w:rsidR="0019680F" w:rsidRPr="0019680F">
        <w:t xml:space="preserve"> </w:t>
      </w:r>
      <w:r w:rsidR="0019680F">
        <w:t xml:space="preserve">The files are forward to the MOC using </w:t>
      </w:r>
      <w:r w:rsidR="00F853C9">
        <w:t xml:space="preserve">TCP/IP over </w:t>
      </w:r>
      <w:r w:rsidR="0019680F">
        <w:t xml:space="preserve">the </w:t>
      </w:r>
      <w:proofErr w:type="gramStart"/>
      <w:r w:rsidR="0019680F">
        <w:t xml:space="preserve">NISN  </w:t>
      </w:r>
      <w:r w:rsidR="00E111D5">
        <w:t>at</w:t>
      </w:r>
      <w:proofErr w:type="gramEnd"/>
      <w:r w:rsidR="00E111D5">
        <w:t xml:space="preserve"> the fastest rate that the ground network can provide.</w:t>
      </w:r>
      <w:r w:rsidR="00FA4E54">
        <w:t xml:space="preserve"> </w:t>
      </w:r>
    </w:p>
    <w:p w:rsidR="009B4516" w:rsidRDefault="009B4516" w:rsidP="007941E2">
      <w:pPr>
        <w:pStyle w:val="ParagraphPartial"/>
      </w:pPr>
    </w:p>
    <w:p w:rsidR="00E111D5" w:rsidRDefault="00E111D5" w:rsidP="007941E2">
      <w:pPr>
        <w:pStyle w:val="ParagraphPartial"/>
      </w:pPr>
      <w:r>
        <w:t xml:space="preserve">DAPHNE is a software based system and </w:t>
      </w:r>
      <w:proofErr w:type="gramStart"/>
      <w:r>
        <w:t>can be upgraded</w:t>
      </w:r>
      <w:proofErr w:type="gramEnd"/>
      <w:r>
        <w:t xml:space="preserve"> to support a variety of data protocols and functionality.  </w:t>
      </w:r>
      <w:r w:rsidR="004F7FBB">
        <w:t>The system</w:t>
      </w:r>
      <w:r>
        <w:t xml:space="preserve"> </w:t>
      </w:r>
      <w:r w:rsidR="0019680F">
        <w:t>currently processes</w:t>
      </w:r>
      <w:r w:rsidR="006F7837">
        <w:t xml:space="preserve"> </w:t>
      </w:r>
      <w:r>
        <w:t>CCSDS protocols</w:t>
      </w:r>
      <w:r w:rsidR="0019680F">
        <w:t xml:space="preserve">; </w:t>
      </w:r>
      <w:r>
        <w:t>specifically AOS fr</w:t>
      </w:r>
      <w:bookmarkStart w:id="21" w:name="_GoBack"/>
      <w:r>
        <w:t>ames</w:t>
      </w:r>
      <w:bookmarkEnd w:id="21"/>
      <w:r>
        <w:t xml:space="preserve"> carrying </w:t>
      </w:r>
      <w:r w:rsidR="0019680F">
        <w:t xml:space="preserve">CADUs assigned </w:t>
      </w:r>
      <w:r w:rsidR="00F853C9">
        <w:t>Virtual Channel Identifier (VCID)</w:t>
      </w:r>
      <w:r>
        <w:t xml:space="preserve">.  </w:t>
      </w:r>
    </w:p>
    <w:p w:rsidR="00E111D5" w:rsidRDefault="00E111D5" w:rsidP="007941E2">
      <w:pPr>
        <w:pStyle w:val="ParagraphPartial"/>
      </w:pPr>
    </w:p>
    <w:p w:rsidR="00115F91" w:rsidRDefault="00E111D5" w:rsidP="007941E2">
      <w:pPr>
        <w:pStyle w:val="ParagraphPartial"/>
      </w:pPr>
      <w:r>
        <w:t xml:space="preserve">The </w:t>
      </w:r>
      <w:r w:rsidR="0019680F">
        <w:t>received d</w:t>
      </w:r>
      <w:r w:rsidR="00BB5079">
        <w:t xml:space="preserve">ata </w:t>
      </w:r>
      <w:r>
        <w:t>is</w:t>
      </w:r>
      <w:r w:rsidR="009D6B73">
        <w:t xml:space="preserve"> </w:t>
      </w:r>
      <w:r w:rsidR="00BB5079">
        <w:t xml:space="preserve">stored in files by Virtual Channel Identifier (VCID).  Files are created at </w:t>
      </w:r>
      <w:r w:rsidR="006F7837">
        <w:t>fixed but configurable intervals (e.g.</w:t>
      </w:r>
      <w:r w:rsidR="00BB5079">
        <w:t>1</w:t>
      </w:r>
      <w:r w:rsidR="007941E2">
        <w:t>-</w:t>
      </w:r>
      <w:r w:rsidR="006F7837">
        <w:t xml:space="preserve">minute) </w:t>
      </w:r>
      <w:r w:rsidR="00BB5079">
        <w:t xml:space="preserve">for each of </w:t>
      </w:r>
      <w:r w:rsidR="006F7837">
        <w:t>the mission</w:t>
      </w:r>
      <w:r w:rsidR="00454F4F">
        <w:t>’</w:t>
      </w:r>
      <w:r w:rsidR="006F7837">
        <w:t>s</w:t>
      </w:r>
      <w:r w:rsidR="00BB5079">
        <w:t xml:space="preserve"> VCIDs (</w:t>
      </w:r>
      <w:r w:rsidR="006F7837">
        <w:t xml:space="preserve"> </w:t>
      </w:r>
      <w:r w:rsidR="00FC7B76">
        <w:t>e.g. IRIS used VCID</w:t>
      </w:r>
      <w:r w:rsidR="006F7837">
        <w:t xml:space="preserve"> </w:t>
      </w:r>
      <w:r w:rsidR="00FC7B76">
        <w:t>3</w:t>
      </w:r>
      <w:r w:rsidR="00BB5079">
        <w:t xml:space="preserve"> </w:t>
      </w:r>
      <w:r w:rsidR="005A7DB8">
        <w:t xml:space="preserve">for science data and 2 for </w:t>
      </w:r>
      <w:r w:rsidR="000D54EF">
        <w:t>housekeeping</w:t>
      </w:r>
      <w:r w:rsidR="00FC7B76">
        <w:t xml:space="preserve"> data</w:t>
      </w:r>
      <w:r w:rsidR="00BB5079">
        <w:t xml:space="preserve">) </w:t>
      </w:r>
      <w:r w:rsidR="002A08AE">
        <w:t xml:space="preserve">during each </w:t>
      </w:r>
      <w:r w:rsidR="00BB5079">
        <w:t xml:space="preserve">pass. </w:t>
      </w:r>
      <w:r w:rsidR="0076092E">
        <w:t xml:space="preserve"> </w:t>
      </w:r>
      <w:r w:rsidR="00454F4F">
        <w:t xml:space="preserve">The length </w:t>
      </w:r>
      <w:proofErr w:type="gramStart"/>
      <w:r w:rsidR="00454F4F">
        <w:t>is referred</w:t>
      </w:r>
      <w:proofErr w:type="gramEnd"/>
      <w:r w:rsidR="00454F4F">
        <w:t xml:space="preserve"> to as the File Time Length (FTL).</w:t>
      </w:r>
      <w:r w:rsidR="00BB5079">
        <w:t xml:space="preserve"> </w:t>
      </w:r>
    </w:p>
    <w:p w:rsidR="00115F91" w:rsidRDefault="00115F91" w:rsidP="007941E2">
      <w:pPr>
        <w:pStyle w:val="ParagraphPartial"/>
      </w:pPr>
    </w:p>
    <w:p w:rsidR="006F7837" w:rsidRDefault="0076092E" w:rsidP="007941E2">
      <w:pPr>
        <w:pStyle w:val="ParagraphPartial"/>
      </w:pPr>
      <w:r>
        <w:t xml:space="preserve"> </w:t>
      </w:r>
      <w:r w:rsidR="005A7DB8">
        <w:t>DAPHNE can send f</w:t>
      </w:r>
      <w:r w:rsidR="006F7837">
        <w:t xml:space="preserve">iles in priority order based on VCID. </w:t>
      </w:r>
    </w:p>
    <w:p w:rsidR="006F7837" w:rsidRDefault="006F7837" w:rsidP="007941E2">
      <w:pPr>
        <w:pStyle w:val="ParagraphPartial"/>
      </w:pPr>
    </w:p>
    <w:p w:rsidR="006F7837" w:rsidRDefault="006F7837" w:rsidP="007941E2">
      <w:pPr>
        <w:pStyle w:val="ParagraphPartial"/>
      </w:pPr>
      <w:r>
        <w:t xml:space="preserve">Latency rates are configuration specific and are determined as part of </w:t>
      </w:r>
      <w:r w:rsidR="00F853C9">
        <w:t xml:space="preserve">the </w:t>
      </w:r>
      <w:r w:rsidR="00ED526B">
        <w:t>MISSION INTERFACE ADDENDUM</w:t>
      </w:r>
      <w:r>
        <w:t xml:space="preserve">. </w:t>
      </w:r>
    </w:p>
    <w:p w:rsidR="004D081D" w:rsidRDefault="002E2B68" w:rsidP="007941E2">
      <w:pPr>
        <w:pStyle w:val="ParagraphPartial"/>
      </w:pPr>
      <w:r>
        <w:t xml:space="preserve"> </w:t>
      </w:r>
      <w:r w:rsidR="0019680F">
        <w:t>Transmission</w:t>
      </w:r>
      <w:r w:rsidR="004D081D">
        <w:t xml:space="preserve"> from DAPHNE to the MOC is over </w:t>
      </w:r>
      <w:r w:rsidR="00F853C9">
        <w:t xml:space="preserve">NISN </w:t>
      </w:r>
      <w:r w:rsidR="00EF1AF1">
        <w:t>TCP/IP network. If</w:t>
      </w:r>
      <w:r w:rsidR="004D081D">
        <w:t xml:space="preserve"> </w:t>
      </w:r>
      <w:r w:rsidR="00EF1AF1">
        <w:t>dat</w:t>
      </w:r>
      <w:r w:rsidR="004D081D">
        <w:t xml:space="preserve">a </w:t>
      </w:r>
      <w:proofErr w:type="gramStart"/>
      <w:r w:rsidR="004D081D">
        <w:t>is lost</w:t>
      </w:r>
      <w:proofErr w:type="gramEnd"/>
      <w:r w:rsidR="004D081D">
        <w:t xml:space="preserve"> </w:t>
      </w:r>
      <w:r w:rsidR="00EF1AF1">
        <w:t>in transmission the MOC can</w:t>
      </w:r>
      <w:r w:rsidR="00F853C9">
        <w:t xml:space="preserve"> manually retrieve</w:t>
      </w:r>
      <w:r w:rsidR="004D081D">
        <w:t xml:space="preserve"> any </w:t>
      </w:r>
      <w:r w:rsidR="00F853C9">
        <w:t>file remaining</w:t>
      </w:r>
      <w:r w:rsidR="004D081D">
        <w:t xml:space="preserve"> in the </w:t>
      </w:r>
      <w:r w:rsidR="00EF1AF1">
        <w:t>SS</w:t>
      </w:r>
      <w:r w:rsidR="004D081D">
        <w:t xml:space="preserve"> </w:t>
      </w:r>
      <w:r w:rsidR="00EF1AF1">
        <w:t>with the</w:t>
      </w:r>
      <w:r w:rsidR="00F853C9">
        <w:t xml:space="preserve"> “Self Service Mode” (SSM)</w:t>
      </w:r>
      <w:r w:rsidR="00EF1AF1">
        <w:t xml:space="preserve">. </w:t>
      </w:r>
      <w:r w:rsidR="00FC7B76">
        <w:t xml:space="preserve">This capability </w:t>
      </w:r>
      <w:proofErr w:type="gramStart"/>
      <w:r w:rsidR="00FC7B76">
        <w:t>is provided</w:t>
      </w:r>
      <w:proofErr w:type="gramEnd"/>
      <w:r w:rsidR="00FC7B76">
        <w:t xml:space="preserve"> in lieu o</w:t>
      </w:r>
      <w:r w:rsidR="005A7DB8">
        <w:t>f “retransmission”/</w:t>
      </w:r>
      <w:r w:rsidR="00EF1AF1">
        <w:t>playback functionality.</w:t>
      </w:r>
    </w:p>
    <w:p w:rsidR="004D081D" w:rsidRDefault="004D081D" w:rsidP="007941E2">
      <w:pPr>
        <w:pStyle w:val="ParagraphPartial"/>
      </w:pPr>
    </w:p>
    <w:p w:rsidR="00BB5079" w:rsidRDefault="00BB5079" w:rsidP="007941E2">
      <w:pPr>
        <w:pStyle w:val="ParagraphPartial"/>
      </w:pPr>
      <w:r>
        <w:t xml:space="preserve">The </w:t>
      </w:r>
      <w:r w:rsidR="00FC7B76">
        <w:t>DAPHNE</w:t>
      </w:r>
      <w:r>
        <w:t xml:space="preserve"> storage system</w:t>
      </w:r>
      <w:r w:rsidR="00FC7B76">
        <w:t xml:space="preserve"> (SS)</w:t>
      </w:r>
      <w:r>
        <w:t xml:space="preserve"> is a single fault tolerant </w:t>
      </w:r>
      <w:r w:rsidR="004027CD">
        <w:rPr>
          <w:szCs w:val="24"/>
        </w:rPr>
        <w:t>Redundant Array of Independent Disks</w:t>
      </w:r>
      <w:r w:rsidR="004027CD">
        <w:t xml:space="preserve"> (</w:t>
      </w:r>
      <w:r>
        <w:t>RAID</w:t>
      </w:r>
      <w:r w:rsidR="004027CD">
        <w:t>)</w:t>
      </w:r>
      <w:r>
        <w:t xml:space="preserve"> system, with a </w:t>
      </w:r>
      <w:r w:rsidR="004D081D">
        <w:t xml:space="preserve">configurable </w:t>
      </w:r>
      <w:r>
        <w:t xml:space="preserve">capacity of </w:t>
      </w:r>
      <w:r w:rsidR="004D081D">
        <w:t xml:space="preserve">up to </w:t>
      </w:r>
      <w:r w:rsidR="005E6707">
        <w:t>27</w:t>
      </w:r>
      <w:r w:rsidR="004D081D">
        <w:t xml:space="preserve"> (TBR)</w:t>
      </w:r>
      <w:r>
        <w:t xml:space="preserve"> terabytes. </w:t>
      </w:r>
    </w:p>
    <w:p w:rsidR="00115F91" w:rsidRDefault="00115F91" w:rsidP="00FC7B76">
      <w:pPr>
        <w:pStyle w:val="ParagraphPartial"/>
      </w:pPr>
    </w:p>
    <w:p w:rsidR="00FC7B76" w:rsidRDefault="00FC7B76" w:rsidP="00FC7B76">
      <w:pPr>
        <w:pStyle w:val="ParagraphPartial"/>
      </w:pPr>
      <w:r>
        <w:t>DAPHNE provides a checksum for the mission to check data quality in the form of a QAC file.</w:t>
      </w:r>
    </w:p>
    <w:p w:rsidR="00115F91" w:rsidRDefault="00115F91" w:rsidP="00CF472F">
      <w:pPr>
        <w:pStyle w:val="ParagraphPartial"/>
      </w:pPr>
    </w:p>
    <w:p w:rsidR="003F6F80" w:rsidRDefault="00650235" w:rsidP="00CF472F">
      <w:pPr>
        <w:pStyle w:val="ParagraphPartial"/>
      </w:pPr>
      <w:r>
        <w:t xml:space="preserve">DAPHNE provides logging information to </w:t>
      </w:r>
      <w:proofErr w:type="gramStart"/>
      <w:r>
        <w:t>be used</w:t>
      </w:r>
      <w:proofErr w:type="gramEnd"/>
      <w:r>
        <w:t xml:space="preserve"> by the mission to audit data transfer from the </w:t>
      </w:r>
      <w:r w:rsidR="00845C1A">
        <w:t>spacecraft</w:t>
      </w:r>
      <w:r>
        <w:t>.</w:t>
      </w:r>
    </w:p>
    <w:p w:rsidR="00115F91" w:rsidRDefault="00115F91" w:rsidP="00CF472F">
      <w:pPr>
        <w:pStyle w:val="ParagraphPartial"/>
      </w:pPr>
    </w:p>
    <w:p w:rsidR="00AD1883" w:rsidRDefault="002931AF" w:rsidP="00AD1883">
      <w:pPr>
        <w:pStyle w:val="ParagraphPartial"/>
      </w:pPr>
      <w:r>
        <w:t>DAPHNE offers a</w:t>
      </w:r>
      <w:r w:rsidR="00AD1883">
        <w:t xml:space="preserve"> SLE mode where specific VCs </w:t>
      </w:r>
      <w:proofErr w:type="gramStart"/>
      <w:r w:rsidR="00AD1883">
        <w:t>are sent</w:t>
      </w:r>
      <w:proofErr w:type="gramEnd"/>
      <w:r w:rsidR="00AD1883">
        <w:t xml:space="preserve"> to an external SLE conversion box </w:t>
      </w:r>
      <w:proofErr w:type="spellStart"/>
      <w:r w:rsidR="00AD1883">
        <w:t>and than</w:t>
      </w:r>
      <w:proofErr w:type="spellEnd"/>
      <w:r w:rsidR="00AD1883">
        <w:t xml:space="preserve"> forwarded </w:t>
      </w:r>
      <w:r>
        <w:t>to the final destination over a</w:t>
      </w:r>
      <w:r w:rsidR="00AD1883">
        <w:t xml:space="preserve"> SLE link.</w:t>
      </w:r>
      <w:r>
        <w:t xml:space="preserve">  </w:t>
      </w:r>
    </w:p>
    <w:p w:rsidR="00AD1883" w:rsidRDefault="00AD1883" w:rsidP="00CF472F">
      <w:pPr>
        <w:pStyle w:val="ParagraphPartial"/>
        <w:rPr>
          <w:rFonts w:ascii="Arial" w:hAnsi="Arial"/>
        </w:rPr>
      </w:pPr>
    </w:p>
    <w:p w:rsidR="003F6F80" w:rsidRDefault="003F6F80" w:rsidP="00CF472F">
      <w:pPr>
        <w:pStyle w:val="ParagraphPartial"/>
      </w:pPr>
      <w:r>
        <w:t>The specific format for each information type</w:t>
      </w:r>
      <w:r w:rsidR="005E6707">
        <w:t xml:space="preserve"> </w:t>
      </w:r>
      <w:proofErr w:type="gramStart"/>
      <w:r w:rsidR="005E6707">
        <w:t>is defined</w:t>
      </w:r>
      <w:proofErr w:type="gramEnd"/>
      <w:r w:rsidR="005E6707">
        <w:t xml:space="preserve"> later in section 4</w:t>
      </w:r>
      <w:r>
        <w:t>.</w:t>
      </w:r>
    </w:p>
    <w:p w:rsidR="000078EF" w:rsidRDefault="000078EF" w:rsidP="00CF472F">
      <w:pPr>
        <w:pStyle w:val="ParagraphPartial"/>
      </w:pPr>
    </w:p>
    <w:p w:rsidR="00CF472F" w:rsidRDefault="00CF472F" w:rsidP="007941E2">
      <w:pPr>
        <w:pStyle w:val="ParagraphPartial"/>
      </w:pPr>
    </w:p>
    <w:p w:rsidR="00BB5079" w:rsidRDefault="00BB5079" w:rsidP="002104F2">
      <w:pPr>
        <w:pStyle w:val="Heading2"/>
      </w:pPr>
      <w:bookmarkStart w:id="22" w:name="TOC513026529"/>
      <w:bookmarkStart w:id="23" w:name="_Toc483912254"/>
      <w:bookmarkStart w:id="24" w:name="_Toc313395366"/>
      <w:bookmarkEnd w:id="22"/>
      <w:r>
        <w:t>Delivery of Science Telemetry</w:t>
      </w:r>
      <w:bookmarkEnd w:id="23"/>
      <w:r>
        <w:t xml:space="preserve"> </w:t>
      </w:r>
      <w:bookmarkEnd w:id="24"/>
    </w:p>
    <w:p w:rsidR="00C8767E" w:rsidRDefault="00C8767E" w:rsidP="002104F2">
      <w:pPr>
        <w:pStyle w:val="Heading3"/>
      </w:pPr>
      <w:bookmarkStart w:id="25" w:name="_Toc483912255"/>
      <w:bookmarkStart w:id="26" w:name="_Toc313395367"/>
      <w:r>
        <w:t>Standard Services</w:t>
      </w:r>
      <w:bookmarkEnd w:id="25"/>
    </w:p>
    <w:p w:rsidR="00C8767E" w:rsidRDefault="00C8767E" w:rsidP="00C8767E">
      <w:pPr>
        <w:pStyle w:val="Paragraph"/>
      </w:pPr>
      <w:r>
        <w:t>DAPHNE will provide the fo</w:t>
      </w:r>
      <w:r w:rsidR="0003069F">
        <w:t>llowing standard services to</w:t>
      </w:r>
      <w:r>
        <w:t xml:space="preserve"> NEN customer missions</w:t>
      </w:r>
    </w:p>
    <w:p w:rsidR="00C8767E" w:rsidRDefault="00C8767E" w:rsidP="00C8767E">
      <w:pPr>
        <w:pStyle w:val="Paragraph"/>
        <w:numPr>
          <w:ilvl w:val="0"/>
          <w:numId w:val="33"/>
        </w:numPr>
      </w:pPr>
      <w:r>
        <w:t>Automatic Delivery (AD):   AD is the nominal operating mode where DAPHNE receive</w:t>
      </w:r>
      <w:r w:rsidR="0003069F">
        <w:t>s</w:t>
      </w:r>
      <w:r>
        <w:t>, processes, and delivers data files automatically to the MOC during and after an overpass.</w:t>
      </w:r>
      <w:r w:rsidR="009D21C2">
        <w:t xml:space="preserve">  AD </w:t>
      </w:r>
      <w:proofErr w:type="gramStart"/>
      <w:r w:rsidR="009D21C2">
        <w:t>is implemented</w:t>
      </w:r>
      <w:proofErr w:type="gramEnd"/>
      <w:r w:rsidR="009D21C2">
        <w:t xml:space="preserve"> in conjunction with the normal scheduling of NEN service</w:t>
      </w:r>
      <w:r w:rsidR="0003069F">
        <w:t>s</w:t>
      </w:r>
      <w:r w:rsidR="009D21C2">
        <w:t xml:space="preserve"> through the Networks Integration and Management Office (NIMO).  No additional action by the </w:t>
      </w:r>
      <w:r w:rsidR="009D21C2">
        <w:lastRenderedPageBreak/>
        <w:t>mission is required</w:t>
      </w:r>
      <w:r w:rsidR="0003069F">
        <w:t xml:space="preserve"> to utilize AD</w:t>
      </w:r>
      <w:r w:rsidR="009D21C2">
        <w:t>.</w:t>
      </w:r>
      <w:r w:rsidR="0055325B">
        <w:t xml:space="preserve"> Each</w:t>
      </w:r>
      <w:r w:rsidR="00EF1AF1">
        <w:t xml:space="preserve"> </w:t>
      </w:r>
      <w:r w:rsidR="0055325B">
        <w:t xml:space="preserve">file </w:t>
      </w:r>
      <w:proofErr w:type="gramStart"/>
      <w:r w:rsidR="0055325B">
        <w:t xml:space="preserve">is </w:t>
      </w:r>
      <w:r w:rsidR="00EF1AF1">
        <w:t>sent</w:t>
      </w:r>
      <w:proofErr w:type="gramEnd"/>
      <w:r w:rsidR="00EF1AF1">
        <w:t xml:space="preserve"> </w:t>
      </w:r>
      <w:r w:rsidR="0055325B">
        <w:t xml:space="preserve">a single time </w:t>
      </w:r>
      <w:r w:rsidR="00EF1AF1">
        <w:t>using TCP/IP</w:t>
      </w:r>
      <w:r w:rsidR="0055325B">
        <w:t xml:space="preserve">. </w:t>
      </w:r>
      <w:r w:rsidR="00FC7B76">
        <w:t xml:space="preserve"> The mission can and should perform data audits.  DAPHNE provide</w:t>
      </w:r>
      <w:r w:rsidR="00650235">
        <w:t>s</w:t>
      </w:r>
      <w:r w:rsidR="00FC7B76">
        <w:t xml:space="preserve"> both a list of delivered files (LDF) and quality information </w:t>
      </w:r>
      <w:r w:rsidR="00650235">
        <w:t>(</w:t>
      </w:r>
      <w:r w:rsidR="00FC7B76">
        <w:t>QAC</w:t>
      </w:r>
      <w:r w:rsidR="00650235">
        <w:t>)</w:t>
      </w:r>
      <w:r w:rsidR="00FC7B76">
        <w:t xml:space="preserve"> to facilitate </w:t>
      </w:r>
      <w:r w:rsidR="00650235">
        <w:t xml:space="preserve">these </w:t>
      </w:r>
      <w:r w:rsidR="00FC7B76">
        <w:t>audits by the mission.</w:t>
      </w:r>
      <w:r w:rsidR="00EF1AF1">
        <w:t xml:space="preserve"> </w:t>
      </w:r>
    </w:p>
    <w:p w:rsidR="00C8767E" w:rsidRDefault="00C8767E" w:rsidP="00C8767E">
      <w:pPr>
        <w:pStyle w:val="Paragraph"/>
        <w:numPr>
          <w:ilvl w:val="0"/>
          <w:numId w:val="33"/>
        </w:numPr>
      </w:pPr>
      <w:r>
        <w:t xml:space="preserve">Self Service Mode </w:t>
      </w:r>
      <w:r w:rsidR="0003069F">
        <w:t xml:space="preserve">(SSM) </w:t>
      </w:r>
      <w:r>
        <w:t xml:space="preserve">file transfer: </w:t>
      </w:r>
      <w:r w:rsidR="0003069F">
        <w:t>The c</w:t>
      </w:r>
      <w:r>
        <w:t>ustomer MOC can manually request copies of any files stored in D</w:t>
      </w:r>
      <w:r w:rsidR="0003069F">
        <w:t>APHNE</w:t>
      </w:r>
      <w:r>
        <w:t xml:space="preserve">’s </w:t>
      </w:r>
      <w:r w:rsidR="004F7FBB">
        <w:t>SS</w:t>
      </w:r>
      <w:r>
        <w:t xml:space="preserve">.  Secure file transfer protocol </w:t>
      </w:r>
      <w:r w:rsidR="00650235">
        <w:t xml:space="preserve">(SFTP) </w:t>
      </w:r>
      <w:proofErr w:type="gramStart"/>
      <w:r>
        <w:t>is used</w:t>
      </w:r>
      <w:proofErr w:type="gramEnd"/>
      <w:r>
        <w:t xml:space="preserve"> for the transfer.</w:t>
      </w:r>
      <w:r w:rsidR="009D21C2">
        <w:t xml:space="preserve"> The MOC implements this service by SFTP commands. The specific network l</w:t>
      </w:r>
      <w:r w:rsidR="00650235">
        <w:t xml:space="preserve">ocation </w:t>
      </w:r>
      <w:proofErr w:type="gramStart"/>
      <w:r w:rsidR="00650235">
        <w:t>will be provided</w:t>
      </w:r>
      <w:proofErr w:type="gramEnd"/>
      <w:r w:rsidR="00650235">
        <w:t xml:space="preserve"> by </w:t>
      </w:r>
      <w:r w:rsidR="009D21C2">
        <w:t>NIMO prior to operations</w:t>
      </w:r>
      <w:r w:rsidR="0003069F">
        <w:t xml:space="preserve"> and </w:t>
      </w:r>
      <w:r w:rsidR="00650235">
        <w:t xml:space="preserve">is </w:t>
      </w:r>
      <w:r w:rsidR="0003069F">
        <w:t xml:space="preserve">stated in the </w:t>
      </w:r>
      <w:r w:rsidR="00650235">
        <w:t>mission specific addendum</w:t>
      </w:r>
      <w:r w:rsidR="009D21C2">
        <w:t>. The form of the commands needed</w:t>
      </w:r>
      <w:r w:rsidR="0003069F">
        <w:t xml:space="preserve"> for SSM </w:t>
      </w:r>
      <w:r w:rsidR="009D21C2">
        <w:t>are</w:t>
      </w:r>
      <w:r w:rsidR="0003069F">
        <w:t xml:space="preserve"> below.</w:t>
      </w:r>
    </w:p>
    <w:p w:rsidR="009D21C2" w:rsidRPr="005A7DB8" w:rsidRDefault="009D21C2" w:rsidP="009D21C2">
      <w:pPr>
        <w:pStyle w:val="Paragraph"/>
        <w:numPr>
          <w:ilvl w:val="1"/>
          <w:numId w:val="33"/>
        </w:numPr>
        <w:rPr>
          <w:rStyle w:val="highlight"/>
          <w:color w:val="000000" w:themeColor="text1"/>
        </w:rPr>
      </w:pPr>
      <w:r>
        <w:t xml:space="preserve">Log </w:t>
      </w:r>
      <w:r w:rsidR="0090305E">
        <w:t>into the remote server</w:t>
      </w:r>
      <w:r w:rsidR="0090305E" w:rsidRPr="005A7DB8">
        <w:rPr>
          <w:color w:val="000000" w:themeColor="text1"/>
        </w:rPr>
        <w:t xml:space="preserve">:  </w:t>
      </w:r>
      <w:proofErr w:type="spellStart"/>
      <w:r w:rsidR="0090305E" w:rsidRPr="005A7DB8">
        <w:rPr>
          <w:color w:val="000000" w:themeColor="text1"/>
          <w:lang w:val="en"/>
        </w:rPr>
        <w:t>sftp</w:t>
      </w:r>
      <w:proofErr w:type="spellEnd"/>
      <w:r w:rsidR="0090305E" w:rsidRPr="005A7DB8">
        <w:rPr>
          <w:color w:val="000000" w:themeColor="text1"/>
          <w:lang w:val="en"/>
        </w:rPr>
        <w:t xml:space="preserve"> </w:t>
      </w:r>
      <w:proofErr w:type="spellStart"/>
      <w:r w:rsidR="0090305E" w:rsidRPr="005A7DB8">
        <w:rPr>
          <w:rStyle w:val="highlight"/>
          <w:color w:val="000000" w:themeColor="text1"/>
          <w:lang w:val="en"/>
        </w:rPr>
        <w:t>username</w:t>
      </w:r>
      <w:r w:rsidR="0090305E" w:rsidRPr="005A7DB8">
        <w:rPr>
          <w:color w:val="000000" w:themeColor="text1"/>
          <w:lang w:val="en"/>
        </w:rPr>
        <w:t>@</w:t>
      </w:r>
      <w:r w:rsidR="0090305E" w:rsidRPr="005A7DB8">
        <w:rPr>
          <w:rStyle w:val="highlight"/>
          <w:color w:val="000000" w:themeColor="text1"/>
          <w:lang w:val="en"/>
        </w:rPr>
        <w:t>remote_hostname_or_IP</w:t>
      </w:r>
      <w:proofErr w:type="spellEnd"/>
    </w:p>
    <w:p w:rsidR="0090305E" w:rsidRPr="005A7DB8" w:rsidRDefault="0090305E" w:rsidP="009D21C2">
      <w:pPr>
        <w:pStyle w:val="Paragraph"/>
        <w:numPr>
          <w:ilvl w:val="1"/>
          <w:numId w:val="33"/>
        </w:numPr>
        <w:rPr>
          <w:color w:val="000000" w:themeColor="text1"/>
        </w:rPr>
      </w:pPr>
      <w:r w:rsidRPr="005A7DB8">
        <w:rPr>
          <w:rStyle w:val="highlight"/>
          <w:color w:val="000000" w:themeColor="text1"/>
          <w:lang w:val="en"/>
        </w:rPr>
        <w:t xml:space="preserve">Download (or get) a file:  </w:t>
      </w:r>
      <w:r w:rsidRPr="005A7DB8">
        <w:rPr>
          <w:color w:val="000000" w:themeColor="text1"/>
          <w:lang w:val="en"/>
        </w:rPr>
        <w:t>get [-</w:t>
      </w:r>
      <w:proofErr w:type="spellStart"/>
      <w:r w:rsidRPr="005A7DB8">
        <w:rPr>
          <w:color w:val="000000" w:themeColor="text1"/>
          <w:lang w:val="en"/>
        </w:rPr>
        <w:t>Ppr</w:t>
      </w:r>
      <w:proofErr w:type="spellEnd"/>
      <w:r w:rsidRPr="005A7DB8">
        <w:rPr>
          <w:color w:val="000000" w:themeColor="text1"/>
          <w:lang w:val="en"/>
        </w:rPr>
        <w:t>] remote [local]</w:t>
      </w:r>
    </w:p>
    <w:p w:rsidR="00C8767E" w:rsidRDefault="0090305E" w:rsidP="00C8767E">
      <w:pPr>
        <w:pStyle w:val="Paragraph"/>
        <w:ind w:left="720"/>
      </w:pPr>
      <w:r>
        <w:t>Other SFTP commands are:</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gramStart"/>
      <w:r w:rsidRPr="0090305E">
        <w:rPr>
          <w:rFonts w:ascii="Courier New" w:hAnsi="Courier New" w:cs="Courier New"/>
          <w:sz w:val="21"/>
          <w:szCs w:val="21"/>
          <w:lang w:val="en"/>
        </w:rPr>
        <w:t>bye</w:t>
      </w:r>
      <w:proofErr w:type="gramEnd"/>
      <w:r w:rsidRPr="0090305E">
        <w:rPr>
          <w:rFonts w:ascii="Courier New" w:hAnsi="Courier New" w:cs="Courier New"/>
          <w:sz w:val="21"/>
          <w:szCs w:val="21"/>
          <w:lang w:val="en"/>
        </w:rPr>
        <w:t xml:space="preserve">                                Quit </w:t>
      </w:r>
      <w:proofErr w:type="spellStart"/>
      <w:r w:rsidRPr="0090305E">
        <w:rPr>
          <w:rFonts w:ascii="Courier New" w:hAnsi="Courier New" w:cs="Courier New"/>
          <w:sz w:val="21"/>
          <w:szCs w:val="21"/>
          <w:lang w:val="en"/>
        </w:rPr>
        <w:t>sftp</w:t>
      </w:r>
      <w:proofErr w:type="spellEnd"/>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gramStart"/>
      <w:r w:rsidRPr="0090305E">
        <w:rPr>
          <w:rFonts w:ascii="Courier New" w:hAnsi="Courier New" w:cs="Courier New"/>
          <w:sz w:val="21"/>
          <w:szCs w:val="21"/>
          <w:lang w:val="en"/>
        </w:rPr>
        <w:t>cd</w:t>
      </w:r>
      <w:proofErr w:type="gramEnd"/>
      <w:r w:rsidRPr="0090305E">
        <w:rPr>
          <w:rFonts w:ascii="Courier New" w:hAnsi="Courier New" w:cs="Courier New"/>
          <w:sz w:val="21"/>
          <w:szCs w:val="21"/>
          <w:lang w:val="en"/>
        </w:rPr>
        <w:t xml:space="preserve"> path                            Change remote directory to 'path'</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spellStart"/>
      <w:proofErr w:type="gramStart"/>
      <w:r w:rsidRPr="0090305E">
        <w:rPr>
          <w:rFonts w:ascii="Courier New" w:hAnsi="Courier New" w:cs="Courier New"/>
          <w:sz w:val="21"/>
          <w:szCs w:val="21"/>
          <w:lang w:val="en"/>
        </w:rPr>
        <w:t>chgrp</w:t>
      </w:r>
      <w:proofErr w:type="spellEnd"/>
      <w:proofErr w:type="gramEnd"/>
      <w:r w:rsidRPr="0090305E">
        <w:rPr>
          <w:rFonts w:ascii="Courier New" w:hAnsi="Courier New" w:cs="Courier New"/>
          <w:sz w:val="21"/>
          <w:szCs w:val="21"/>
          <w:lang w:val="en"/>
        </w:rPr>
        <w:t xml:space="preserve"> grp path                     Change group of file 'path' to 'grp'</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spellStart"/>
      <w:proofErr w:type="gramStart"/>
      <w:r w:rsidRPr="0090305E">
        <w:rPr>
          <w:rFonts w:ascii="Courier New" w:hAnsi="Courier New" w:cs="Courier New"/>
          <w:sz w:val="21"/>
          <w:szCs w:val="21"/>
          <w:lang w:val="en"/>
        </w:rPr>
        <w:t>chmod</w:t>
      </w:r>
      <w:proofErr w:type="spellEnd"/>
      <w:proofErr w:type="gramEnd"/>
      <w:r w:rsidRPr="0090305E">
        <w:rPr>
          <w:rFonts w:ascii="Courier New" w:hAnsi="Courier New" w:cs="Courier New"/>
          <w:sz w:val="21"/>
          <w:szCs w:val="21"/>
          <w:lang w:val="en"/>
        </w:rPr>
        <w:t xml:space="preserve"> mode path                    Change permissions of file 'path' to 'mode'</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spellStart"/>
      <w:proofErr w:type="gramStart"/>
      <w:r w:rsidRPr="0090305E">
        <w:rPr>
          <w:rFonts w:ascii="Courier New" w:hAnsi="Courier New" w:cs="Courier New"/>
          <w:sz w:val="21"/>
          <w:szCs w:val="21"/>
          <w:lang w:val="en"/>
        </w:rPr>
        <w:t>chown</w:t>
      </w:r>
      <w:proofErr w:type="spellEnd"/>
      <w:proofErr w:type="gramEnd"/>
      <w:r w:rsidRPr="0090305E">
        <w:rPr>
          <w:rFonts w:ascii="Courier New" w:hAnsi="Courier New" w:cs="Courier New"/>
          <w:sz w:val="21"/>
          <w:szCs w:val="21"/>
          <w:lang w:val="en"/>
        </w:rPr>
        <w:t xml:space="preserve"> own path                     Change owner of file 'path' to 'own'</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spellStart"/>
      <w:proofErr w:type="gramStart"/>
      <w:r w:rsidRPr="0090305E">
        <w:rPr>
          <w:rFonts w:ascii="Courier New" w:hAnsi="Courier New" w:cs="Courier New"/>
          <w:sz w:val="21"/>
          <w:szCs w:val="21"/>
          <w:lang w:val="en"/>
        </w:rPr>
        <w:t>df</w:t>
      </w:r>
      <w:proofErr w:type="spellEnd"/>
      <w:proofErr w:type="gramEnd"/>
      <w:r w:rsidRPr="0090305E">
        <w:rPr>
          <w:rFonts w:ascii="Courier New" w:hAnsi="Courier New" w:cs="Courier New"/>
          <w:sz w:val="21"/>
          <w:szCs w:val="21"/>
          <w:lang w:val="en"/>
        </w:rPr>
        <w:t xml:space="preserve"> [-hi] [path]                    Display statistics for current directory or</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r w:rsidRPr="0090305E">
        <w:rPr>
          <w:rFonts w:ascii="Courier New" w:hAnsi="Courier New" w:cs="Courier New"/>
          <w:sz w:val="21"/>
          <w:szCs w:val="21"/>
          <w:lang w:val="en"/>
        </w:rPr>
        <w:t xml:space="preserve">                                   </w:t>
      </w:r>
      <w:proofErr w:type="spellStart"/>
      <w:proofErr w:type="gramStart"/>
      <w:r w:rsidRPr="0090305E">
        <w:rPr>
          <w:rFonts w:ascii="Courier New" w:hAnsi="Courier New" w:cs="Courier New"/>
          <w:sz w:val="21"/>
          <w:szCs w:val="21"/>
          <w:lang w:val="en"/>
        </w:rPr>
        <w:t>filesystem</w:t>
      </w:r>
      <w:proofErr w:type="spellEnd"/>
      <w:proofErr w:type="gramEnd"/>
      <w:r w:rsidRPr="0090305E">
        <w:rPr>
          <w:rFonts w:ascii="Courier New" w:hAnsi="Courier New" w:cs="Courier New"/>
          <w:sz w:val="21"/>
          <w:szCs w:val="21"/>
          <w:lang w:val="en"/>
        </w:rPr>
        <w:t xml:space="preserve"> containing 'path'</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gramStart"/>
      <w:r w:rsidRPr="0090305E">
        <w:rPr>
          <w:rFonts w:ascii="Courier New" w:hAnsi="Courier New" w:cs="Courier New"/>
          <w:sz w:val="21"/>
          <w:szCs w:val="21"/>
          <w:lang w:val="en"/>
        </w:rPr>
        <w:t>exit</w:t>
      </w:r>
      <w:proofErr w:type="gramEnd"/>
      <w:r w:rsidRPr="0090305E">
        <w:rPr>
          <w:rFonts w:ascii="Courier New" w:hAnsi="Courier New" w:cs="Courier New"/>
          <w:sz w:val="21"/>
          <w:szCs w:val="21"/>
          <w:lang w:val="en"/>
        </w:rPr>
        <w:t xml:space="preserve">                               Quit </w:t>
      </w:r>
      <w:proofErr w:type="spellStart"/>
      <w:r w:rsidRPr="0090305E">
        <w:rPr>
          <w:rFonts w:ascii="Courier New" w:hAnsi="Courier New" w:cs="Courier New"/>
          <w:sz w:val="21"/>
          <w:szCs w:val="21"/>
          <w:lang w:val="en"/>
        </w:rPr>
        <w:t>sftp</w:t>
      </w:r>
      <w:proofErr w:type="spellEnd"/>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gramStart"/>
      <w:r w:rsidRPr="0090305E">
        <w:rPr>
          <w:rFonts w:ascii="Courier New" w:hAnsi="Courier New" w:cs="Courier New"/>
          <w:sz w:val="21"/>
          <w:szCs w:val="21"/>
          <w:lang w:val="en"/>
        </w:rPr>
        <w:t>get</w:t>
      </w:r>
      <w:proofErr w:type="gramEnd"/>
      <w:r w:rsidRPr="0090305E">
        <w:rPr>
          <w:rFonts w:ascii="Courier New" w:hAnsi="Courier New" w:cs="Courier New"/>
          <w:sz w:val="21"/>
          <w:szCs w:val="21"/>
          <w:lang w:val="en"/>
        </w:rPr>
        <w:t xml:space="preserve"> [-</w:t>
      </w:r>
      <w:proofErr w:type="spellStart"/>
      <w:r w:rsidRPr="0090305E">
        <w:rPr>
          <w:rFonts w:ascii="Courier New" w:hAnsi="Courier New" w:cs="Courier New"/>
          <w:sz w:val="21"/>
          <w:szCs w:val="21"/>
          <w:lang w:val="en"/>
        </w:rPr>
        <w:t>Ppr</w:t>
      </w:r>
      <w:proofErr w:type="spellEnd"/>
      <w:r w:rsidRPr="0090305E">
        <w:rPr>
          <w:rFonts w:ascii="Courier New" w:hAnsi="Courier New" w:cs="Courier New"/>
          <w:sz w:val="21"/>
          <w:szCs w:val="21"/>
          <w:lang w:val="en"/>
        </w:rPr>
        <w:t>] remote [local]          Download file</w:t>
      </w:r>
    </w:p>
    <w:p w:rsidR="0090305E" w:rsidRPr="0090305E" w:rsidRDefault="0090305E" w:rsidP="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gramStart"/>
      <w:r w:rsidRPr="0090305E">
        <w:rPr>
          <w:rFonts w:ascii="Courier New" w:hAnsi="Courier New" w:cs="Courier New"/>
          <w:sz w:val="21"/>
          <w:szCs w:val="21"/>
          <w:lang w:val="en"/>
        </w:rPr>
        <w:t>help</w:t>
      </w:r>
      <w:proofErr w:type="gramEnd"/>
      <w:r w:rsidRPr="0090305E">
        <w:rPr>
          <w:rFonts w:ascii="Courier New" w:hAnsi="Courier New" w:cs="Courier New"/>
          <w:sz w:val="21"/>
          <w:szCs w:val="21"/>
          <w:lang w:val="en"/>
        </w:rPr>
        <w:t xml:space="preserve">                               Display this help text</w:t>
      </w:r>
    </w:p>
    <w:p w:rsidR="0090305E" w:rsidRPr="0003069F" w:rsidRDefault="0090305E" w:rsidP="0003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roofErr w:type="spellStart"/>
      <w:proofErr w:type="gramStart"/>
      <w:r w:rsidRPr="0003069F">
        <w:rPr>
          <w:rFonts w:ascii="Courier New" w:hAnsi="Courier New" w:cs="Courier New"/>
          <w:sz w:val="21"/>
          <w:szCs w:val="21"/>
          <w:lang w:val="en"/>
        </w:rPr>
        <w:t>lcd</w:t>
      </w:r>
      <w:proofErr w:type="spellEnd"/>
      <w:proofErr w:type="gramEnd"/>
      <w:r w:rsidRPr="0003069F">
        <w:rPr>
          <w:rFonts w:ascii="Courier New" w:hAnsi="Courier New" w:cs="Courier New"/>
          <w:sz w:val="21"/>
          <w:szCs w:val="21"/>
          <w:lang w:val="en"/>
        </w:rPr>
        <w:t xml:space="preserve"> path                           Change local directory to 'path'</w:t>
      </w:r>
    </w:p>
    <w:p w:rsidR="0090305E" w:rsidRPr="0003069F" w:rsidRDefault="0090305E" w:rsidP="0003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jc w:val="left"/>
        <w:rPr>
          <w:rFonts w:ascii="Courier New" w:hAnsi="Courier New" w:cs="Courier New"/>
          <w:sz w:val="21"/>
          <w:szCs w:val="21"/>
          <w:lang w:val="en"/>
        </w:rPr>
      </w:pPr>
    </w:p>
    <w:p w:rsidR="00115F91" w:rsidRDefault="00115F91" w:rsidP="00115F91">
      <w:pPr>
        <w:pStyle w:val="List-a1stlevel"/>
        <w:ind w:left="432" w:firstLine="0"/>
      </w:pPr>
      <w:r w:rsidRPr="002A08AE">
        <w:t xml:space="preserve">If problems </w:t>
      </w:r>
      <w:r>
        <w:t>occur with the SSM</w:t>
      </w:r>
      <w:r w:rsidRPr="002A08AE">
        <w:t xml:space="preserve">, the MOC </w:t>
      </w:r>
      <w:r>
        <w:t xml:space="preserve">should notify the NEN M&amp;C. Alternate options to recover data files include </w:t>
      </w:r>
      <w:r w:rsidRPr="002A08AE">
        <w:t xml:space="preserve">a manual transfer from the </w:t>
      </w:r>
      <w:r>
        <w:t>DAPHNE</w:t>
      </w:r>
      <w:r w:rsidRPr="002A08AE">
        <w:t xml:space="preserve"> repository</w:t>
      </w:r>
      <w:r>
        <w:t xml:space="preserve"> or possibly replay from the NEN HDR</w:t>
      </w:r>
      <w:r w:rsidRPr="002A08AE">
        <w:t>.</w:t>
      </w:r>
      <w:r>
        <w:t xml:space="preserve">  Both processes are labor intensive and</w:t>
      </w:r>
      <w:r w:rsidRPr="002A08AE">
        <w:t xml:space="preserve"> </w:t>
      </w:r>
      <w:proofErr w:type="gramStart"/>
      <w:r w:rsidRPr="002A08AE">
        <w:t>are performed</w:t>
      </w:r>
      <w:proofErr w:type="gramEnd"/>
      <w:r w:rsidRPr="002A08AE">
        <w:t xml:space="preserve"> as operations </w:t>
      </w:r>
      <w:r>
        <w:t xml:space="preserve">and operator time permits.  The MOC must </w:t>
      </w:r>
      <w:r w:rsidR="00AA6C80">
        <w:t xml:space="preserve">make the associated </w:t>
      </w:r>
      <w:r>
        <w:t xml:space="preserve">request prior to </w:t>
      </w:r>
      <w:r w:rsidR="00AA6C80">
        <w:t xml:space="preserve">the data retention timeout and data </w:t>
      </w:r>
      <w:proofErr w:type="gramStart"/>
      <w:r w:rsidR="00AA6C80">
        <w:t>is deleted</w:t>
      </w:r>
      <w:proofErr w:type="gramEnd"/>
      <w:r w:rsidR="00AA6C80">
        <w:t xml:space="preserve"> from</w:t>
      </w:r>
      <w:r>
        <w:t xml:space="preserve"> memory. </w:t>
      </w:r>
    </w:p>
    <w:p w:rsidR="0090305E" w:rsidRPr="00C8767E" w:rsidRDefault="0090305E" w:rsidP="0090305E">
      <w:pPr>
        <w:pStyle w:val="Paragraph"/>
        <w:spacing w:before="100" w:beforeAutospacing="1" w:after="0" w:line="240" w:lineRule="auto"/>
      </w:pPr>
    </w:p>
    <w:p w:rsidR="00BB5079" w:rsidRDefault="00BB5079" w:rsidP="002104F2">
      <w:pPr>
        <w:pStyle w:val="Heading3"/>
      </w:pPr>
      <w:bookmarkStart w:id="27" w:name="_Toc483912256"/>
      <w:r>
        <w:t>Science Telemetry Delivery Scenario</w:t>
      </w:r>
      <w:bookmarkEnd w:id="26"/>
      <w:bookmarkEnd w:id="27"/>
    </w:p>
    <w:p w:rsidR="002104F2" w:rsidRDefault="002104F2" w:rsidP="002104F2">
      <w:pPr>
        <w:pStyle w:val="Heading6"/>
      </w:pPr>
    </w:p>
    <w:p w:rsidR="003D140B" w:rsidRDefault="00BB5079" w:rsidP="002104F2">
      <w:pPr>
        <w:pStyle w:val="ParagraphPartial"/>
      </w:pPr>
      <w:r>
        <w:t xml:space="preserve">The operational scenario for the distribution of </w:t>
      </w:r>
      <w:r w:rsidR="0003069F">
        <w:t>telemetry</w:t>
      </w:r>
      <w:r>
        <w:t xml:space="preserve"> data to the MOC </w:t>
      </w:r>
      <w:proofErr w:type="gramStart"/>
      <w:r>
        <w:t>is based</w:t>
      </w:r>
      <w:proofErr w:type="gramEnd"/>
      <w:r>
        <w:t xml:space="preserve"> on the concept of generating </w:t>
      </w:r>
      <w:r w:rsidR="00454F4F">
        <w:t>telemetry data files separated by</w:t>
      </w:r>
      <w:r>
        <w:t xml:space="preserve"> VCID. </w:t>
      </w:r>
      <w:r w:rsidR="0076092E">
        <w:t xml:space="preserve"> </w:t>
      </w:r>
      <w:r w:rsidR="00454F4F">
        <w:t xml:space="preserve">The files are limited in size for manageability. For each </w:t>
      </w:r>
      <w:proofErr w:type="gramStart"/>
      <w:r w:rsidR="00454F4F">
        <w:t>file</w:t>
      </w:r>
      <w:proofErr w:type="gramEnd"/>
      <w:r w:rsidR="00454F4F">
        <w:t xml:space="preserve"> </w:t>
      </w:r>
      <w:r w:rsidR="0003069F">
        <w:t xml:space="preserve">the system generates </w:t>
      </w:r>
      <w:r>
        <w:t>a Quality and Accounting (QAC) file for each telemetry file</w:t>
      </w:r>
      <w:r w:rsidR="0076092E">
        <w:t xml:space="preserve">.  </w:t>
      </w:r>
      <w:r w:rsidR="003F6F80">
        <w:t>DAPHNE</w:t>
      </w:r>
      <w:r>
        <w:t xml:space="preserve"> will </w:t>
      </w:r>
      <w:r w:rsidR="008D23E4">
        <w:t>store the file</w:t>
      </w:r>
      <w:r w:rsidR="00454F4F">
        <w:t>s</w:t>
      </w:r>
      <w:r w:rsidR="008D23E4">
        <w:t xml:space="preserve"> and </w:t>
      </w:r>
      <w:r>
        <w:t>attempt to deliver the</w:t>
      </w:r>
      <w:r w:rsidR="00454F4F">
        <w:t>m.</w:t>
      </w:r>
      <w:r>
        <w:t xml:space="preserve"> </w:t>
      </w:r>
    </w:p>
    <w:p w:rsidR="008D23E4" w:rsidRDefault="003D140B" w:rsidP="002104F2">
      <w:pPr>
        <w:pStyle w:val="ParagraphPartial"/>
      </w:pPr>
      <w:r>
        <w:t xml:space="preserve">To minimize overall latency to the MOC, DAPHNE sends each file automatically once. </w:t>
      </w:r>
      <w:r w:rsidR="00BB5079">
        <w:t xml:space="preserve">If the </w:t>
      </w:r>
      <w:r w:rsidR="008D23E4">
        <w:t>delivery</w:t>
      </w:r>
      <w:r w:rsidR="00BB5079">
        <w:t xml:space="preserve"> fails, the MOC is responsible for retrieving</w:t>
      </w:r>
      <w:r w:rsidR="0090305E">
        <w:t xml:space="preserve"> the file using</w:t>
      </w:r>
      <w:r>
        <w:t xml:space="preserve"> the Self Service Mode</w:t>
      </w:r>
      <w:r w:rsidR="0090305E">
        <w:t xml:space="preserve"> </w:t>
      </w:r>
      <w:r>
        <w:t>(</w:t>
      </w:r>
      <w:r w:rsidR="0090305E">
        <w:t>SSM</w:t>
      </w:r>
      <w:r>
        <w:t>)</w:t>
      </w:r>
      <w:r w:rsidR="00BB5079">
        <w:t xml:space="preserve">. </w:t>
      </w:r>
      <w:r w:rsidR="0076092E">
        <w:t xml:space="preserve"> </w:t>
      </w:r>
    </w:p>
    <w:p w:rsidR="00FC416D" w:rsidRDefault="00FC416D" w:rsidP="00FC416D">
      <w:pPr>
        <w:pStyle w:val="Heading6"/>
      </w:pPr>
    </w:p>
    <w:p w:rsidR="00BB5079" w:rsidRDefault="008D23E4" w:rsidP="00FC416D">
      <w:pPr>
        <w:pStyle w:val="ParagraphPartial"/>
      </w:pPr>
      <w:r>
        <w:t>The</w:t>
      </w:r>
      <w:r w:rsidR="00C8767E">
        <w:t xml:space="preserve"> Automatic Delivery </w:t>
      </w:r>
      <w:r>
        <w:t>scenario</w:t>
      </w:r>
      <w:r w:rsidR="008801DC">
        <w:t xml:space="preserve"> </w:t>
      </w:r>
      <w:proofErr w:type="gramStart"/>
      <w:r w:rsidR="008801DC">
        <w:t>is</w:t>
      </w:r>
      <w:r w:rsidR="00BB5079">
        <w:t xml:space="preserve"> summarized</w:t>
      </w:r>
      <w:proofErr w:type="gramEnd"/>
      <w:r w:rsidR="00BB5079">
        <w:t xml:space="preserve"> </w:t>
      </w:r>
      <w:r w:rsidR="008801DC">
        <w:t>below</w:t>
      </w:r>
      <w:r w:rsidR="00BB5079">
        <w:t>:</w:t>
      </w:r>
    </w:p>
    <w:p w:rsidR="00C8767E" w:rsidRDefault="008D23E4" w:rsidP="00C8767E">
      <w:pPr>
        <w:pStyle w:val="Heading4"/>
        <w:numPr>
          <w:ilvl w:val="1"/>
          <w:numId w:val="32"/>
        </w:numPr>
        <w:rPr>
          <w:rFonts w:ascii="Times New Roman" w:hAnsi="Times New Roman"/>
          <w:b w:val="0"/>
          <w:color w:val="222222"/>
          <w:szCs w:val="24"/>
          <w:shd w:val="clear" w:color="auto" w:fill="FFFFFF"/>
        </w:rPr>
      </w:pPr>
      <w:bookmarkStart w:id="28" w:name="_Ref479260123"/>
      <w:bookmarkStart w:id="29" w:name="_Toc313395368"/>
      <w:r>
        <w:rPr>
          <w:rFonts w:ascii="Times New Roman" w:hAnsi="Times New Roman"/>
          <w:b w:val="0"/>
          <w:color w:val="222222"/>
          <w:szCs w:val="24"/>
          <w:shd w:val="clear" w:color="auto" w:fill="FFFFFF"/>
        </w:rPr>
        <w:t>Remote configuration prior to an overpass:</w:t>
      </w:r>
      <w:r w:rsidR="00C8767E" w:rsidRPr="00C61E3D">
        <w:rPr>
          <w:rFonts w:ascii="Times New Roman" w:hAnsi="Times New Roman"/>
          <w:b w:val="0"/>
          <w:color w:val="222222"/>
          <w:szCs w:val="24"/>
          <w:shd w:val="clear" w:color="auto" w:fill="FFFFFF"/>
        </w:rPr>
        <w:t xml:space="preserve"> NEN </w:t>
      </w:r>
      <w:r w:rsidR="00C8767E">
        <w:rPr>
          <w:rFonts w:ascii="Times New Roman" w:hAnsi="Times New Roman"/>
          <w:b w:val="0"/>
          <w:color w:val="222222"/>
          <w:szCs w:val="24"/>
          <w:shd w:val="clear" w:color="auto" w:fill="FFFFFF"/>
        </w:rPr>
        <w:t xml:space="preserve">M&amp;C </w:t>
      </w:r>
      <w:r w:rsidR="00C8767E" w:rsidRPr="00C61E3D">
        <w:rPr>
          <w:rFonts w:ascii="Times New Roman" w:hAnsi="Times New Roman"/>
          <w:b w:val="0"/>
          <w:color w:val="222222"/>
          <w:szCs w:val="24"/>
          <w:shd w:val="clear" w:color="auto" w:fill="FFFFFF"/>
        </w:rPr>
        <w:t>will command DAPHNE to load a mission specific configuration to prepare for a satellite overpass.</w:t>
      </w:r>
      <w:bookmarkEnd w:id="28"/>
      <w:r w:rsidR="00C8767E" w:rsidRPr="00C61E3D">
        <w:rPr>
          <w:rFonts w:ascii="Times New Roman" w:hAnsi="Times New Roman"/>
          <w:b w:val="0"/>
          <w:color w:val="222222"/>
          <w:szCs w:val="24"/>
          <w:shd w:val="clear" w:color="auto" w:fill="FFFFFF"/>
        </w:rPr>
        <w:t xml:space="preserve">  </w:t>
      </w:r>
    </w:p>
    <w:p w:rsidR="0065615B" w:rsidRPr="0065615B" w:rsidRDefault="0065615B" w:rsidP="0065615B">
      <w:pPr>
        <w:pStyle w:val="List-a1stlevel"/>
        <w:numPr>
          <w:ilvl w:val="1"/>
          <w:numId w:val="32"/>
        </w:numPr>
      </w:pPr>
      <w:r>
        <w:t>The satellite overpass</w:t>
      </w:r>
      <w:r w:rsidR="00BF3E35">
        <w:t>:</w:t>
      </w:r>
      <w:r>
        <w:t xml:space="preserve"> starts and typically lasts 10 minutes for LEO.</w:t>
      </w:r>
    </w:p>
    <w:p w:rsidR="00BF3E35" w:rsidRDefault="00C8767E" w:rsidP="00BF3E35">
      <w:pPr>
        <w:pStyle w:val="Heading4"/>
        <w:numPr>
          <w:ilvl w:val="1"/>
          <w:numId w:val="32"/>
        </w:numPr>
        <w:rPr>
          <w:rFonts w:ascii="Times New Roman" w:hAnsi="Times New Roman"/>
          <w:color w:val="222222"/>
          <w:szCs w:val="24"/>
          <w:shd w:val="clear" w:color="auto" w:fill="FFFFFF"/>
        </w:rPr>
      </w:pPr>
      <w:r>
        <w:rPr>
          <w:rFonts w:ascii="Times New Roman" w:hAnsi="Times New Roman"/>
          <w:b w:val="0"/>
          <w:color w:val="222222"/>
          <w:szCs w:val="24"/>
          <w:shd w:val="clear" w:color="auto" w:fill="FFFFFF"/>
        </w:rPr>
        <w:t xml:space="preserve">NEN </w:t>
      </w:r>
      <w:r w:rsidRPr="004E2B98">
        <w:rPr>
          <w:rFonts w:ascii="Times New Roman" w:hAnsi="Times New Roman"/>
          <w:b w:val="0"/>
          <w:color w:val="222222"/>
          <w:szCs w:val="24"/>
          <w:shd w:val="clear" w:color="auto" w:fill="FFFFFF"/>
        </w:rPr>
        <w:t>M&amp;C command</w:t>
      </w:r>
      <w:r w:rsidR="001C073D">
        <w:rPr>
          <w:rFonts w:ascii="Times New Roman" w:hAnsi="Times New Roman"/>
          <w:b w:val="0"/>
          <w:color w:val="222222"/>
          <w:szCs w:val="24"/>
          <w:shd w:val="clear" w:color="auto" w:fill="FFFFFF"/>
        </w:rPr>
        <w:t>s</w:t>
      </w:r>
      <w:r w:rsidRPr="004E2B98">
        <w:rPr>
          <w:rFonts w:ascii="Times New Roman" w:hAnsi="Times New Roman"/>
          <w:b w:val="0"/>
          <w:color w:val="222222"/>
          <w:szCs w:val="24"/>
          <w:shd w:val="clear" w:color="auto" w:fill="FFFFFF"/>
        </w:rPr>
        <w:t xml:space="preserve"> DAPHNE to start </w:t>
      </w:r>
      <w:r w:rsidR="00BF3E35">
        <w:rPr>
          <w:rFonts w:ascii="Times New Roman" w:hAnsi="Times New Roman"/>
          <w:b w:val="0"/>
          <w:color w:val="222222"/>
          <w:szCs w:val="24"/>
          <w:shd w:val="clear" w:color="auto" w:fill="FFFFFF"/>
        </w:rPr>
        <w:t xml:space="preserve">AD </w:t>
      </w:r>
      <w:r w:rsidRPr="004E2B98">
        <w:rPr>
          <w:rFonts w:ascii="Times New Roman" w:hAnsi="Times New Roman"/>
          <w:b w:val="0"/>
          <w:color w:val="222222"/>
          <w:szCs w:val="24"/>
          <w:shd w:val="clear" w:color="auto" w:fill="FFFFFF"/>
        </w:rPr>
        <w:t>operations. The operation is as follows</w:t>
      </w:r>
      <w:r w:rsidRPr="00BC1B38">
        <w:rPr>
          <w:rFonts w:ascii="Times New Roman" w:hAnsi="Times New Roman"/>
          <w:color w:val="222222"/>
          <w:szCs w:val="24"/>
          <w:shd w:val="clear" w:color="auto" w:fill="FFFFFF"/>
        </w:rPr>
        <w:t>:</w:t>
      </w:r>
    </w:p>
    <w:p w:rsidR="00C8767E" w:rsidRDefault="00C8767E" w:rsidP="00BF3E35">
      <w:pPr>
        <w:pStyle w:val="Heading4"/>
        <w:numPr>
          <w:ilvl w:val="2"/>
          <w:numId w:val="32"/>
        </w:numPr>
        <w:rPr>
          <w:rFonts w:ascii="Times New Roman" w:hAnsi="Times New Roman"/>
          <w:b w:val="0"/>
          <w:szCs w:val="24"/>
          <w:shd w:val="clear" w:color="auto" w:fill="FFFFFF"/>
        </w:rPr>
      </w:pPr>
      <w:bookmarkStart w:id="30" w:name="_Ref479259326"/>
      <w:r>
        <w:rPr>
          <w:rFonts w:ascii="Times New Roman" w:hAnsi="Times New Roman"/>
          <w:b w:val="0"/>
          <w:szCs w:val="24"/>
          <w:shd w:val="clear" w:color="auto" w:fill="FFFFFF"/>
        </w:rPr>
        <w:t xml:space="preserve">DAPHNE attempts </w:t>
      </w:r>
      <w:r w:rsidRPr="00C61E3D">
        <w:rPr>
          <w:rFonts w:ascii="Times New Roman" w:hAnsi="Times New Roman"/>
          <w:b w:val="0"/>
          <w:szCs w:val="24"/>
          <w:shd w:val="clear" w:color="auto" w:fill="FFFFFF"/>
        </w:rPr>
        <w:t xml:space="preserve">to </w:t>
      </w:r>
      <w:r>
        <w:rPr>
          <w:rFonts w:ascii="Times New Roman" w:hAnsi="Times New Roman"/>
          <w:b w:val="0"/>
          <w:szCs w:val="24"/>
          <w:shd w:val="clear" w:color="auto" w:fill="FFFFFF"/>
        </w:rPr>
        <w:t>receive telemetry</w:t>
      </w:r>
      <w:r w:rsidRPr="00C61E3D">
        <w:rPr>
          <w:rFonts w:ascii="Times New Roman" w:hAnsi="Times New Roman"/>
          <w:b w:val="0"/>
          <w:szCs w:val="24"/>
          <w:shd w:val="clear" w:color="auto" w:fill="FFFFFF"/>
        </w:rPr>
        <w:t xml:space="preserve"> data</w:t>
      </w:r>
      <w:r>
        <w:rPr>
          <w:rFonts w:ascii="Times New Roman" w:hAnsi="Times New Roman"/>
          <w:b w:val="0"/>
          <w:szCs w:val="24"/>
          <w:shd w:val="clear" w:color="auto" w:fill="FFFFFF"/>
        </w:rPr>
        <w:t xml:space="preserve"> from the receiver interface</w:t>
      </w:r>
      <w:r w:rsidRPr="00C61E3D">
        <w:rPr>
          <w:rFonts w:ascii="Times New Roman" w:hAnsi="Times New Roman"/>
          <w:b w:val="0"/>
          <w:szCs w:val="24"/>
          <w:shd w:val="clear" w:color="auto" w:fill="FFFFFF"/>
        </w:rPr>
        <w:t>.</w:t>
      </w:r>
      <w:bookmarkEnd w:id="30"/>
    </w:p>
    <w:p w:rsidR="00BF3E35" w:rsidRPr="00BF3E35" w:rsidRDefault="008D23E4" w:rsidP="00BF3E35">
      <w:pPr>
        <w:pStyle w:val="List-a1stlevel"/>
        <w:numPr>
          <w:ilvl w:val="2"/>
          <w:numId w:val="32"/>
        </w:numPr>
        <w:rPr>
          <w:sz w:val="18"/>
        </w:rPr>
      </w:pPr>
      <w:r>
        <w:t>The NEN HDR receives and demodulates the radio signal</w:t>
      </w:r>
      <w:r w:rsidR="0065615B">
        <w:t>,</w:t>
      </w:r>
      <w:r>
        <w:t xml:space="preserve"> outputting data to DAPHNE.  The HDR has a small buffer so the output to DAPHE is “near real time”.</w:t>
      </w:r>
      <w:r w:rsidR="0065615B" w:rsidRPr="0065615B">
        <w:rPr>
          <w:rStyle w:val="FootnoteReference"/>
          <w:b/>
          <w:szCs w:val="24"/>
          <w:shd w:val="clear" w:color="auto" w:fill="FFFFFF"/>
        </w:rPr>
        <w:t xml:space="preserve"> </w:t>
      </w:r>
      <w:r w:rsidR="00BF3E35">
        <w:t xml:space="preserve"> </w:t>
      </w:r>
      <w:proofErr w:type="gramStart"/>
      <w:r w:rsidR="00BF3E35" w:rsidRPr="00BF3E35">
        <w:rPr>
          <w:sz w:val="18"/>
        </w:rPr>
        <w:t xml:space="preserve">Note: </w:t>
      </w:r>
      <w:r w:rsidR="00BF3E35" w:rsidRPr="00BF3E35">
        <w:rPr>
          <w:sz w:val="18"/>
          <w:szCs w:val="24"/>
          <w:shd w:val="clear" w:color="auto" w:fill="FFFFFF"/>
        </w:rPr>
        <w:t xml:space="preserve">It is understood that: </w:t>
      </w:r>
      <w:r w:rsidR="00BF3E35" w:rsidRPr="00BF3E35">
        <w:rPr>
          <w:b/>
          <w:sz w:val="18"/>
          <w:szCs w:val="24"/>
          <w:shd w:val="clear" w:color="auto" w:fill="FFFFFF"/>
        </w:rPr>
        <w:t xml:space="preserve">a) </w:t>
      </w:r>
      <w:r w:rsidR="00BF3E35" w:rsidRPr="00BF3E35">
        <w:rPr>
          <w:sz w:val="18"/>
          <w:szCs w:val="24"/>
          <w:shd w:val="clear" w:color="auto" w:fill="FFFFFF"/>
        </w:rPr>
        <w:t>AOS frame removal is the last formatting step typically performed by the receiver b) Data is sent to DAPHNE in the form of IP packets, and at the maximum rate the receiver, interface switch and DAPHNE can all support c) the NEN receiver will only forward AOS frames of data that are complete and without error.</w:t>
      </w:r>
      <w:proofErr w:type="gramEnd"/>
    </w:p>
    <w:p w:rsidR="00195F74" w:rsidRDefault="00C8767E" w:rsidP="00BF3E35">
      <w:pPr>
        <w:pStyle w:val="List-a1stlevel"/>
        <w:numPr>
          <w:ilvl w:val="2"/>
          <w:numId w:val="32"/>
        </w:numPr>
        <w:rPr>
          <w:szCs w:val="24"/>
          <w:shd w:val="clear" w:color="auto" w:fill="FFFFFF"/>
        </w:rPr>
      </w:pPr>
      <w:r w:rsidRPr="00195F74">
        <w:rPr>
          <w:szCs w:val="24"/>
          <w:shd w:val="clear" w:color="auto" w:fill="FFFFFF"/>
        </w:rPr>
        <w:t xml:space="preserve">The received telemetry data is processed by parsing it into CCSDS virtual channels (VC) and creating associated </w:t>
      </w:r>
      <w:r w:rsidR="0065615B" w:rsidRPr="00195F74">
        <w:rPr>
          <w:szCs w:val="24"/>
          <w:shd w:val="clear" w:color="auto" w:fill="FFFFFF"/>
        </w:rPr>
        <w:t>telemetry (TLM)</w:t>
      </w:r>
      <w:r w:rsidRPr="00195F74">
        <w:rPr>
          <w:szCs w:val="24"/>
          <w:shd w:val="clear" w:color="auto" w:fill="FFFFFF"/>
        </w:rPr>
        <w:t xml:space="preserve"> </w:t>
      </w:r>
      <w:r w:rsidR="0065615B" w:rsidRPr="00195F74">
        <w:rPr>
          <w:szCs w:val="24"/>
          <w:shd w:val="clear" w:color="auto" w:fill="FFFFFF"/>
        </w:rPr>
        <w:t xml:space="preserve"> </w:t>
      </w:r>
      <w:r w:rsidRPr="00195F74">
        <w:rPr>
          <w:szCs w:val="24"/>
          <w:shd w:val="clear" w:color="auto" w:fill="FFFFFF"/>
        </w:rPr>
        <w:t>files</w:t>
      </w:r>
      <w:r w:rsidR="0055325B">
        <w:rPr>
          <w:szCs w:val="24"/>
          <w:shd w:val="clear" w:color="auto" w:fill="FFFFFF"/>
        </w:rPr>
        <w:t xml:space="preserve">  each sized by the FTL. </w:t>
      </w:r>
    </w:p>
    <w:p w:rsidR="00BF3E35" w:rsidRDefault="00195F74" w:rsidP="00BF3E35">
      <w:pPr>
        <w:pStyle w:val="List-a1stlevel"/>
        <w:numPr>
          <w:ilvl w:val="2"/>
          <w:numId w:val="32"/>
        </w:numPr>
        <w:rPr>
          <w:szCs w:val="24"/>
          <w:shd w:val="clear" w:color="auto" w:fill="FFFFFF"/>
        </w:rPr>
      </w:pPr>
      <w:r w:rsidRPr="00195F74">
        <w:rPr>
          <w:szCs w:val="24"/>
          <w:shd w:val="clear" w:color="auto" w:fill="FFFFFF"/>
        </w:rPr>
        <w:t xml:space="preserve">DAPHNE creates a QAC file for each TLM data file.  The file provides the MD5 checksum for each TLM file. The user can confirm integrity of the data received with the checksum. </w:t>
      </w:r>
    </w:p>
    <w:p w:rsidR="00BF3E35" w:rsidRPr="00BF3E35" w:rsidRDefault="0065615B" w:rsidP="00BF3E35">
      <w:pPr>
        <w:pStyle w:val="List-a1stlevel"/>
        <w:numPr>
          <w:ilvl w:val="2"/>
          <w:numId w:val="32"/>
        </w:numPr>
        <w:rPr>
          <w:szCs w:val="24"/>
          <w:shd w:val="clear" w:color="auto" w:fill="FFFFFF"/>
        </w:rPr>
      </w:pPr>
      <w:r w:rsidRPr="00BF3E35">
        <w:rPr>
          <w:szCs w:val="24"/>
          <w:shd w:val="clear" w:color="auto" w:fill="FFFFFF"/>
        </w:rPr>
        <w:t xml:space="preserve">The </w:t>
      </w:r>
      <w:r w:rsidR="00195F74" w:rsidRPr="00BF3E35">
        <w:rPr>
          <w:szCs w:val="24"/>
          <w:shd w:val="clear" w:color="auto" w:fill="FFFFFF"/>
        </w:rPr>
        <w:t xml:space="preserve">TLM and QAC </w:t>
      </w:r>
      <w:r w:rsidR="00C8767E" w:rsidRPr="00BF3E35">
        <w:rPr>
          <w:szCs w:val="24"/>
          <w:shd w:val="clear" w:color="auto" w:fill="FFFFFF"/>
        </w:rPr>
        <w:t xml:space="preserve">files </w:t>
      </w:r>
      <w:proofErr w:type="gramStart"/>
      <w:r w:rsidR="00C8767E" w:rsidRPr="00BF3E35">
        <w:rPr>
          <w:szCs w:val="24"/>
          <w:shd w:val="clear" w:color="auto" w:fill="FFFFFF"/>
        </w:rPr>
        <w:t xml:space="preserve">are buffered and </w:t>
      </w:r>
      <w:r w:rsidRPr="00BF3E35">
        <w:rPr>
          <w:szCs w:val="24"/>
          <w:shd w:val="clear" w:color="auto" w:fill="FFFFFF"/>
        </w:rPr>
        <w:t>sent to the customer</w:t>
      </w:r>
      <w:r w:rsidR="00195F74" w:rsidRPr="00BF3E35">
        <w:rPr>
          <w:szCs w:val="24"/>
          <w:shd w:val="clear" w:color="auto" w:fill="FFFFFF"/>
        </w:rPr>
        <w:t>’s</w:t>
      </w:r>
      <w:r w:rsidRPr="00BF3E35">
        <w:rPr>
          <w:szCs w:val="24"/>
          <w:shd w:val="clear" w:color="auto" w:fill="FFFFFF"/>
        </w:rPr>
        <w:t xml:space="preserve"> server at the </w:t>
      </w:r>
      <w:r w:rsidR="00C8767E" w:rsidRPr="00BF3E35">
        <w:rPr>
          <w:szCs w:val="24"/>
          <w:shd w:val="clear" w:color="auto" w:fill="FFFFFF"/>
        </w:rPr>
        <w:t>MOC using Secure Copy Protocol (SCP)</w:t>
      </w:r>
      <w:proofErr w:type="gramEnd"/>
      <w:r w:rsidR="00C8767E" w:rsidRPr="00BF3E35">
        <w:rPr>
          <w:szCs w:val="24"/>
          <w:shd w:val="clear" w:color="auto" w:fill="FFFFFF"/>
        </w:rPr>
        <w:t>.</w:t>
      </w:r>
      <w:r w:rsidR="0055325B">
        <w:rPr>
          <w:szCs w:val="24"/>
          <w:shd w:val="clear" w:color="auto" w:fill="FFFFFF"/>
        </w:rPr>
        <w:t xml:space="preserve"> Only one delivery attempt </w:t>
      </w:r>
      <w:proofErr w:type="gramStart"/>
      <w:r w:rsidR="0055325B">
        <w:rPr>
          <w:szCs w:val="24"/>
          <w:shd w:val="clear" w:color="auto" w:fill="FFFFFF"/>
        </w:rPr>
        <w:t>is made</w:t>
      </w:r>
      <w:proofErr w:type="gramEnd"/>
      <w:r w:rsidR="0055325B">
        <w:rPr>
          <w:szCs w:val="24"/>
          <w:shd w:val="clear" w:color="auto" w:fill="FFFFFF"/>
        </w:rPr>
        <w:t>.</w:t>
      </w:r>
      <w:r w:rsidR="00195F74" w:rsidRPr="00BF3E35">
        <w:rPr>
          <w:szCs w:val="24"/>
          <w:shd w:val="clear" w:color="auto" w:fill="FFFFFF"/>
        </w:rPr>
        <w:t xml:space="preserve"> </w:t>
      </w:r>
      <w:r w:rsidR="00BF3E35" w:rsidRPr="00BF3E35">
        <w:rPr>
          <w:sz w:val="16"/>
          <w:szCs w:val="24"/>
          <w:shd w:val="clear" w:color="auto" w:fill="FFFFFF"/>
        </w:rPr>
        <w:t xml:space="preserve">Note: </w:t>
      </w:r>
      <w:r w:rsidR="00BF3E35" w:rsidRPr="00BF3E35">
        <w:rPr>
          <w:b/>
          <w:sz w:val="16"/>
          <w:szCs w:val="24"/>
          <w:shd w:val="clear" w:color="auto" w:fill="FFFFFF"/>
        </w:rPr>
        <w:t xml:space="preserve">The files corresponding to the highest priority VCs, specified by the mission, and received at the time, </w:t>
      </w:r>
      <w:proofErr w:type="gramStart"/>
      <w:r w:rsidR="00BF3E35" w:rsidRPr="00BF3E35">
        <w:rPr>
          <w:b/>
          <w:sz w:val="16"/>
          <w:szCs w:val="24"/>
          <w:shd w:val="clear" w:color="auto" w:fill="FFFFFF"/>
        </w:rPr>
        <w:t>are sent</w:t>
      </w:r>
      <w:proofErr w:type="gramEnd"/>
      <w:r w:rsidR="00BF3E35" w:rsidRPr="00BF3E35">
        <w:rPr>
          <w:b/>
          <w:sz w:val="16"/>
          <w:szCs w:val="24"/>
          <w:shd w:val="clear" w:color="auto" w:fill="FFFFFF"/>
        </w:rPr>
        <w:t xml:space="preserve"> first.  The delivery is performed as quickly as possible</w:t>
      </w:r>
      <w:proofErr w:type="gramStart"/>
      <w:r w:rsidR="00BF3E35" w:rsidRPr="00BF3E35">
        <w:rPr>
          <w:b/>
          <w:sz w:val="16"/>
          <w:szCs w:val="24"/>
          <w:shd w:val="clear" w:color="auto" w:fill="FFFFFF"/>
        </w:rPr>
        <w:t>,  at</w:t>
      </w:r>
      <w:proofErr w:type="gramEnd"/>
      <w:r w:rsidR="00BF3E35" w:rsidRPr="00BF3E35">
        <w:rPr>
          <w:b/>
          <w:sz w:val="16"/>
          <w:szCs w:val="24"/>
          <w:shd w:val="clear" w:color="auto" w:fill="FFFFFF"/>
        </w:rPr>
        <w:t xml:space="preserve"> the fastest rate both DAPHNE and the NISN data network can support (in “near real time” (NRT)).</w:t>
      </w:r>
    </w:p>
    <w:p w:rsidR="00BF3E35" w:rsidRPr="00BF3E35" w:rsidRDefault="00C8767E" w:rsidP="00BF3E35">
      <w:pPr>
        <w:pStyle w:val="List-a1stlevel"/>
        <w:numPr>
          <w:ilvl w:val="2"/>
          <w:numId w:val="32"/>
        </w:numPr>
        <w:rPr>
          <w:szCs w:val="24"/>
          <w:shd w:val="clear" w:color="auto" w:fill="FFFFFF"/>
        </w:rPr>
      </w:pPr>
      <w:bookmarkStart w:id="31" w:name="_Ref479259799"/>
      <w:r w:rsidRPr="00195F74">
        <w:rPr>
          <w:szCs w:val="24"/>
          <w:shd w:val="clear" w:color="auto" w:fill="FFFFFF"/>
        </w:rPr>
        <w:t xml:space="preserve">VC data </w:t>
      </w:r>
      <w:r w:rsidR="0049753F" w:rsidRPr="00195F74">
        <w:rPr>
          <w:szCs w:val="24"/>
          <w:shd w:val="clear" w:color="auto" w:fill="FFFFFF"/>
        </w:rPr>
        <w:t xml:space="preserve">and QAC </w:t>
      </w:r>
      <w:r w:rsidRPr="00195F74">
        <w:rPr>
          <w:szCs w:val="24"/>
          <w:shd w:val="clear" w:color="auto" w:fill="FFFFFF"/>
        </w:rPr>
        <w:t xml:space="preserve">files </w:t>
      </w:r>
      <w:proofErr w:type="gramStart"/>
      <w:r w:rsidRPr="00195F74">
        <w:rPr>
          <w:szCs w:val="24"/>
          <w:shd w:val="clear" w:color="auto" w:fill="FFFFFF"/>
        </w:rPr>
        <w:t>are saved</w:t>
      </w:r>
      <w:proofErr w:type="gramEnd"/>
      <w:r w:rsidRPr="00195F74">
        <w:rPr>
          <w:szCs w:val="24"/>
          <w:shd w:val="clear" w:color="auto" w:fill="FFFFFF"/>
        </w:rPr>
        <w:t xml:space="preserve"> into the Storage System (SS).</w:t>
      </w:r>
      <w:bookmarkEnd w:id="31"/>
      <w:r w:rsidRPr="00BF3E35">
        <w:rPr>
          <w:szCs w:val="24"/>
          <w:shd w:val="clear" w:color="auto" w:fill="FFFFFF"/>
        </w:rPr>
        <w:t xml:space="preserve">  </w:t>
      </w:r>
    </w:p>
    <w:p w:rsidR="00AD1883" w:rsidRDefault="00AD1883" w:rsidP="00BF3E35">
      <w:pPr>
        <w:pStyle w:val="Heading4"/>
        <w:numPr>
          <w:ilvl w:val="2"/>
          <w:numId w:val="32"/>
        </w:numPr>
        <w:rPr>
          <w:rFonts w:ascii="Times New Roman" w:hAnsi="Times New Roman"/>
          <w:b w:val="0"/>
          <w:szCs w:val="24"/>
          <w:shd w:val="clear" w:color="auto" w:fill="FFFFFF"/>
        </w:rPr>
      </w:pPr>
      <w:r>
        <w:rPr>
          <w:rFonts w:ascii="Times New Roman" w:hAnsi="Times New Roman"/>
          <w:b w:val="0"/>
          <w:szCs w:val="24"/>
          <w:shd w:val="clear" w:color="auto" w:fill="FFFFFF"/>
        </w:rPr>
        <w:t xml:space="preserve">VCs designated for SLE distribution </w:t>
      </w:r>
      <w:proofErr w:type="gramStart"/>
      <w:r>
        <w:rPr>
          <w:rFonts w:ascii="Times New Roman" w:hAnsi="Times New Roman"/>
          <w:b w:val="0"/>
          <w:szCs w:val="24"/>
          <w:shd w:val="clear" w:color="auto" w:fill="FFFFFF"/>
        </w:rPr>
        <w:t>are sent</w:t>
      </w:r>
      <w:proofErr w:type="gramEnd"/>
      <w:r>
        <w:rPr>
          <w:rFonts w:ascii="Times New Roman" w:hAnsi="Times New Roman"/>
          <w:b w:val="0"/>
          <w:szCs w:val="24"/>
          <w:shd w:val="clear" w:color="auto" w:fill="FFFFFF"/>
        </w:rPr>
        <w:t xml:space="preserve"> directly to an external SLE conversion box.  The associated TLM and QAC files </w:t>
      </w:r>
      <w:proofErr w:type="gramStart"/>
      <w:r>
        <w:rPr>
          <w:rFonts w:ascii="Times New Roman" w:hAnsi="Times New Roman"/>
          <w:b w:val="0"/>
          <w:szCs w:val="24"/>
          <w:shd w:val="clear" w:color="auto" w:fill="FFFFFF"/>
        </w:rPr>
        <w:t>are maintained</w:t>
      </w:r>
      <w:proofErr w:type="gramEnd"/>
      <w:r>
        <w:rPr>
          <w:rFonts w:ascii="Times New Roman" w:hAnsi="Times New Roman"/>
          <w:b w:val="0"/>
          <w:szCs w:val="24"/>
          <w:shd w:val="clear" w:color="auto" w:fill="FFFFFF"/>
        </w:rPr>
        <w:t xml:space="preserve"> in the system like other files.</w:t>
      </w:r>
    </w:p>
    <w:p w:rsidR="00C8767E" w:rsidRDefault="00C8767E" w:rsidP="00BF3E35">
      <w:pPr>
        <w:pStyle w:val="Heading4"/>
        <w:numPr>
          <w:ilvl w:val="2"/>
          <w:numId w:val="32"/>
        </w:numPr>
        <w:rPr>
          <w:rFonts w:ascii="Times New Roman" w:hAnsi="Times New Roman"/>
          <w:b w:val="0"/>
          <w:szCs w:val="24"/>
          <w:shd w:val="clear" w:color="auto" w:fill="FFFFFF"/>
        </w:rPr>
      </w:pPr>
      <w:r w:rsidRPr="00C61E3D">
        <w:rPr>
          <w:rFonts w:ascii="Times New Roman" w:hAnsi="Times New Roman"/>
          <w:b w:val="0"/>
          <w:szCs w:val="24"/>
          <w:shd w:val="clear" w:color="auto" w:fill="FFFFFF"/>
        </w:rPr>
        <w:t xml:space="preserve">DAPHNE continues to </w:t>
      </w:r>
      <w:r w:rsidR="0049753F">
        <w:rPr>
          <w:rFonts w:ascii="Times New Roman" w:hAnsi="Times New Roman"/>
          <w:b w:val="0"/>
          <w:szCs w:val="24"/>
          <w:shd w:val="clear" w:color="auto" w:fill="FFFFFF"/>
        </w:rPr>
        <w:t>implement steps</w:t>
      </w:r>
      <w:r w:rsidR="00195F74">
        <w:rPr>
          <w:rFonts w:ascii="Times New Roman" w:hAnsi="Times New Roman"/>
          <w:b w:val="0"/>
          <w:szCs w:val="24"/>
          <w:shd w:val="clear" w:color="auto" w:fill="FFFFFF"/>
        </w:rPr>
        <w:t xml:space="preserve"> </w:t>
      </w:r>
      <w:r w:rsidR="00195F74">
        <w:rPr>
          <w:rFonts w:ascii="Times New Roman" w:hAnsi="Times New Roman"/>
          <w:b w:val="0"/>
          <w:szCs w:val="24"/>
          <w:shd w:val="clear" w:color="auto" w:fill="FFFFFF"/>
        </w:rPr>
        <w:fldChar w:fldCharType="begin"/>
      </w:r>
      <w:r w:rsidR="00195F74">
        <w:rPr>
          <w:rFonts w:ascii="Times New Roman" w:hAnsi="Times New Roman"/>
          <w:b w:val="0"/>
          <w:szCs w:val="24"/>
          <w:shd w:val="clear" w:color="auto" w:fill="FFFFFF"/>
        </w:rPr>
        <w:instrText xml:space="preserve"> REF _Ref479259326 \n \h </w:instrText>
      </w:r>
      <w:r w:rsidR="00195F74">
        <w:rPr>
          <w:rFonts w:ascii="Times New Roman" w:hAnsi="Times New Roman"/>
          <w:b w:val="0"/>
          <w:szCs w:val="24"/>
          <w:shd w:val="clear" w:color="auto" w:fill="FFFFFF"/>
        </w:rPr>
      </w:r>
      <w:r w:rsidR="00195F74">
        <w:rPr>
          <w:rFonts w:ascii="Times New Roman" w:hAnsi="Times New Roman"/>
          <w:b w:val="0"/>
          <w:szCs w:val="24"/>
          <w:shd w:val="clear" w:color="auto" w:fill="FFFFFF"/>
        </w:rPr>
        <w:fldChar w:fldCharType="separate"/>
      </w:r>
      <w:r w:rsidR="00BF3E35">
        <w:rPr>
          <w:rFonts w:ascii="Times New Roman" w:hAnsi="Times New Roman"/>
          <w:b w:val="0"/>
          <w:szCs w:val="24"/>
          <w:shd w:val="clear" w:color="auto" w:fill="FFFFFF"/>
        </w:rPr>
        <w:t>i</w:t>
      </w:r>
      <w:r w:rsidR="00195F74">
        <w:rPr>
          <w:rFonts w:ascii="Times New Roman" w:hAnsi="Times New Roman"/>
          <w:b w:val="0"/>
          <w:szCs w:val="24"/>
          <w:shd w:val="clear" w:color="auto" w:fill="FFFFFF"/>
        </w:rPr>
        <w:fldChar w:fldCharType="end"/>
      </w:r>
      <w:r w:rsidR="00BF3E35">
        <w:rPr>
          <w:rFonts w:ascii="Times New Roman" w:hAnsi="Times New Roman"/>
          <w:b w:val="0"/>
          <w:szCs w:val="24"/>
          <w:shd w:val="clear" w:color="auto" w:fill="FFFFFF"/>
        </w:rPr>
        <w:t>-</w:t>
      </w:r>
      <w:r w:rsidR="00BF3E35">
        <w:rPr>
          <w:rFonts w:ascii="Times New Roman" w:hAnsi="Times New Roman"/>
          <w:b w:val="0"/>
          <w:szCs w:val="24"/>
          <w:shd w:val="clear" w:color="auto" w:fill="FFFFFF"/>
        </w:rPr>
        <w:fldChar w:fldCharType="begin"/>
      </w:r>
      <w:r w:rsidR="00BF3E35">
        <w:rPr>
          <w:rFonts w:ascii="Times New Roman" w:hAnsi="Times New Roman"/>
          <w:b w:val="0"/>
          <w:szCs w:val="24"/>
          <w:shd w:val="clear" w:color="auto" w:fill="FFFFFF"/>
        </w:rPr>
        <w:instrText xml:space="preserve"> REF _Ref479259799 \r \h </w:instrText>
      </w:r>
      <w:r w:rsidR="00BF3E35">
        <w:rPr>
          <w:rFonts w:ascii="Times New Roman" w:hAnsi="Times New Roman"/>
          <w:b w:val="0"/>
          <w:szCs w:val="24"/>
          <w:shd w:val="clear" w:color="auto" w:fill="FFFFFF"/>
        </w:rPr>
      </w:r>
      <w:r w:rsidR="00BF3E35">
        <w:rPr>
          <w:rFonts w:ascii="Times New Roman" w:hAnsi="Times New Roman"/>
          <w:b w:val="0"/>
          <w:szCs w:val="24"/>
          <w:shd w:val="clear" w:color="auto" w:fill="FFFFFF"/>
        </w:rPr>
        <w:fldChar w:fldCharType="separate"/>
      </w:r>
      <w:r w:rsidR="00BF3E35">
        <w:rPr>
          <w:rFonts w:ascii="Times New Roman" w:hAnsi="Times New Roman"/>
          <w:b w:val="0"/>
          <w:szCs w:val="24"/>
          <w:shd w:val="clear" w:color="auto" w:fill="FFFFFF"/>
        </w:rPr>
        <w:t>vi</w:t>
      </w:r>
      <w:r w:rsidR="00BF3E35">
        <w:rPr>
          <w:rFonts w:ascii="Times New Roman" w:hAnsi="Times New Roman"/>
          <w:b w:val="0"/>
          <w:szCs w:val="24"/>
          <w:shd w:val="clear" w:color="auto" w:fill="FFFFFF"/>
        </w:rPr>
        <w:fldChar w:fldCharType="end"/>
      </w:r>
      <w:r>
        <w:rPr>
          <w:rFonts w:ascii="Times New Roman" w:hAnsi="Times New Roman"/>
          <w:b w:val="0"/>
          <w:szCs w:val="24"/>
          <w:shd w:val="clear" w:color="auto" w:fill="FFFFFF"/>
        </w:rPr>
        <w:t xml:space="preserve"> above.</w:t>
      </w:r>
    </w:p>
    <w:p w:rsidR="00C8767E" w:rsidRPr="00FD259B" w:rsidRDefault="00C8767E" w:rsidP="00BF3E35">
      <w:pPr>
        <w:pStyle w:val="Heading4"/>
        <w:numPr>
          <w:ilvl w:val="2"/>
          <w:numId w:val="32"/>
        </w:numPr>
        <w:rPr>
          <w:rFonts w:ascii="Times New Roman" w:hAnsi="Times New Roman"/>
          <w:b w:val="0"/>
          <w:szCs w:val="24"/>
          <w:shd w:val="clear" w:color="auto" w:fill="FFFFFF"/>
        </w:rPr>
      </w:pPr>
      <w:r w:rsidRPr="00FD259B">
        <w:rPr>
          <w:rFonts w:ascii="Times New Roman" w:hAnsi="Times New Roman"/>
          <w:b w:val="0"/>
          <w:szCs w:val="24"/>
          <w:shd w:val="clear" w:color="auto" w:fill="FFFFFF"/>
        </w:rPr>
        <w:t xml:space="preserve">At the end of the overpass operation M&amp;C sends the stop command.  </w:t>
      </w:r>
      <w:r w:rsidRPr="00C61E3D">
        <w:rPr>
          <w:rFonts w:ascii="Times New Roman" w:hAnsi="Times New Roman"/>
          <w:b w:val="0"/>
          <w:szCs w:val="24"/>
          <w:shd w:val="clear" w:color="auto" w:fill="FFFFFF"/>
        </w:rPr>
        <w:t xml:space="preserve">DAPHNE </w:t>
      </w:r>
      <w:r w:rsidRPr="00FD259B">
        <w:rPr>
          <w:rFonts w:ascii="Times New Roman" w:hAnsi="Times New Roman"/>
          <w:b w:val="0"/>
          <w:szCs w:val="24"/>
          <w:shd w:val="clear" w:color="auto" w:fill="FFFFFF"/>
        </w:rPr>
        <w:t xml:space="preserve">immediately stops receiving data. </w:t>
      </w:r>
      <w:r w:rsidR="00BF3E35" w:rsidRPr="00BF3E35">
        <w:rPr>
          <w:rFonts w:ascii="Times New Roman" w:hAnsi="Times New Roman"/>
          <w:b w:val="0"/>
          <w:sz w:val="20"/>
          <w:szCs w:val="24"/>
          <w:shd w:val="clear" w:color="auto" w:fill="FFFFFF"/>
        </w:rPr>
        <w:t xml:space="preserve">Note: </w:t>
      </w:r>
      <w:r w:rsidRPr="00BF3E35">
        <w:rPr>
          <w:rFonts w:ascii="Times New Roman" w:hAnsi="Times New Roman"/>
          <w:b w:val="0"/>
          <w:sz w:val="20"/>
          <w:szCs w:val="24"/>
          <w:shd w:val="clear" w:color="auto" w:fill="FFFFFF"/>
        </w:rPr>
        <w:t xml:space="preserve">To avoid loss or corruption </w:t>
      </w:r>
      <w:r w:rsidRPr="00BF3E35">
        <w:rPr>
          <w:rFonts w:ascii="Times New Roman" w:hAnsi="Times New Roman"/>
          <w:b w:val="0"/>
          <w:sz w:val="20"/>
          <w:szCs w:val="24"/>
          <w:shd w:val="clear" w:color="auto" w:fill="FFFFFF"/>
        </w:rPr>
        <w:lastRenderedPageBreak/>
        <w:t xml:space="preserve">of data, at the transition, M&amp;C must assure that data </w:t>
      </w:r>
      <w:proofErr w:type="gramStart"/>
      <w:r w:rsidRPr="00BF3E35">
        <w:rPr>
          <w:rFonts w:ascii="Times New Roman" w:hAnsi="Times New Roman"/>
          <w:b w:val="0"/>
          <w:sz w:val="20"/>
          <w:szCs w:val="24"/>
          <w:shd w:val="clear" w:color="auto" w:fill="FFFFFF"/>
        </w:rPr>
        <w:t>is not being input</w:t>
      </w:r>
      <w:proofErr w:type="gramEnd"/>
      <w:r w:rsidRPr="00BF3E35">
        <w:rPr>
          <w:rFonts w:ascii="Times New Roman" w:hAnsi="Times New Roman"/>
          <w:b w:val="0"/>
          <w:sz w:val="20"/>
          <w:szCs w:val="24"/>
          <w:shd w:val="clear" w:color="auto" w:fill="FFFFFF"/>
        </w:rPr>
        <w:t xml:space="preserve"> when sending the stop command.</w:t>
      </w:r>
    </w:p>
    <w:p w:rsidR="00C8767E" w:rsidRPr="00C61E3D" w:rsidRDefault="00C8767E" w:rsidP="00C8767E">
      <w:pPr>
        <w:pStyle w:val="Heading4"/>
        <w:numPr>
          <w:ilvl w:val="1"/>
          <w:numId w:val="32"/>
        </w:numPr>
        <w:rPr>
          <w:rFonts w:ascii="Times New Roman" w:hAnsi="Times New Roman"/>
          <w:b w:val="0"/>
          <w:szCs w:val="24"/>
          <w:shd w:val="clear" w:color="auto" w:fill="FFFFFF"/>
        </w:rPr>
      </w:pPr>
      <w:bookmarkStart w:id="32" w:name="_Ref479260188"/>
      <w:r w:rsidRPr="00C61E3D">
        <w:rPr>
          <w:rFonts w:ascii="Times New Roman" w:hAnsi="Times New Roman"/>
          <w:b w:val="0"/>
          <w:szCs w:val="24"/>
          <w:shd w:val="clear" w:color="auto" w:fill="FFFFFF"/>
        </w:rPr>
        <w:t xml:space="preserve">DAPHNE waits </w:t>
      </w:r>
      <w:r>
        <w:rPr>
          <w:rFonts w:ascii="Times New Roman" w:hAnsi="Times New Roman"/>
          <w:b w:val="0"/>
          <w:szCs w:val="24"/>
          <w:shd w:val="clear" w:color="auto" w:fill="FFFFFF"/>
        </w:rPr>
        <w:t>for the next command (“start” or “configure”) and will concurrently continue;</w:t>
      </w:r>
      <w:bookmarkEnd w:id="32"/>
    </w:p>
    <w:p w:rsidR="00C8767E" w:rsidRPr="005F4540" w:rsidRDefault="00C8767E" w:rsidP="00C8767E">
      <w:pPr>
        <w:pStyle w:val="Heading4"/>
        <w:numPr>
          <w:ilvl w:val="2"/>
          <w:numId w:val="32"/>
        </w:numPr>
        <w:rPr>
          <w:rFonts w:ascii="Times New Roman" w:hAnsi="Times New Roman"/>
          <w:b w:val="0"/>
          <w:szCs w:val="24"/>
          <w:shd w:val="clear" w:color="auto" w:fill="FFFFFF"/>
        </w:rPr>
      </w:pPr>
      <w:r>
        <w:rPr>
          <w:rFonts w:ascii="Times New Roman" w:hAnsi="Times New Roman"/>
          <w:b w:val="0"/>
          <w:szCs w:val="24"/>
          <w:shd w:val="clear" w:color="auto" w:fill="FFFFFF"/>
        </w:rPr>
        <w:t>Saving</w:t>
      </w:r>
      <w:r w:rsidRPr="005F4540">
        <w:rPr>
          <w:rFonts w:ascii="Times New Roman" w:hAnsi="Times New Roman"/>
          <w:b w:val="0"/>
          <w:szCs w:val="24"/>
          <w:shd w:val="clear" w:color="auto" w:fill="FFFFFF"/>
        </w:rPr>
        <w:t xml:space="preserve"> files into the Storage System (SS).   </w:t>
      </w:r>
    </w:p>
    <w:p w:rsidR="00C8767E" w:rsidRDefault="003D140B" w:rsidP="00C8767E">
      <w:pPr>
        <w:pStyle w:val="Heading4"/>
        <w:numPr>
          <w:ilvl w:val="2"/>
          <w:numId w:val="32"/>
        </w:numPr>
        <w:rPr>
          <w:rFonts w:ascii="Times New Roman" w:hAnsi="Times New Roman"/>
          <w:b w:val="0"/>
          <w:szCs w:val="24"/>
          <w:shd w:val="clear" w:color="auto" w:fill="FFFFFF"/>
        </w:rPr>
      </w:pPr>
      <w:r>
        <w:rPr>
          <w:rFonts w:ascii="Times New Roman" w:hAnsi="Times New Roman"/>
          <w:b w:val="0"/>
          <w:szCs w:val="24"/>
          <w:shd w:val="clear" w:color="auto" w:fill="FFFFFF"/>
        </w:rPr>
        <w:t>D</w:t>
      </w:r>
      <w:r w:rsidR="00C8767E">
        <w:rPr>
          <w:rFonts w:ascii="Times New Roman" w:hAnsi="Times New Roman"/>
          <w:b w:val="0"/>
          <w:szCs w:val="24"/>
          <w:shd w:val="clear" w:color="auto" w:fill="FFFFFF"/>
        </w:rPr>
        <w:t xml:space="preserve">elivery of the files until all </w:t>
      </w:r>
      <w:proofErr w:type="gramStart"/>
      <w:r>
        <w:rPr>
          <w:rFonts w:ascii="Times New Roman" w:hAnsi="Times New Roman"/>
          <w:b w:val="0"/>
          <w:szCs w:val="24"/>
          <w:shd w:val="clear" w:color="auto" w:fill="FFFFFF"/>
        </w:rPr>
        <w:t>have been sent</w:t>
      </w:r>
      <w:proofErr w:type="gramEnd"/>
      <w:r>
        <w:rPr>
          <w:rFonts w:ascii="Times New Roman" w:hAnsi="Times New Roman"/>
          <w:b w:val="0"/>
          <w:szCs w:val="24"/>
          <w:shd w:val="clear" w:color="auto" w:fill="FFFFFF"/>
        </w:rPr>
        <w:t>.</w:t>
      </w:r>
    </w:p>
    <w:p w:rsidR="0049753F" w:rsidRDefault="0049753F" w:rsidP="008801DC">
      <w:pPr>
        <w:pStyle w:val="List-a1stlevel"/>
        <w:numPr>
          <w:ilvl w:val="2"/>
          <w:numId w:val="32"/>
        </w:numPr>
      </w:pPr>
      <w:r>
        <w:t xml:space="preserve">DAPHNE sends </w:t>
      </w:r>
      <w:r w:rsidRPr="002A08AE">
        <w:t xml:space="preserve">a </w:t>
      </w:r>
      <w:r w:rsidR="003D140B">
        <w:t>list of delivered f</w:t>
      </w:r>
      <w:r>
        <w:t xml:space="preserve">iles (LDF) </w:t>
      </w:r>
      <w:r w:rsidR="003D140B">
        <w:t xml:space="preserve">to the MOC </w:t>
      </w:r>
      <w:r>
        <w:t>for mission accounting.</w:t>
      </w:r>
      <w:r w:rsidRPr="002A08AE">
        <w:t xml:space="preserve">  </w:t>
      </w:r>
    </w:p>
    <w:p w:rsidR="0049753F" w:rsidRDefault="0049753F" w:rsidP="0049753F">
      <w:pPr>
        <w:pStyle w:val="List-a1stlevel"/>
        <w:numPr>
          <w:ilvl w:val="1"/>
          <w:numId w:val="32"/>
        </w:numPr>
      </w:pPr>
      <w:r>
        <w:t xml:space="preserve">Repeat </w:t>
      </w:r>
      <w:r w:rsidR="003D140B">
        <w:fldChar w:fldCharType="begin"/>
      </w:r>
      <w:r w:rsidR="003D140B">
        <w:instrText xml:space="preserve"> REF _Ref479260123 \r \h </w:instrText>
      </w:r>
      <w:r w:rsidR="003D140B">
        <w:fldChar w:fldCharType="separate"/>
      </w:r>
      <w:r w:rsidR="003D140B">
        <w:t>a</w:t>
      </w:r>
      <w:r w:rsidR="003D140B">
        <w:fldChar w:fldCharType="end"/>
      </w:r>
      <w:r w:rsidR="003D140B">
        <w:t xml:space="preserve"> thru </w:t>
      </w:r>
      <w:r w:rsidR="003D140B">
        <w:fldChar w:fldCharType="begin"/>
      </w:r>
      <w:r w:rsidR="003D140B">
        <w:instrText xml:space="preserve"> REF _Ref479260188 \r \h </w:instrText>
      </w:r>
      <w:r w:rsidR="003D140B">
        <w:fldChar w:fldCharType="separate"/>
      </w:r>
      <w:r w:rsidR="003D140B">
        <w:t>d</w:t>
      </w:r>
      <w:r w:rsidR="003D140B">
        <w:fldChar w:fldCharType="end"/>
      </w:r>
      <w:r w:rsidR="003D140B">
        <w:t xml:space="preserve"> </w:t>
      </w:r>
      <w:r>
        <w:t>for multiple follow-on overpasses</w:t>
      </w:r>
    </w:p>
    <w:p w:rsidR="003D140B" w:rsidRDefault="003D140B" w:rsidP="003D140B">
      <w:pPr>
        <w:pStyle w:val="List-a1stlevel"/>
        <w:numPr>
          <w:ilvl w:val="1"/>
          <w:numId w:val="32"/>
        </w:numPr>
      </w:pPr>
      <w:r>
        <w:t>DAPHNE</w:t>
      </w:r>
      <w:r w:rsidRPr="008D0F16">
        <w:t xml:space="preserve"> </w:t>
      </w:r>
      <w:r>
        <w:t xml:space="preserve">autonomously </w:t>
      </w:r>
      <w:r w:rsidRPr="008D0F16">
        <w:t xml:space="preserve">deletes all files older than </w:t>
      </w:r>
      <w:r>
        <w:t xml:space="preserve">the agreed upon file retention time (FRT), specified in the </w:t>
      </w:r>
      <w:r w:rsidR="00ED526B">
        <w:t>MISSION INTERFACE ADDENDUM</w:t>
      </w:r>
      <w:r w:rsidRPr="008D0F16">
        <w:t>.</w:t>
      </w:r>
    </w:p>
    <w:p w:rsidR="003D140B" w:rsidRDefault="003D140B" w:rsidP="003D140B">
      <w:pPr>
        <w:pStyle w:val="List-a1stlevel"/>
        <w:ind w:left="1440" w:firstLine="0"/>
      </w:pPr>
    </w:p>
    <w:p w:rsidR="0049753F" w:rsidRDefault="0049753F">
      <w:pPr>
        <w:spacing w:before="0" w:after="0"/>
        <w:jc w:val="left"/>
      </w:pPr>
    </w:p>
    <w:p w:rsidR="002E2B68" w:rsidRDefault="002E2B68">
      <w:pPr>
        <w:spacing w:before="0" w:after="0"/>
        <w:jc w:val="left"/>
        <w:rPr>
          <w:b/>
        </w:rPr>
      </w:pPr>
    </w:p>
    <w:p w:rsidR="00BB5079" w:rsidRDefault="00BB5079" w:rsidP="002104F2">
      <w:pPr>
        <w:pStyle w:val="Heading3"/>
      </w:pPr>
      <w:bookmarkStart w:id="33" w:name="_Toc483912257"/>
      <w:r>
        <w:t>Data Volumes</w:t>
      </w:r>
      <w:bookmarkEnd w:id="29"/>
      <w:bookmarkEnd w:id="33"/>
    </w:p>
    <w:p w:rsidR="00FC416D" w:rsidRDefault="00FC416D" w:rsidP="00FC416D">
      <w:pPr>
        <w:pStyle w:val="Heading6"/>
      </w:pPr>
    </w:p>
    <w:p w:rsidR="00BB5079" w:rsidRDefault="003D140B" w:rsidP="00AA6C80">
      <w:r>
        <w:t>Supported data volumes and latency are mission dependent and both affect the final integrated system design. However, they are out of scope of this document</w:t>
      </w:r>
      <w:r w:rsidR="00115F91">
        <w:t>, and</w:t>
      </w:r>
      <w:r>
        <w:t xml:space="preserve"> </w:t>
      </w:r>
      <w:proofErr w:type="gramStart"/>
      <w:r>
        <w:t>must be mutuall</w:t>
      </w:r>
      <w:r w:rsidR="00115F91">
        <w:t>y agreed</w:t>
      </w:r>
      <w:proofErr w:type="gramEnd"/>
      <w:r w:rsidR="00115F91">
        <w:t xml:space="preserve"> upon as part of the </w:t>
      </w:r>
      <w:r w:rsidR="00ED526B">
        <w:t>MISSION INTERFACE ADDENDUM</w:t>
      </w:r>
      <w:r>
        <w:t xml:space="preserve"> process.  </w:t>
      </w:r>
      <w:r w:rsidR="00F853C9">
        <w:t>The m</w:t>
      </w:r>
      <w:r>
        <w:t>aximum data rates, latencies and volumes DAPHNE is required to support is stated in the DAPHNE sys</w:t>
      </w:r>
      <w:r w:rsidR="00AA6C80">
        <w:t xml:space="preserve">tem requirements </w:t>
      </w:r>
      <w:proofErr w:type="gramStart"/>
      <w:r w:rsidR="00AA6C80">
        <w:t>document  “</w:t>
      </w:r>
      <w:proofErr w:type="gramEnd"/>
      <w:r w:rsidR="00AA6C80">
        <w:t xml:space="preserve">Requirements Specification for the Data Acquisition Processing and Handling Environment (DAPHNE)”. </w:t>
      </w:r>
    </w:p>
    <w:p w:rsidR="00BB5079" w:rsidRDefault="00BB5079" w:rsidP="008D3B02">
      <w:pPr>
        <w:pStyle w:val="Heading3"/>
      </w:pPr>
      <w:bookmarkStart w:id="34" w:name="_Toc313395369"/>
      <w:bookmarkStart w:id="35" w:name="_Toc483912258"/>
      <w:r>
        <w:t>Fault Recovery</w:t>
      </w:r>
      <w:bookmarkEnd w:id="34"/>
      <w:bookmarkEnd w:id="35"/>
    </w:p>
    <w:p w:rsidR="00BB5079" w:rsidRDefault="003D140B" w:rsidP="008D3B02">
      <w:pPr>
        <w:pStyle w:val="Paragraph"/>
      </w:pPr>
      <w:r>
        <w:t>DAPHNE sends operational status reports to NEN M&amp;C. The</w:t>
      </w:r>
      <w:r w:rsidR="00F853C9">
        <w:t xml:space="preserve"> customer mission can request these reports through the NEN.</w:t>
      </w:r>
      <w:r>
        <w:t xml:space="preserve">  </w:t>
      </w:r>
      <w:r w:rsidR="00D97BB0">
        <w:t>There are no customer</w:t>
      </w:r>
      <w:r w:rsidR="00BB5079">
        <w:t xml:space="preserve"> </w:t>
      </w:r>
      <w:r>
        <w:t>service functions in DAPHNE to</w:t>
      </w:r>
      <w:r w:rsidR="00D97BB0">
        <w:t xml:space="preserve"> address </w:t>
      </w:r>
      <w:r w:rsidR="00F853C9">
        <w:t xml:space="preserve">specific </w:t>
      </w:r>
      <w:r w:rsidR="00BB5079">
        <w:t>hardware, software</w:t>
      </w:r>
      <w:r w:rsidR="00BC6A66">
        <w:t>,</w:t>
      </w:r>
      <w:r w:rsidR="00BB5079">
        <w:t xml:space="preserve"> and network failures.</w:t>
      </w:r>
      <w:r w:rsidR="00D97BB0">
        <w:t xml:space="preserve"> The MOC should report </w:t>
      </w:r>
      <w:r>
        <w:t xml:space="preserve">any </w:t>
      </w:r>
      <w:r w:rsidR="00D97BB0">
        <w:t xml:space="preserve">failures </w:t>
      </w:r>
      <w:r w:rsidR="00FC7B76">
        <w:t xml:space="preserve">or </w:t>
      </w:r>
      <w:r w:rsidR="00115F91">
        <w:t>discrepancies</w:t>
      </w:r>
      <w:r w:rsidR="00FC7B76">
        <w:t xml:space="preserve"> </w:t>
      </w:r>
      <w:r w:rsidR="00D97BB0">
        <w:t xml:space="preserve">to the NEN M&amp;C as soon as discovered. </w:t>
      </w:r>
      <w:r w:rsidR="00BC6A66">
        <w:t xml:space="preserve"> </w:t>
      </w:r>
      <w:r w:rsidR="00BB5079">
        <w:t xml:space="preserve"> </w:t>
      </w:r>
    </w:p>
    <w:p w:rsidR="008D3B02" w:rsidRDefault="008D3B02" w:rsidP="008D3B02">
      <w:pPr>
        <w:pStyle w:val="Paragraph"/>
      </w:pPr>
    </w:p>
    <w:p w:rsidR="003D140B" w:rsidRDefault="003D140B" w:rsidP="008D3B02">
      <w:pPr>
        <w:pStyle w:val="Paragraph"/>
      </w:pPr>
    </w:p>
    <w:p w:rsidR="00BB5079" w:rsidRDefault="00BB5079" w:rsidP="008D3B02">
      <w:pPr>
        <w:pStyle w:val="Heading1"/>
      </w:pPr>
      <w:bookmarkStart w:id="36" w:name="TOC513026530"/>
      <w:bookmarkStart w:id="37" w:name="_Toc313395370"/>
      <w:bookmarkStart w:id="38" w:name="_Toc483912259"/>
      <w:bookmarkEnd w:id="36"/>
      <w:r>
        <w:lastRenderedPageBreak/>
        <w:t>Data Format Specification</w:t>
      </w:r>
      <w:bookmarkEnd w:id="37"/>
      <w:bookmarkEnd w:id="38"/>
    </w:p>
    <w:p w:rsidR="00BB5079" w:rsidRDefault="00BB5079" w:rsidP="008D3B02">
      <w:pPr>
        <w:pStyle w:val="Heading2"/>
      </w:pPr>
      <w:bookmarkStart w:id="39" w:name="TOC513026531"/>
      <w:bookmarkStart w:id="40" w:name="_Toc313395371"/>
      <w:bookmarkStart w:id="41" w:name="_Toc483912260"/>
      <w:bookmarkEnd w:id="39"/>
      <w:r>
        <w:t>Data Specifications</w:t>
      </w:r>
      <w:bookmarkEnd w:id="40"/>
      <w:bookmarkEnd w:id="41"/>
    </w:p>
    <w:p w:rsidR="00BB5079" w:rsidRDefault="00BB5079" w:rsidP="008D3B02">
      <w:pPr>
        <w:pStyle w:val="Paragraph"/>
      </w:pPr>
      <w:r>
        <w:t xml:space="preserve">This section defines the format, transfer protocol, and naming conventions for the data items exchanged over the </w:t>
      </w:r>
      <w:r w:rsidR="00FC7B76">
        <w:t>DAPHNE</w:t>
      </w:r>
      <w:r>
        <w:t xml:space="preserve">/MOC interface.  These data items </w:t>
      </w:r>
      <w:proofErr w:type="gramStart"/>
      <w:r>
        <w:t>are listed</w:t>
      </w:r>
      <w:proofErr w:type="gramEnd"/>
      <w:r>
        <w:t xml:space="preserve"> in Table 4-1.  </w:t>
      </w:r>
      <w:r w:rsidR="00FC7B76">
        <w:t>DAPHNE</w:t>
      </w:r>
      <w:r>
        <w:t xml:space="preserve"> directories </w:t>
      </w:r>
      <w:proofErr w:type="gramStart"/>
      <w:r>
        <w:t>are defined</w:t>
      </w:r>
      <w:proofErr w:type="gramEnd"/>
      <w:r>
        <w:t xml:space="preserve"> in Table 5-1. </w:t>
      </w:r>
    </w:p>
    <w:p w:rsidR="00BB5079" w:rsidRPr="002A0E8B" w:rsidRDefault="008D3B02" w:rsidP="008D3B02">
      <w:pPr>
        <w:pStyle w:val="Caption"/>
        <w:jc w:val="center"/>
        <w:rPr>
          <w:rFonts w:cs="Arial"/>
        </w:rPr>
      </w:pPr>
      <w:bookmarkStart w:id="42" w:name="_Toc323712637"/>
      <w:bookmarkStart w:id="43" w:name="_Toc483912198"/>
      <w:r w:rsidRPr="002A0E8B">
        <w:rPr>
          <w:rFonts w:cs="Arial"/>
        </w:rPr>
        <w:t xml:space="preserve">Table </w:t>
      </w:r>
      <w:r w:rsidR="00E44EAF" w:rsidRPr="002A0E8B">
        <w:rPr>
          <w:rFonts w:cs="Arial"/>
        </w:rPr>
        <w:fldChar w:fldCharType="begin"/>
      </w:r>
      <w:r w:rsidR="00DB09A8" w:rsidRPr="002A0E8B">
        <w:rPr>
          <w:rFonts w:cs="Arial"/>
        </w:rPr>
        <w:instrText xml:space="preserve"> STYLEREF 1 \s </w:instrText>
      </w:r>
      <w:r w:rsidR="00E44EAF" w:rsidRPr="002A0E8B">
        <w:rPr>
          <w:rFonts w:cs="Arial"/>
        </w:rPr>
        <w:fldChar w:fldCharType="separate"/>
      </w:r>
      <w:r w:rsidR="00840591">
        <w:rPr>
          <w:rFonts w:cs="Arial"/>
          <w:noProof/>
        </w:rPr>
        <w:t>4</w:t>
      </w:r>
      <w:r w:rsidR="00E44EAF" w:rsidRPr="002A0E8B">
        <w:rPr>
          <w:rFonts w:cs="Arial"/>
        </w:rPr>
        <w:fldChar w:fldCharType="end"/>
      </w:r>
      <w:r w:rsidR="00DB09A8" w:rsidRPr="002A0E8B">
        <w:rPr>
          <w:rFonts w:cs="Arial"/>
        </w:rPr>
        <w:noBreakHyphen/>
      </w:r>
      <w:r w:rsidR="00E44EAF" w:rsidRPr="002A0E8B">
        <w:rPr>
          <w:rFonts w:cs="Arial"/>
        </w:rPr>
        <w:fldChar w:fldCharType="begin"/>
      </w:r>
      <w:r w:rsidR="00DB09A8" w:rsidRPr="002A0E8B">
        <w:rPr>
          <w:rFonts w:cs="Arial"/>
        </w:rPr>
        <w:instrText xml:space="preserve"> SEQ Table \* ARABIC \s 1 </w:instrText>
      </w:r>
      <w:r w:rsidR="00E44EAF" w:rsidRPr="002A0E8B">
        <w:rPr>
          <w:rFonts w:cs="Arial"/>
        </w:rPr>
        <w:fldChar w:fldCharType="separate"/>
      </w:r>
      <w:r w:rsidR="00840591">
        <w:rPr>
          <w:rFonts w:cs="Arial"/>
          <w:noProof/>
        </w:rPr>
        <w:t>1</w:t>
      </w:r>
      <w:r w:rsidR="00E44EAF" w:rsidRPr="002A0E8B">
        <w:rPr>
          <w:rFonts w:cs="Arial"/>
        </w:rPr>
        <w:fldChar w:fldCharType="end"/>
      </w:r>
      <w:r w:rsidRPr="002A0E8B">
        <w:rPr>
          <w:rFonts w:cs="Arial"/>
        </w:rPr>
        <w:t xml:space="preserve">.  </w:t>
      </w:r>
      <w:r w:rsidR="00BB5079" w:rsidRPr="002A0E8B">
        <w:rPr>
          <w:rFonts w:cs="Arial"/>
        </w:rPr>
        <w:t>Science Telemetry Products</w:t>
      </w:r>
      <w:bookmarkEnd w:id="42"/>
      <w:bookmarkEnd w:id="43"/>
    </w:p>
    <w:tbl>
      <w:tblPr>
        <w:tblW w:w="941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28"/>
        <w:gridCol w:w="809"/>
        <w:gridCol w:w="1187"/>
        <w:gridCol w:w="3422"/>
        <w:gridCol w:w="2167"/>
      </w:tblGrid>
      <w:tr w:rsidR="00BB5079" w:rsidRPr="00CE0D56" w:rsidTr="00B203DC">
        <w:trPr>
          <w:cantSplit/>
          <w:trHeight w:val="403"/>
          <w:jc w:val="center"/>
        </w:trPr>
        <w:tc>
          <w:tcPr>
            <w:tcW w:w="1828" w:type="dxa"/>
            <w:tcBorders>
              <w:bottom w:val="single" w:sz="12" w:space="0" w:color="auto"/>
            </w:tcBorders>
            <w:shd w:val="clear" w:color="auto" w:fill="D9D9D9" w:themeFill="background1" w:themeFillShade="D9"/>
            <w:tcMar>
              <w:top w:w="86" w:type="dxa"/>
              <w:left w:w="86" w:type="dxa"/>
              <w:bottom w:w="86" w:type="dxa"/>
              <w:right w:w="86" w:type="dxa"/>
            </w:tcMar>
            <w:vAlign w:val="center"/>
          </w:tcPr>
          <w:p w:rsidR="00BB5079" w:rsidRPr="008D3B02" w:rsidRDefault="009D1B91" w:rsidP="008D3B02">
            <w:pPr>
              <w:pStyle w:val="tbl-left"/>
              <w:spacing w:line="240" w:lineRule="auto"/>
              <w:jc w:val="center"/>
              <w:rPr>
                <w:b/>
              </w:rPr>
            </w:pPr>
            <w:r w:rsidRPr="008D3B02">
              <w:rPr>
                <w:b/>
              </w:rPr>
              <w:t>File</w:t>
            </w:r>
          </w:p>
        </w:tc>
        <w:tc>
          <w:tcPr>
            <w:tcW w:w="809" w:type="dxa"/>
            <w:tcBorders>
              <w:bottom w:val="single" w:sz="12" w:space="0" w:color="auto"/>
            </w:tcBorders>
            <w:shd w:val="clear" w:color="auto" w:fill="D9D9D9" w:themeFill="background1" w:themeFillShade="D9"/>
            <w:tcMar>
              <w:top w:w="86" w:type="dxa"/>
              <w:left w:w="86" w:type="dxa"/>
              <w:bottom w:w="86" w:type="dxa"/>
              <w:right w:w="86" w:type="dxa"/>
            </w:tcMar>
            <w:vAlign w:val="center"/>
          </w:tcPr>
          <w:p w:rsidR="00BB5079" w:rsidRPr="008D3B02" w:rsidRDefault="009D1B91" w:rsidP="008D3B02">
            <w:pPr>
              <w:pStyle w:val="tbl-left"/>
              <w:spacing w:line="240" w:lineRule="auto"/>
              <w:jc w:val="center"/>
              <w:rPr>
                <w:b/>
              </w:rPr>
            </w:pPr>
            <w:r w:rsidRPr="008D3B02">
              <w:rPr>
                <w:b/>
              </w:rPr>
              <w:t>Ext.</w:t>
            </w:r>
          </w:p>
        </w:tc>
        <w:tc>
          <w:tcPr>
            <w:tcW w:w="1187" w:type="dxa"/>
            <w:tcBorders>
              <w:bottom w:val="single" w:sz="12" w:space="0" w:color="auto"/>
            </w:tcBorders>
            <w:shd w:val="clear" w:color="auto" w:fill="D9D9D9" w:themeFill="background1" w:themeFillShade="D9"/>
            <w:tcMar>
              <w:top w:w="86" w:type="dxa"/>
              <w:left w:w="86" w:type="dxa"/>
              <w:bottom w:w="86" w:type="dxa"/>
              <w:right w:w="86" w:type="dxa"/>
            </w:tcMar>
            <w:vAlign w:val="center"/>
          </w:tcPr>
          <w:p w:rsidR="00BB5079" w:rsidRPr="008D3B02" w:rsidRDefault="009D1B91" w:rsidP="008D3B02">
            <w:pPr>
              <w:pStyle w:val="tbl-left"/>
              <w:spacing w:line="240" w:lineRule="auto"/>
              <w:jc w:val="center"/>
              <w:rPr>
                <w:b/>
              </w:rPr>
            </w:pPr>
            <w:r w:rsidRPr="008D3B02">
              <w:rPr>
                <w:b/>
              </w:rPr>
              <w:t>From/To</w:t>
            </w:r>
          </w:p>
        </w:tc>
        <w:tc>
          <w:tcPr>
            <w:tcW w:w="3422" w:type="dxa"/>
            <w:tcBorders>
              <w:bottom w:val="single" w:sz="12" w:space="0" w:color="auto"/>
            </w:tcBorders>
            <w:shd w:val="clear" w:color="auto" w:fill="D9D9D9" w:themeFill="background1" w:themeFillShade="D9"/>
            <w:tcMar>
              <w:top w:w="86" w:type="dxa"/>
              <w:left w:w="86" w:type="dxa"/>
              <w:bottom w:w="86" w:type="dxa"/>
              <w:right w:w="86" w:type="dxa"/>
            </w:tcMar>
            <w:vAlign w:val="center"/>
          </w:tcPr>
          <w:p w:rsidR="00BB5079" w:rsidRPr="008D3B02" w:rsidRDefault="009D1B91" w:rsidP="008D3B02">
            <w:pPr>
              <w:pStyle w:val="tbl-left"/>
              <w:spacing w:line="240" w:lineRule="auto"/>
              <w:jc w:val="center"/>
              <w:rPr>
                <w:b/>
              </w:rPr>
            </w:pPr>
            <w:r w:rsidRPr="008D3B02">
              <w:rPr>
                <w:b/>
              </w:rPr>
              <w:t>Description</w:t>
            </w:r>
          </w:p>
        </w:tc>
        <w:tc>
          <w:tcPr>
            <w:tcW w:w="2167" w:type="dxa"/>
            <w:tcBorders>
              <w:bottom w:val="single" w:sz="12" w:space="0" w:color="auto"/>
            </w:tcBorders>
            <w:shd w:val="clear" w:color="auto" w:fill="D9D9D9" w:themeFill="background1" w:themeFillShade="D9"/>
            <w:tcMar>
              <w:top w:w="86" w:type="dxa"/>
              <w:left w:w="86" w:type="dxa"/>
              <w:bottom w:w="86" w:type="dxa"/>
              <w:right w:w="86" w:type="dxa"/>
            </w:tcMar>
            <w:vAlign w:val="center"/>
          </w:tcPr>
          <w:p w:rsidR="00BB5079" w:rsidRPr="008D3B02" w:rsidRDefault="009D1B91" w:rsidP="008D3B02">
            <w:pPr>
              <w:pStyle w:val="tbl-left"/>
              <w:spacing w:line="240" w:lineRule="auto"/>
              <w:jc w:val="center"/>
              <w:rPr>
                <w:b/>
              </w:rPr>
            </w:pPr>
            <w:r w:rsidRPr="008D3B02">
              <w:rPr>
                <w:b/>
              </w:rPr>
              <w:t>Comments</w:t>
            </w:r>
          </w:p>
        </w:tc>
      </w:tr>
      <w:tr w:rsidR="00BB5079" w:rsidRPr="00CE0D56" w:rsidTr="00B203DC">
        <w:trPr>
          <w:cantSplit/>
          <w:trHeight w:val="498"/>
          <w:jc w:val="center"/>
        </w:trPr>
        <w:tc>
          <w:tcPr>
            <w:tcW w:w="1828" w:type="dxa"/>
            <w:tcBorders>
              <w:top w:val="single" w:sz="12" w:space="0" w:color="auto"/>
            </w:tcBorders>
            <w:shd w:val="clear" w:color="auto" w:fill="auto"/>
            <w:tcMar>
              <w:top w:w="86" w:type="dxa"/>
              <w:left w:w="86" w:type="dxa"/>
              <w:bottom w:w="86" w:type="dxa"/>
              <w:right w:w="86" w:type="dxa"/>
            </w:tcMar>
          </w:tcPr>
          <w:p w:rsidR="00BB5079" w:rsidRPr="00334595" w:rsidRDefault="009D1B91" w:rsidP="00B60B36">
            <w:pPr>
              <w:pStyle w:val="tbl-left"/>
              <w:spacing w:line="240" w:lineRule="auto"/>
            </w:pPr>
            <w:r w:rsidRPr="00E077A6">
              <w:t xml:space="preserve">Science or Stored HK </w:t>
            </w:r>
            <w:r w:rsidR="00B60B36">
              <w:t>TLM</w:t>
            </w:r>
            <w:r w:rsidR="00B60B36" w:rsidRPr="00E077A6">
              <w:t xml:space="preserve"> </w:t>
            </w:r>
            <w:r w:rsidRPr="00E077A6">
              <w:t>File</w:t>
            </w:r>
            <w:r w:rsidR="008D3B02">
              <w:t xml:space="preserve"> </w:t>
            </w:r>
          </w:p>
        </w:tc>
        <w:tc>
          <w:tcPr>
            <w:tcW w:w="809" w:type="dxa"/>
            <w:tcBorders>
              <w:top w:val="single" w:sz="12" w:space="0" w:color="auto"/>
            </w:tcBorders>
            <w:shd w:val="clear" w:color="auto" w:fill="auto"/>
            <w:tcMar>
              <w:top w:w="86" w:type="dxa"/>
              <w:left w:w="86" w:type="dxa"/>
              <w:bottom w:w="86" w:type="dxa"/>
              <w:right w:w="86" w:type="dxa"/>
            </w:tcMar>
          </w:tcPr>
          <w:p w:rsidR="00BB5079" w:rsidRPr="00334595" w:rsidRDefault="009D1B91" w:rsidP="008D3B02">
            <w:pPr>
              <w:pStyle w:val="tbl-left"/>
              <w:spacing w:line="240" w:lineRule="auto"/>
            </w:pPr>
            <w:r w:rsidRPr="00334595">
              <w:t>.</w:t>
            </w:r>
            <w:proofErr w:type="spellStart"/>
            <w:r w:rsidRPr="00334595">
              <w:t>tlm</w:t>
            </w:r>
            <w:proofErr w:type="spellEnd"/>
          </w:p>
        </w:tc>
        <w:tc>
          <w:tcPr>
            <w:tcW w:w="1187" w:type="dxa"/>
            <w:tcBorders>
              <w:top w:val="single" w:sz="12" w:space="0" w:color="auto"/>
            </w:tcBorders>
            <w:shd w:val="clear" w:color="auto" w:fill="auto"/>
            <w:tcMar>
              <w:top w:w="86" w:type="dxa"/>
              <w:left w:w="86" w:type="dxa"/>
              <w:bottom w:w="86" w:type="dxa"/>
              <w:right w:w="86" w:type="dxa"/>
            </w:tcMar>
          </w:tcPr>
          <w:p w:rsidR="00BB5079" w:rsidRPr="00334595" w:rsidRDefault="00FC7B76" w:rsidP="008D3B02">
            <w:pPr>
              <w:pStyle w:val="tbl-left"/>
              <w:spacing w:line="240" w:lineRule="auto"/>
            </w:pPr>
            <w:r>
              <w:t>DAPHNE</w:t>
            </w:r>
            <w:r w:rsidR="009D1B91" w:rsidRPr="00334595">
              <w:t xml:space="preserve"> to MOC</w:t>
            </w:r>
          </w:p>
        </w:tc>
        <w:tc>
          <w:tcPr>
            <w:tcW w:w="3422" w:type="dxa"/>
            <w:tcBorders>
              <w:top w:val="single" w:sz="12" w:space="0" w:color="auto"/>
            </w:tcBorders>
            <w:shd w:val="clear" w:color="auto" w:fill="auto"/>
            <w:tcMar>
              <w:top w:w="86" w:type="dxa"/>
              <w:left w:w="86" w:type="dxa"/>
              <w:bottom w:w="86" w:type="dxa"/>
              <w:right w:w="86" w:type="dxa"/>
            </w:tcMar>
          </w:tcPr>
          <w:p w:rsidR="00BB5079" w:rsidRPr="00E077A6" w:rsidRDefault="00BC6A66" w:rsidP="00BC6A66">
            <w:pPr>
              <w:pStyle w:val="tbl-left"/>
              <w:spacing w:line="240" w:lineRule="auto"/>
            </w:pPr>
            <w:proofErr w:type="gramStart"/>
            <w:r>
              <w:rPr>
                <w:rFonts w:cs="Arial"/>
                <w:szCs w:val="18"/>
              </w:rPr>
              <w:t xml:space="preserve">1 </w:t>
            </w:r>
            <w:r w:rsidR="00BB5079">
              <w:rPr>
                <w:rFonts w:cs="Arial"/>
                <w:szCs w:val="18"/>
              </w:rPr>
              <w:t>minute</w:t>
            </w:r>
            <w:proofErr w:type="gramEnd"/>
            <w:r w:rsidR="009D1B91" w:rsidRPr="00E077A6">
              <w:rPr>
                <w:rFonts w:cs="Arial"/>
                <w:szCs w:val="18"/>
              </w:rPr>
              <w:t xml:space="preserve"> file</w:t>
            </w:r>
            <w:r w:rsidR="00BB5079">
              <w:rPr>
                <w:rFonts w:cs="Arial"/>
                <w:szCs w:val="18"/>
              </w:rPr>
              <w:t>s</w:t>
            </w:r>
            <w:r w:rsidR="009D1B91" w:rsidRPr="00E077A6">
              <w:rPr>
                <w:rFonts w:cs="Arial"/>
                <w:szCs w:val="18"/>
              </w:rPr>
              <w:t xml:space="preserve"> </w:t>
            </w:r>
            <w:r w:rsidR="00334595">
              <w:rPr>
                <w:rFonts w:cs="Arial"/>
                <w:szCs w:val="18"/>
              </w:rPr>
              <w:t xml:space="preserve">of slightly varying length </w:t>
            </w:r>
            <w:r w:rsidR="009D1B91" w:rsidRPr="00E077A6">
              <w:rPr>
                <w:rFonts w:cs="Arial"/>
                <w:szCs w:val="18"/>
              </w:rPr>
              <w:t>containing downlink data for a given VCID as contained in VCDU primary header.</w:t>
            </w:r>
            <w:r w:rsidR="0098385F">
              <w:rPr>
                <w:rFonts w:cs="Arial"/>
                <w:szCs w:val="18"/>
              </w:rPr>
              <w:t xml:space="preserve"> File Time Length (FTL) is configurable </w:t>
            </w:r>
          </w:p>
        </w:tc>
        <w:tc>
          <w:tcPr>
            <w:tcW w:w="2167" w:type="dxa"/>
            <w:tcBorders>
              <w:top w:val="single" w:sz="12" w:space="0" w:color="auto"/>
            </w:tcBorders>
            <w:shd w:val="clear" w:color="auto" w:fill="auto"/>
            <w:tcMar>
              <w:top w:w="86" w:type="dxa"/>
              <w:left w:w="86" w:type="dxa"/>
              <w:bottom w:w="86" w:type="dxa"/>
              <w:right w:w="86" w:type="dxa"/>
            </w:tcMar>
          </w:tcPr>
          <w:p w:rsidR="00BB5079" w:rsidRPr="00334595" w:rsidRDefault="00FC7B76" w:rsidP="008D3B02">
            <w:pPr>
              <w:pStyle w:val="tbl-left"/>
              <w:spacing w:line="240" w:lineRule="auto"/>
            </w:pPr>
            <w:r>
              <w:t>DAPHNE</w:t>
            </w:r>
            <w:r w:rsidR="009D1B91" w:rsidRPr="00E077A6">
              <w:t xml:space="preserve"> “Pushes” to write directly to designated directory within MOC.</w:t>
            </w:r>
          </w:p>
        </w:tc>
      </w:tr>
      <w:tr w:rsidR="00BB5079" w:rsidRPr="00CE0D56" w:rsidTr="00B203DC">
        <w:trPr>
          <w:cantSplit/>
          <w:trHeight w:val="600"/>
          <w:jc w:val="center"/>
        </w:trPr>
        <w:tc>
          <w:tcPr>
            <w:tcW w:w="1828" w:type="dxa"/>
            <w:shd w:val="clear" w:color="auto" w:fill="auto"/>
            <w:tcMar>
              <w:top w:w="86" w:type="dxa"/>
              <w:left w:w="86" w:type="dxa"/>
              <w:bottom w:w="86" w:type="dxa"/>
              <w:right w:w="86" w:type="dxa"/>
            </w:tcMar>
          </w:tcPr>
          <w:p w:rsidR="009D1B91" w:rsidRPr="00E077A6" w:rsidRDefault="009D1B91" w:rsidP="00B60B36">
            <w:pPr>
              <w:pStyle w:val="tbl-left"/>
              <w:spacing w:line="240" w:lineRule="auto"/>
              <w:rPr>
                <w:rFonts w:cs="Arial"/>
              </w:rPr>
            </w:pPr>
            <w:r w:rsidRPr="00E077A6">
              <w:rPr>
                <w:rFonts w:cs="Arial"/>
              </w:rPr>
              <w:t>QAC</w:t>
            </w:r>
          </w:p>
        </w:tc>
        <w:tc>
          <w:tcPr>
            <w:tcW w:w="809" w:type="dxa"/>
            <w:shd w:val="clear" w:color="auto" w:fill="auto"/>
            <w:tcMar>
              <w:top w:w="86" w:type="dxa"/>
              <w:left w:w="86" w:type="dxa"/>
              <w:bottom w:w="86" w:type="dxa"/>
              <w:right w:w="86" w:type="dxa"/>
            </w:tcMar>
          </w:tcPr>
          <w:p w:rsidR="009D1B91" w:rsidRPr="00E077A6" w:rsidRDefault="009D1B91" w:rsidP="008D3B02">
            <w:pPr>
              <w:pStyle w:val="tbl-left"/>
              <w:spacing w:line="240" w:lineRule="auto"/>
              <w:rPr>
                <w:rFonts w:cs="Arial"/>
              </w:rPr>
            </w:pPr>
            <w:r w:rsidRPr="00E077A6">
              <w:rPr>
                <w:rFonts w:cs="Arial"/>
              </w:rPr>
              <w:t>.</w:t>
            </w:r>
            <w:proofErr w:type="spellStart"/>
            <w:r w:rsidRPr="00E077A6">
              <w:rPr>
                <w:rFonts w:cs="Arial"/>
              </w:rPr>
              <w:t>qac</w:t>
            </w:r>
            <w:proofErr w:type="spellEnd"/>
          </w:p>
        </w:tc>
        <w:tc>
          <w:tcPr>
            <w:tcW w:w="1187" w:type="dxa"/>
            <w:shd w:val="clear" w:color="auto" w:fill="auto"/>
            <w:tcMar>
              <w:top w:w="86" w:type="dxa"/>
              <w:left w:w="86" w:type="dxa"/>
              <w:bottom w:w="86" w:type="dxa"/>
              <w:right w:w="86" w:type="dxa"/>
            </w:tcMar>
          </w:tcPr>
          <w:p w:rsidR="009D1B91" w:rsidRPr="00E077A6" w:rsidRDefault="00FC7B76" w:rsidP="008D3B02">
            <w:pPr>
              <w:pStyle w:val="tbl-left"/>
              <w:spacing w:line="240" w:lineRule="auto"/>
              <w:rPr>
                <w:rFonts w:cs="Arial"/>
              </w:rPr>
            </w:pPr>
            <w:r>
              <w:rPr>
                <w:rFonts w:cs="Arial"/>
              </w:rPr>
              <w:t>DAPHNE</w:t>
            </w:r>
            <w:r w:rsidR="009D1B91" w:rsidRPr="00E077A6">
              <w:rPr>
                <w:rFonts w:cs="Arial"/>
              </w:rPr>
              <w:t xml:space="preserve"> to MOC</w:t>
            </w:r>
          </w:p>
        </w:tc>
        <w:tc>
          <w:tcPr>
            <w:tcW w:w="3422" w:type="dxa"/>
            <w:shd w:val="clear" w:color="auto" w:fill="auto"/>
            <w:tcMar>
              <w:top w:w="86" w:type="dxa"/>
              <w:left w:w="86" w:type="dxa"/>
              <w:bottom w:w="86" w:type="dxa"/>
              <w:right w:w="86" w:type="dxa"/>
            </w:tcMar>
          </w:tcPr>
          <w:p w:rsidR="00BB5079" w:rsidRPr="00334595" w:rsidRDefault="009D1B91" w:rsidP="008D3B02">
            <w:pPr>
              <w:pStyle w:val="tbl-left"/>
              <w:spacing w:line="240" w:lineRule="auto"/>
              <w:rPr>
                <w:rFonts w:cs="Arial"/>
              </w:rPr>
            </w:pPr>
            <w:r w:rsidRPr="00334595">
              <w:rPr>
                <w:rFonts w:cs="Arial"/>
              </w:rPr>
              <w:t xml:space="preserve">Quality capsule accompanying each TLM </w:t>
            </w:r>
            <w:r w:rsidRPr="00E077A6">
              <w:rPr>
                <w:rFonts w:cs="Arial"/>
              </w:rPr>
              <w:t xml:space="preserve">file. There is a single QAC file for </w:t>
            </w:r>
            <w:r w:rsidRPr="002A08AE">
              <w:rPr>
                <w:rFonts w:cs="Arial"/>
              </w:rPr>
              <w:t xml:space="preserve">a </w:t>
            </w:r>
            <w:r w:rsidRPr="00334595">
              <w:rPr>
                <w:rFonts w:cs="Arial"/>
              </w:rPr>
              <w:t>like-named TLM file.</w:t>
            </w:r>
          </w:p>
        </w:tc>
        <w:tc>
          <w:tcPr>
            <w:tcW w:w="2167" w:type="dxa"/>
            <w:shd w:val="clear" w:color="auto" w:fill="auto"/>
            <w:tcMar>
              <w:top w:w="86" w:type="dxa"/>
              <w:left w:w="86" w:type="dxa"/>
              <w:bottom w:w="86" w:type="dxa"/>
              <w:right w:w="86" w:type="dxa"/>
            </w:tcMar>
          </w:tcPr>
          <w:p w:rsidR="009D1B91" w:rsidRPr="00E077A6" w:rsidRDefault="00FC7B76" w:rsidP="008D3B02">
            <w:pPr>
              <w:pStyle w:val="tbl-left"/>
              <w:spacing w:line="240" w:lineRule="auto"/>
              <w:rPr>
                <w:rFonts w:cs="Arial"/>
              </w:rPr>
            </w:pPr>
            <w:r>
              <w:rPr>
                <w:rFonts w:cs="Arial"/>
              </w:rPr>
              <w:t>DAHNE</w:t>
            </w:r>
            <w:r w:rsidR="009D1B91" w:rsidRPr="00E077A6">
              <w:rPr>
                <w:rFonts w:cs="Arial"/>
              </w:rPr>
              <w:t xml:space="preserve"> “Pushes” to write directly to designated directory within MOC</w:t>
            </w:r>
            <w:r w:rsidR="00334595" w:rsidRPr="00E077A6">
              <w:rPr>
                <w:rFonts w:cs="Arial"/>
              </w:rPr>
              <w:t>.</w:t>
            </w:r>
          </w:p>
        </w:tc>
      </w:tr>
      <w:tr w:rsidR="00BB5079" w:rsidRPr="00CE0D56" w:rsidTr="00B203DC">
        <w:trPr>
          <w:cantSplit/>
          <w:trHeight w:val="600"/>
          <w:jc w:val="center"/>
        </w:trPr>
        <w:tc>
          <w:tcPr>
            <w:tcW w:w="1828" w:type="dxa"/>
            <w:shd w:val="clear" w:color="auto" w:fill="auto"/>
            <w:tcMar>
              <w:top w:w="86" w:type="dxa"/>
              <w:left w:w="86" w:type="dxa"/>
              <w:bottom w:w="86" w:type="dxa"/>
              <w:right w:w="86" w:type="dxa"/>
            </w:tcMar>
          </w:tcPr>
          <w:p w:rsidR="00BB5079" w:rsidRPr="00E077A6" w:rsidRDefault="00596BF7" w:rsidP="00D61D71">
            <w:pPr>
              <w:pStyle w:val="tbl-left"/>
              <w:spacing w:line="240" w:lineRule="auto"/>
            </w:pPr>
            <w:r>
              <w:t>L</w:t>
            </w:r>
            <w:r w:rsidR="009D1B91" w:rsidRPr="00334595">
              <w:t>DF</w:t>
            </w:r>
          </w:p>
        </w:tc>
        <w:tc>
          <w:tcPr>
            <w:tcW w:w="809" w:type="dxa"/>
            <w:shd w:val="clear" w:color="auto" w:fill="auto"/>
            <w:tcMar>
              <w:top w:w="86" w:type="dxa"/>
              <w:left w:w="86" w:type="dxa"/>
              <w:bottom w:w="86" w:type="dxa"/>
              <w:right w:w="86" w:type="dxa"/>
            </w:tcMar>
          </w:tcPr>
          <w:p w:rsidR="00BB5079" w:rsidRPr="00E077A6" w:rsidRDefault="009D1B91" w:rsidP="008D3B02">
            <w:pPr>
              <w:pStyle w:val="tbl-left"/>
              <w:spacing w:line="240" w:lineRule="auto"/>
            </w:pPr>
            <w:r w:rsidRPr="00E077A6">
              <w:t>.</w:t>
            </w:r>
            <w:proofErr w:type="spellStart"/>
            <w:r w:rsidR="008361BB">
              <w:t>l</w:t>
            </w:r>
            <w:r w:rsidRPr="00E077A6">
              <w:t>df</w:t>
            </w:r>
            <w:proofErr w:type="spellEnd"/>
          </w:p>
        </w:tc>
        <w:tc>
          <w:tcPr>
            <w:tcW w:w="1187" w:type="dxa"/>
            <w:shd w:val="clear" w:color="auto" w:fill="auto"/>
            <w:tcMar>
              <w:top w:w="86" w:type="dxa"/>
              <w:left w:w="86" w:type="dxa"/>
              <w:bottom w:w="86" w:type="dxa"/>
              <w:right w:w="86" w:type="dxa"/>
            </w:tcMar>
          </w:tcPr>
          <w:p w:rsidR="00BB5079" w:rsidRPr="00E077A6" w:rsidRDefault="00FC7B76" w:rsidP="008D3B02">
            <w:pPr>
              <w:pStyle w:val="tbl-left"/>
              <w:spacing w:line="240" w:lineRule="auto"/>
            </w:pPr>
            <w:r>
              <w:t>DAPHNE</w:t>
            </w:r>
            <w:r w:rsidR="009D1B91" w:rsidRPr="00E077A6">
              <w:t xml:space="preserve"> to MOC</w:t>
            </w:r>
          </w:p>
        </w:tc>
        <w:tc>
          <w:tcPr>
            <w:tcW w:w="3422" w:type="dxa"/>
            <w:shd w:val="clear" w:color="auto" w:fill="auto"/>
            <w:tcMar>
              <w:top w:w="86" w:type="dxa"/>
              <w:left w:w="86" w:type="dxa"/>
              <w:bottom w:w="86" w:type="dxa"/>
              <w:right w:w="86" w:type="dxa"/>
            </w:tcMar>
          </w:tcPr>
          <w:p w:rsidR="00BB5079" w:rsidRPr="00E077A6" w:rsidRDefault="00FC7B76" w:rsidP="008D3B02">
            <w:pPr>
              <w:pStyle w:val="tbl-left"/>
              <w:spacing w:line="240" w:lineRule="auto"/>
            </w:pPr>
            <w:r>
              <w:t>List of all files that DAHNE</w:t>
            </w:r>
            <w:r w:rsidR="00C72382">
              <w:t xml:space="preserve"> </w:t>
            </w:r>
            <w:r w:rsidR="009D1B91" w:rsidRPr="00334595">
              <w:t xml:space="preserve">has delivered for a </w:t>
            </w:r>
            <w:r w:rsidR="00C72382">
              <w:t>pass</w:t>
            </w:r>
            <w:r w:rsidR="009D1B91" w:rsidRPr="00334595">
              <w:t>.</w:t>
            </w:r>
          </w:p>
        </w:tc>
        <w:tc>
          <w:tcPr>
            <w:tcW w:w="2167" w:type="dxa"/>
            <w:shd w:val="clear" w:color="auto" w:fill="auto"/>
            <w:tcMar>
              <w:top w:w="86" w:type="dxa"/>
              <w:left w:w="86" w:type="dxa"/>
              <w:bottom w:w="86" w:type="dxa"/>
              <w:right w:w="86" w:type="dxa"/>
            </w:tcMar>
          </w:tcPr>
          <w:p w:rsidR="00BB5079" w:rsidRPr="00334595" w:rsidRDefault="00FC7B76" w:rsidP="008D3B02">
            <w:pPr>
              <w:pStyle w:val="tbl-left"/>
              <w:spacing w:line="240" w:lineRule="auto"/>
            </w:pPr>
            <w:r>
              <w:t>DAHNE</w:t>
            </w:r>
            <w:r w:rsidR="009D1B91" w:rsidRPr="00E077A6">
              <w:t xml:space="preserve"> “Pushes” to write directly to designated directory within MOC one per</w:t>
            </w:r>
            <w:r w:rsidR="00BB5079">
              <w:t xml:space="preserve"> contact</w:t>
            </w:r>
            <w:r w:rsidR="009D1B91" w:rsidRPr="00334595">
              <w:t>.</w:t>
            </w:r>
          </w:p>
        </w:tc>
      </w:tr>
      <w:tr w:rsidR="00AD1883" w:rsidRPr="00CE0D56" w:rsidTr="00B203DC">
        <w:trPr>
          <w:cantSplit/>
          <w:trHeight w:val="600"/>
          <w:jc w:val="center"/>
        </w:trPr>
        <w:tc>
          <w:tcPr>
            <w:tcW w:w="1828" w:type="dxa"/>
            <w:shd w:val="clear" w:color="auto" w:fill="auto"/>
            <w:tcMar>
              <w:top w:w="86" w:type="dxa"/>
              <w:left w:w="86" w:type="dxa"/>
              <w:bottom w:w="86" w:type="dxa"/>
              <w:right w:w="86" w:type="dxa"/>
            </w:tcMar>
          </w:tcPr>
          <w:p w:rsidR="00AD1883" w:rsidRDefault="002F2039" w:rsidP="002F2039">
            <w:pPr>
              <w:pStyle w:val="tbl-left"/>
              <w:spacing w:line="240" w:lineRule="auto"/>
            </w:pPr>
            <w:r>
              <w:t>Telemetry file broken into AOS frames</w:t>
            </w:r>
          </w:p>
        </w:tc>
        <w:tc>
          <w:tcPr>
            <w:tcW w:w="809" w:type="dxa"/>
            <w:shd w:val="clear" w:color="auto" w:fill="auto"/>
            <w:tcMar>
              <w:top w:w="86" w:type="dxa"/>
              <w:left w:w="86" w:type="dxa"/>
              <w:bottom w:w="86" w:type="dxa"/>
              <w:right w:w="86" w:type="dxa"/>
            </w:tcMar>
          </w:tcPr>
          <w:p w:rsidR="00AD1883" w:rsidRPr="00E077A6" w:rsidRDefault="002F2039" w:rsidP="008D3B02">
            <w:pPr>
              <w:pStyle w:val="tbl-left"/>
              <w:spacing w:line="240" w:lineRule="auto"/>
            </w:pPr>
            <w:r>
              <w:t>.</w:t>
            </w:r>
            <w:proofErr w:type="spellStart"/>
            <w:r>
              <w:t>tlm</w:t>
            </w:r>
            <w:proofErr w:type="spellEnd"/>
          </w:p>
        </w:tc>
        <w:tc>
          <w:tcPr>
            <w:tcW w:w="1187" w:type="dxa"/>
            <w:shd w:val="clear" w:color="auto" w:fill="auto"/>
            <w:tcMar>
              <w:top w:w="86" w:type="dxa"/>
              <w:left w:w="86" w:type="dxa"/>
              <w:bottom w:w="86" w:type="dxa"/>
              <w:right w:w="86" w:type="dxa"/>
            </w:tcMar>
          </w:tcPr>
          <w:p w:rsidR="00AD1883" w:rsidRDefault="002F2039" w:rsidP="008D3B02">
            <w:pPr>
              <w:pStyle w:val="tbl-left"/>
              <w:spacing w:line="240" w:lineRule="auto"/>
            </w:pPr>
            <w:r>
              <w:t>DAPHNE to SLE box to Customer destination</w:t>
            </w:r>
          </w:p>
        </w:tc>
        <w:tc>
          <w:tcPr>
            <w:tcW w:w="3422" w:type="dxa"/>
            <w:shd w:val="clear" w:color="auto" w:fill="auto"/>
            <w:tcMar>
              <w:top w:w="86" w:type="dxa"/>
              <w:left w:w="86" w:type="dxa"/>
              <w:bottom w:w="86" w:type="dxa"/>
              <w:right w:w="86" w:type="dxa"/>
            </w:tcMar>
          </w:tcPr>
          <w:p w:rsidR="00AD1883" w:rsidRDefault="002F2039" w:rsidP="002F2039">
            <w:pPr>
              <w:pStyle w:val="tbl-left"/>
              <w:spacing w:line="240" w:lineRule="auto"/>
            </w:pPr>
            <w:r>
              <w:rPr>
                <w:rFonts w:cs="Arial"/>
                <w:szCs w:val="18"/>
              </w:rPr>
              <w:t xml:space="preserve">AOS frame segments of </w:t>
            </w:r>
            <w:proofErr w:type="gramStart"/>
            <w:r>
              <w:rPr>
                <w:rFonts w:cs="Arial"/>
                <w:szCs w:val="18"/>
              </w:rPr>
              <w:t>1 minute</w:t>
            </w:r>
            <w:proofErr w:type="gramEnd"/>
            <w:r w:rsidRPr="00E077A6">
              <w:rPr>
                <w:rFonts w:cs="Arial"/>
                <w:szCs w:val="18"/>
              </w:rPr>
              <w:t xml:space="preserve"> file</w:t>
            </w:r>
            <w:r>
              <w:rPr>
                <w:rFonts w:cs="Arial"/>
                <w:szCs w:val="18"/>
              </w:rPr>
              <w:t>s</w:t>
            </w:r>
            <w:r w:rsidRPr="00E077A6">
              <w:rPr>
                <w:rFonts w:cs="Arial"/>
                <w:szCs w:val="18"/>
              </w:rPr>
              <w:t xml:space="preserve"> </w:t>
            </w:r>
            <w:r>
              <w:rPr>
                <w:rFonts w:cs="Arial"/>
                <w:szCs w:val="18"/>
              </w:rPr>
              <w:t xml:space="preserve">of slightly varying length </w:t>
            </w:r>
            <w:r w:rsidRPr="00E077A6">
              <w:rPr>
                <w:rFonts w:cs="Arial"/>
                <w:szCs w:val="18"/>
              </w:rPr>
              <w:t>containing downlink data for a given VCID as contained in VCDU primary header.</w:t>
            </w:r>
            <w:r>
              <w:rPr>
                <w:rFonts w:cs="Arial"/>
                <w:szCs w:val="18"/>
              </w:rPr>
              <w:t xml:space="preserve"> File Time Length (FTL) is configurable.  </w:t>
            </w:r>
          </w:p>
        </w:tc>
        <w:tc>
          <w:tcPr>
            <w:tcW w:w="2167" w:type="dxa"/>
            <w:shd w:val="clear" w:color="auto" w:fill="auto"/>
            <w:tcMar>
              <w:top w:w="86" w:type="dxa"/>
              <w:left w:w="86" w:type="dxa"/>
              <w:bottom w:w="86" w:type="dxa"/>
              <w:right w:w="86" w:type="dxa"/>
            </w:tcMar>
          </w:tcPr>
          <w:p w:rsidR="00AD1883" w:rsidRDefault="002F2039" w:rsidP="002F2039">
            <w:pPr>
              <w:pStyle w:val="tbl-left"/>
              <w:spacing w:line="240" w:lineRule="auto"/>
            </w:pPr>
            <w:r>
              <w:t>DAPHNE</w:t>
            </w:r>
            <w:r w:rsidRPr="00E077A6">
              <w:t xml:space="preserve"> “Pushes” </w:t>
            </w:r>
            <w:r>
              <w:t xml:space="preserve">frames to SLE conversion box that sends directly to the Customer destination. </w:t>
            </w:r>
          </w:p>
        </w:tc>
      </w:tr>
      <w:tr w:rsidR="002F2039" w:rsidRPr="00CE0D56" w:rsidTr="00B203DC">
        <w:trPr>
          <w:cantSplit/>
          <w:trHeight w:val="600"/>
          <w:jc w:val="center"/>
        </w:trPr>
        <w:tc>
          <w:tcPr>
            <w:tcW w:w="1828" w:type="dxa"/>
            <w:shd w:val="clear" w:color="auto" w:fill="auto"/>
            <w:tcMar>
              <w:top w:w="86" w:type="dxa"/>
              <w:left w:w="86" w:type="dxa"/>
              <w:bottom w:w="86" w:type="dxa"/>
              <w:right w:w="86" w:type="dxa"/>
            </w:tcMar>
          </w:tcPr>
          <w:p w:rsidR="002F2039" w:rsidRDefault="002F2039" w:rsidP="00D61D71">
            <w:pPr>
              <w:pStyle w:val="tbl-left"/>
              <w:spacing w:line="240" w:lineRule="auto"/>
            </w:pPr>
            <w:r>
              <w:t>QAC (SLE)</w:t>
            </w:r>
          </w:p>
        </w:tc>
        <w:tc>
          <w:tcPr>
            <w:tcW w:w="809" w:type="dxa"/>
            <w:shd w:val="clear" w:color="auto" w:fill="auto"/>
            <w:tcMar>
              <w:top w:w="86" w:type="dxa"/>
              <w:left w:w="86" w:type="dxa"/>
              <w:bottom w:w="86" w:type="dxa"/>
              <w:right w:w="86" w:type="dxa"/>
            </w:tcMar>
          </w:tcPr>
          <w:p w:rsidR="002F2039" w:rsidRDefault="002F2039" w:rsidP="008D3B02">
            <w:pPr>
              <w:pStyle w:val="tbl-left"/>
              <w:spacing w:line="240" w:lineRule="auto"/>
            </w:pPr>
            <w:r>
              <w:t>.</w:t>
            </w:r>
            <w:proofErr w:type="spellStart"/>
            <w:r>
              <w:t>qac</w:t>
            </w:r>
            <w:proofErr w:type="spellEnd"/>
          </w:p>
        </w:tc>
        <w:tc>
          <w:tcPr>
            <w:tcW w:w="1187" w:type="dxa"/>
            <w:shd w:val="clear" w:color="auto" w:fill="auto"/>
            <w:tcMar>
              <w:top w:w="86" w:type="dxa"/>
              <w:left w:w="86" w:type="dxa"/>
              <w:bottom w:w="86" w:type="dxa"/>
              <w:right w:w="86" w:type="dxa"/>
            </w:tcMar>
          </w:tcPr>
          <w:p w:rsidR="002F2039" w:rsidRDefault="002F2039" w:rsidP="008D3B02">
            <w:pPr>
              <w:pStyle w:val="tbl-left"/>
              <w:spacing w:line="240" w:lineRule="auto"/>
            </w:pPr>
            <w:r>
              <w:t>DAPHNE to SLE box to Customer destination</w:t>
            </w:r>
          </w:p>
        </w:tc>
        <w:tc>
          <w:tcPr>
            <w:tcW w:w="3422" w:type="dxa"/>
            <w:shd w:val="clear" w:color="auto" w:fill="auto"/>
            <w:tcMar>
              <w:top w:w="86" w:type="dxa"/>
              <w:left w:w="86" w:type="dxa"/>
              <w:bottom w:w="86" w:type="dxa"/>
              <w:right w:w="86" w:type="dxa"/>
            </w:tcMar>
          </w:tcPr>
          <w:p w:rsidR="002F2039" w:rsidRDefault="002F2039" w:rsidP="002F2039">
            <w:pPr>
              <w:pStyle w:val="tbl-left"/>
              <w:spacing w:line="240" w:lineRule="auto"/>
              <w:rPr>
                <w:rFonts w:cs="Arial"/>
                <w:szCs w:val="18"/>
              </w:rPr>
            </w:pPr>
            <w:r>
              <w:rPr>
                <w:rFonts w:cs="Arial"/>
                <w:szCs w:val="18"/>
              </w:rPr>
              <w:t>Associated QAC file sent via SLE</w:t>
            </w:r>
          </w:p>
        </w:tc>
        <w:tc>
          <w:tcPr>
            <w:tcW w:w="2167" w:type="dxa"/>
            <w:shd w:val="clear" w:color="auto" w:fill="auto"/>
            <w:tcMar>
              <w:top w:w="86" w:type="dxa"/>
              <w:left w:w="86" w:type="dxa"/>
              <w:bottom w:w="86" w:type="dxa"/>
              <w:right w:w="86" w:type="dxa"/>
            </w:tcMar>
          </w:tcPr>
          <w:p w:rsidR="002F2039" w:rsidRDefault="002F2039" w:rsidP="002F2039">
            <w:pPr>
              <w:pStyle w:val="tbl-left"/>
              <w:spacing w:line="240" w:lineRule="auto"/>
            </w:pPr>
            <w:r>
              <w:t>DAPHNE</w:t>
            </w:r>
            <w:r w:rsidRPr="00E077A6">
              <w:t xml:space="preserve"> “Pushes” </w:t>
            </w:r>
            <w:r>
              <w:t>frames to SLE conversion box that sends directly to the Customer destination.</w:t>
            </w:r>
          </w:p>
        </w:tc>
      </w:tr>
    </w:tbl>
    <w:p w:rsidR="00BB5079" w:rsidRDefault="00BB5079" w:rsidP="00232266">
      <w:pPr>
        <w:pStyle w:val="Heading2"/>
      </w:pPr>
      <w:bookmarkStart w:id="44" w:name="TOC513026532"/>
      <w:bookmarkStart w:id="45" w:name="_Toc483912261"/>
      <w:bookmarkStart w:id="46" w:name="_Toc313395372"/>
      <w:bookmarkEnd w:id="44"/>
      <w:r>
        <w:t>Science Telemetry Files</w:t>
      </w:r>
      <w:bookmarkEnd w:id="45"/>
      <w:r>
        <w:t xml:space="preserve"> </w:t>
      </w:r>
      <w:bookmarkEnd w:id="46"/>
    </w:p>
    <w:p w:rsidR="008D3B02" w:rsidRDefault="00E432EC" w:rsidP="00232266">
      <w:pPr>
        <w:pStyle w:val="Heading3"/>
      </w:pPr>
      <w:bookmarkStart w:id="47" w:name="_Toc483912262"/>
      <w:r>
        <w:t>User Data</w:t>
      </w:r>
      <w:bookmarkEnd w:id="47"/>
    </w:p>
    <w:p w:rsidR="007D1C5C" w:rsidRDefault="007D1C5C" w:rsidP="007D1C5C">
      <w:pPr>
        <w:pStyle w:val="Paragraph"/>
      </w:pPr>
    </w:p>
    <w:p w:rsidR="008A059A" w:rsidRDefault="007D1C5C" w:rsidP="008A059A">
      <w:pPr>
        <w:pStyle w:val="Paragraph"/>
      </w:pPr>
      <w:r>
        <w:lastRenderedPageBreak/>
        <w:t xml:space="preserve">The </w:t>
      </w:r>
      <w:r w:rsidR="0098385F">
        <w:t>telemetry</w:t>
      </w:r>
      <w:r>
        <w:t xml:space="preserve"> data </w:t>
      </w:r>
      <w:proofErr w:type="gramStart"/>
      <w:r>
        <w:t>is input</w:t>
      </w:r>
      <w:proofErr w:type="gramEnd"/>
      <w:r>
        <w:t xml:space="preserve"> </w:t>
      </w:r>
      <w:r w:rsidR="00FC7B76">
        <w:t xml:space="preserve">from the HDR </w:t>
      </w:r>
      <w:r>
        <w:t xml:space="preserve">to DAPHNE with TCP/IP. Once the packet wrapper is </w:t>
      </w:r>
      <w:proofErr w:type="gramStart"/>
      <w:r>
        <w:t>removed</w:t>
      </w:r>
      <w:proofErr w:type="gramEnd"/>
      <w:r>
        <w:t xml:space="preserve"> the data is effectively a bit stream.  Inside of the bit </w:t>
      </w:r>
      <w:proofErr w:type="gramStart"/>
      <w:r>
        <w:t>stream</w:t>
      </w:r>
      <w:proofErr w:type="gramEnd"/>
      <w:r>
        <w:t xml:space="preserve"> the mission uses CCSDS protocol </w:t>
      </w:r>
      <w:r w:rsidR="0098385F">
        <w:t xml:space="preserve">defined in the CCSDS Blue Book, </w:t>
      </w:r>
      <w:r w:rsidR="00E432EC">
        <w:t xml:space="preserve">that send units of data called CADUs.  Each CADU has several identifying properties defined in the header. </w:t>
      </w:r>
      <w:r w:rsidR="008A059A">
        <w:t xml:space="preserve">Figure 4-1 illustrates the structure of the CCSDS CADU. CCSDS does allow some variation so the final mission CADU structure </w:t>
      </w:r>
      <w:proofErr w:type="gramStart"/>
      <w:r w:rsidR="008A059A">
        <w:t>must be provide</w:t>
      </w:r>
      <w:r w:rsidR="003C614A">
        <w:t>d</w:t>
      </w:r>
      <w:proofErr w:type="gramEnd"/>
      <w:r w:rsidR="008A059A">
        <w:t xml:space="preserve"> to NIMO for inclusion in the </w:t>
      </w:r>
      <w:r w:rsidR="00ED526B">
        <w:t>MISSION INTERFACE ADDENDUM</w:t>
      </w:r>
      <w:r w:rsidR="008A059A">
        <w:t>.</w:t>
      </w:r>
    </w:p>
    <w:p w:rsidR="0006266E" w:rsidRDefault="0006266E" w:rsidP="0006266E">
      <w:pPr>
        <w:pStyle w:val="Paragraph"/>
      </w:pPr>
      <w:bookmarkStart w:id="48" w:name="_Toc323712638"/>
    </w:p>
    <w:p w:rsidR="008D3B02" w:rsidRDefault="008D3B02" w:rsidP="008D3B02">
      <w:pPr>
        <w:pStyle w:val="Paragraph"/>
      </w:pPr>
      <w:bookmarkStart w:id="49" w:name="Ref42417326"/>
      <w:bookmarkEnd w:id="48"/>
      <w:bookmarkEnd w:id="49"/>
    </w:p>
    <w:p w:rsidR="00BB5079" w:rsidRDefault="00BB5079" w:rsidP="008D3B02">
      <w:pPr>
        <w:jc w:val="center"/>
      </w:pPr>
      <w:r w:rsidRPr="00A90BDC">
        <w:object w:dxaOrig="9193" w:dyaOrig="4882">
          <v:shape id="_x0000_i1027" type="#_x0000_t75" style="width:459.65pt;height:244.85pt" o:ole="">
            <v:imagedata r:id="rId37" o:title=""/>
          </v:shape>
          <o:OLEObject Type="Embed" ProgID="Excel.Sheet.8" ShapeID="_x0000_i1027" DrawAspect="Content" ObjectID="_1560171103" r:id="rId38"/>
        </w:object>
      </w:r>
    </w:p>
    <w:p w:rsidR="00BB5079" w:rsidRPr="002A0E8B" w:rsidRDefault="008D3B02" w:rsidP="008D3B02">
      <w:pPr>
        <w:pStyle w:val="Caption"/>
        <w:jc w:val="center"/>
        <w:rPr>
          <w:rFonts w:cs="Arial"/>
        </w:rPr>
      </w:pPr>
      <w:bookmarkStart w:id="50" w:name="TOC206480151"/>
      <w:bookmarkStart w:id="51" w:name="_Toc323712633"/>
      <w:bookmarkStart w:id="52" w:name="_Toc323712753"/>
      <w:bookmarkStart w:id="53" w:name="_Toc483912204"/>
      <w:r w:rsidRPr="002A0E8B">
        <w:rPr>
          <w:rFonts w:cs="Arial"/>
        </w:rPr>
        <w:t xml:space="preserve">Figure </w:t>
      </w:r>
      <w:r w:rsidR="00E44EAF">
        <w:rPr>
          <w:rFonts w:cs="Arial"/>
        </w:rPr>
        <w:fldChar w:fldCharType="begin"/>
      </w:r>
      <w:r w:rsidR="00495C18">
        <w:rPr>
          <w:rFonts w:cs="Arial"/>
        </w:rPr>
        <w:instrText xml:space="preserve"> STYLEREF 1 \s </w:instrText>
      </w:r>
      <w:r w:rsidR="00E44EAF">
        <w:rPr>
          <w:rFonts w:cs="Arial"/>
        </w:rPr>
        <w:fldChar w:fldCharType="separate"/>
      </w:r>
      <w:r w:rsidR="00840591">
        <w:rPr>
          <w:rFonts w:cs="Arial"/>
          <w:noProof/>
        </w:rPr>
        <w:t>4</w:t>
      </w:r>
      <w:r w:rsidR="00E44EAF">
        <w:rPr>
          <w:rFonts w:cs="Arial"/>
        </w:rPr>
        <w:fldChar w:fldCharType="end"/>
      </w:r>
      <w:r w:rsidR="00495C18">
        <w:rPr>
          <w:rFonts w:cs="Arial"/>
        </w:rPr>
        <w:noBreakHyphen/>
      </w:r>
      <w:r w:rsidR="00E44EAF">
        <w:rPr>
          <w:rFonts w:cs="Arial"/>
        </w:rPr>
        <w:fldChar w:fldCharType="begin"/>
      </w:r>
      <w:r w:rsidR="00495C18">
        <w:rPr>
          <w:rFonts w:cs="Arial"/>
        </w:rPr>
        <w:instrText xml:space="preserve"> SEQ Figure \* ARABIC \s 1 </w:instrText>
      </w:r>
      <w:r w:rsidR="00E44EAF">
        <w:rPr>
          <w:rFonts w:cs="Arial"/>
        </w:rPr>
        <w:fldChar w:fldCharType="separate"/>
      </w:r>
      <w:r w:rsidR="00840591">
        <w:rPr>
          <w:rFonts w:cs="Arial"/>
          <w:noProof/>
        </w:rPr>
        <w:t>1</w:t>
      </w:r>
      <w:r w:rsidR="00E44EAF">
        <w:rPr>
          <w:rFonts w:cs="Arial"/>
        </w:rPr>
        <w:fldChar w:fldCharType="end"/>
      </w:r>
      <w:r w:rsidRPr="002A0E8B">
        <w:rPr>
          <w:rFonts w:cs="Arial"/>
        </w:rPr>
        <w:t xml:space="preserve">.  </w:t>
      </w:r>
      <w:r w:rsidR="00BB5079" w:rsidRPr="002A0E8B">
        <w:rPr>
          <w:rFonts w:cs="Arial"/>
        </w:rPr>
        <w:t>Telemetry Data Packet and VCDU Structure</w:t>
      </w:r>
      <w:bookmarkEnd w:id="50"/>
      <w:bookmarkEnd w:id="51"/>
      <w:bookmarkEnd w:id="52"/>
      <w:bookmarkEnd w:id="53"/>
    </w:p>
    <w:p w:rsidR="00BB5079" w:rsidRDefault="00BB5079"/>
    <w:p w:rsidR="00E432EC" w:rsidRDefault="008D3B02" w:rsidP="00E432EC">
      <w:pPr>
        <w:pStyle w:val="Heading3"/>
      </w:pPr>
      <w:r>
        <w:br w:type="page"/>
      </w:r>
      <w:bookmarkStart w:id="54" w:name="_Toc483912263"/>
      <w:r w:rsidR="00E432EC">
        <w:lastRenderedPageBreak/>
        <w:t>TLM File</w:t>
      </w:r>
      <w:r w:rsidR="00AE58BF">
        <w:t>s</w:t>
      </w:r>
      <w:bookmarkEnd w:id="54"/>
      <w:r w:rsidR="00E432EC">
        <w:t xml:space="preserve"> </w:t>
      </w:r>
    </w:p>
    <w:p w:rsidR="00AE58BF" w:rsidRDefault="00E432EC" w:rsidP="009B5908">
      <w:pPr>
        <w:pStyle w:val="Heading4"/>
      </w:pPr>
      <w:bookmarkStart w:id="55" w:name="_Ref479160179"/>
      <w:r>
        <w:t xml:space="preserve"> </w:t>
      </w:r>
      <w:r w:rsidR="00AE58BF">
        <w:t>Generation</w:t>
      </w:r>
    </w:p>
    <w:bookmarkEnd w:id="55"/>
    <w:p w:rsidR="00AE58BF" w:rsidRDefault="007F10A2" w:rsidP="00AE58BF">
      <w:pPr>
        <w:pStyle w:val="ParagraphPartial"/>
      </w:pPr>
      <w:r>
        <w:t xml:space="preserve">TCP/IP data networks have tools </w:t>
      </w:r>
      <w:proofErr w:type="gramStart"/>
      <w:r>
        <w:t>to efficiently transfer</w:t>
      </w:r>
      <w:proofErr w:type="gramEnd"/>
      <w:r>
        <w:t xml:space="preserve"> </w:t>
      </w:r>
      <w:r w:rsidR="00AE58BF">
        <w:t>“</w:t>
      </w:r>
      <w:r>
        <w:t>files</w:t>
      </w:r>
      <w:r w:rsidR="00AE58BF">
        <w:t>”</w:t>
      </w:r>
      <w:r w:rsidR="009B25F5">
        <w:t xml:space="preserve"> within the network</w:t>
      </w:r>
      <w:r>
        <w:t>.  To take advantage of these capabilities</w:t>
      </w:r>
      <w:r w:rsidR="009B25F5">
        <w:t>,</w:t>
      </w:r>
      <w:r>
        <w:t xml:space="preserve"> DAPHNE</w:t>
      </w:r>
      <w:r w:rsidR="008A059A">
        <w:t xml:space="preserve"> generates telemetry</w:t>
      </w:r>
      <w:r w:rsidR="00E432EC">
        <w:t xml:space="preserve"> files</w:t>
      </w:r>
      <w:r>
        <w:t xml:space="preserve"> by </w:t>
      </w:r>
      <w:r w:rsidR="00AE58BF">
        <w:t>concatenating</w:t>
      </w:r>
      <w:r>
        <w:t xml:space="preserve"> all CADUS for each VCID in time sequence order. To </w:t>
      </w:r>
      <w:r w:rsidR="009B25F5">
        <w:t>keep</w:t>
      </w:r>
      <w:r>
        <w:t xml:space="preserve"> file size </w:t>
      </w:r>
      <w:r w:rsidR="009B25F5">
        <w:t xml:space="preserve">manageable </w:t>
      </w:r>
      <w:r>
        <w:t xml:space="preserve">the number of CADUS per file is </w:t>
      </w:r>
      <w:r w:rsidR="009B25F5">
        <w:t>set</w:t>
      </w:r>
      <w:r>
        <w:t xml:space="preserve"> to a predetermined time length referred to </w:t>
      </w:r>
      <w:r w:rsidR="009B25F5">
        <w:t xml:space="preserve">as </w:t>
      </w:r>
      <w:r>
        <w:t xml:space="preserve">the </w:t>
      </w:r>
      <w:r w:rsidR="00FC7B76">
        <w:t>FTL or file time length</w:t>
      </w:r>
      <w:r w:rsidR="009B25F5">
        <w:rPr>
          <w:color w:val="FF0000"/>
        </w:rPr>
        <w:t xml:space="preserve">. </w:t>
      </w:r>
      <w:r w:rsidR="009B25F5" w:rsidRPr="009B25F5">
        <w:rPr>
          <w:color w:val="FF0000"/>
        </w:rPr>
        <w:t xml:space="preserve"> </w:t>
      </w:r>
      <w:r w:rsidR="00AE58BF" w:rsidRPr="00F201C2">
        <w:rPr>
          <w:color w:val="000000" w:themeColor="text1"/>
        </w:rPr>
        <w:t xml:space="preserve">This time </w:t>
      </w:r>
      <w:proofErr w:type="gramStart"/>
      <w:r w:rsidR="00AE58BF" w:rsidRPr="00F201C2">
        <w:rPr>
          <w:color w:val="000000" w:themeColor="text1"/>
        </w:rPr>
        <w:t xml:space="preserve">is agreed to and specified in the </w:t>
      </w:r>
      <w:r w:rsidR="00ED526B" w:rsidRPr="00F201C2">
        <w:rPr>
          <w:color w:val="000000" w:themeColor="text1"/>
        </w:rPr>
        <w:t>MISSION INTERFACE ADDENDUM</w:t>
      </w:r>
      <w:proofErr w:type="gramEnd"/>
      <w:r w:rsidR="00AE58BF" w:rsidRPr="00F201C2">
        <w:rPr>
          <w:color w:val="000000" w:themeColor="text1"/>
        </w:rPr>
        <w:t xml:space="preserve">. </w:t>
      </w:r>
      <w:r w:rsidR="00E432EC" w:rsidRPr="00F201C2">
        <w:rPr>
          <w:color w:val="000000" w:themeColor="text1"/>
        </w:rPr>
        <w:t>T</w:t>
      </w:r>
      <w:r w:rsidR="00E432EC">
        <w:t xml:space="preserve">LM files </w:t>
      </w:r>
      <w:r w:rsidR="00FC7B76">
        <w:t xml:space="preserve">do </w:t>
      </w:r>
      <w:r w:rsidR="00AE58BF">
        <w:t>vary</w:t>
      </w:r>
      <w:r w:rsidR="00FC7B76">
        <w:t xml:space="preserve"> slightly</w:t>
      </w:r>
      <w:r w:rsidR="00AE58BF">
        <w:t xml:space="preserve"> both in size and </w:t>
      </w:r>
      <w:r w:rsidR="00E432EC">
        <w:t>number of CADUs</w:t>
      </w:r>
      <w:r w:rsidR="00AE58BF">
        <w:t xml:space="preserve"> contained</w:t>
      </w:r>
      <w:r w:rsidR="00E432EC">
        <w:t xml:space="preserve">.  </w:t>
      </w:r>
    </w:p>
    <w:p w:rsidR="00AE58BF" w:rsidRDefault="00AE58BF" w:rsidP="00E432EC">
      <w:pPr>
        <w:pStyle w:val="ParagraphPartial"/>
      </w:pPr>
    </w:p>
    <w:p w:rsidR="00E432EC" w:rsidRDefault="00D1564C" w:rsidP="00E432EC">
      <w:pPr>
        <w:pStyle w:val="ParagraphPartial"/>
      </w:pPr>
      <w:r>
        <w:t xml:space="preserve">It is important to note that </w:t>
      </w:r>
      <w:r w:rsidR="00AC29E4">
        <w:t xml:space="preserve">DAPHNE does not </w:t>
      </w:r>
      <w:proofErr w:type="gramStart"/>
      <w:r w:rsidR="00AC29E4">
        <w:t>replace  m</w:t>
      </w:r>
      <w:r w:rsidR="005A7DB8">
        <w:t>issing</w:t>
      </w:r>
      <w:proofErr w:type="gramEnd"/>
      <w:r w:rsidR="005A7DB8">
        <w:t xml:space="preserve"> or corrupted </w:t>
      </w:r>
      <w:r w:rsidR="00E432EC">
        <w:t xml:space="preserve"> CADUs </w:t>
      </w:r>
      <w:r w:rsidR="00AC29E4">
        <w:t xml:space="preserve"> it receives. </w:t>
      </w:r>
      <w:r w:rsidR="00E432EC">
        <w:t xml:space="preserve"> This will result in sequence gaps in the </w:t>
      </w:r>
      <w:proofErr w:type="spellStart"/>
      <w:r w:rsidR="00E432EC">
        <w:t>VCDU_Counter</w:t>
      </w:r>
      <w:proofErr w:type="spellEnd"/>
      <w:r w:rsidR="00E432EC">
        <w:t xml:space="preserve"> in the resulting TLM file.</w:t>
      </w:r>
      <w:r w:rsidR="00AE58BF">
        <w:t xml:space="preserve"> The mission is responsible for tracking and filli</w:t>
      </w:r>
      <w:r>
        <w:t>ng these gaps</w:t>
      </w:r>
      <w:r w:rsidR="00AE58BF">
        <w:t xml:space="preserve">. </w:t>
      </w:r>
    </w:p>
    <w:p w:rsidR="00232266" w:rsidRDefault="00232266" w:rsidP="006E736D">
      <w:pPr>
        <w:pStyle w:val="Heading6"/>
        <w:numPr>
          <w:ilvl w:val="0"/>
          <w:numId w:val="0"/>
        </w:numPr>
      </w:pPr>
    </w:p>
    <w:p w:rsidR="009D1B91" w:rsidRDefault="00BB5079" w:rsidP="009B5908">
      <w:pPr>
        <w:pStyle w:val="Heading4"/>
      </w:pPr>
      <w:bookmarkStart w:id="56" w:name="Ref192418457"/>
      <w:bookmarkEnd w:id="56"/>
      <w:r>
        <w:t>TLM File Naming Convention</w:t>
      </w:r>
    </w:p>
    <w:p w:rsidR="009D1B91" w:rsidRDefault="00BB5079" w:rsidP="008D3B02">
      <w:pPr>
        <w:pStyle w:val="Paragraph"/>
      </w:pPr>
      <w:r>
        <w:t xml:space="preserve">The file naming convention for </w:t>
      </w:r>
      <w:r w:rsidR="005A0C41">
        <w:t>TLM</w:t>
      </w:r>
      <w:r>
        <w:t xml:space="preserve"> files is:</w:t>
      </w:r>
    </w:p>
    <w:p w:rsidR="009D1B91" w:rsidRDefault="00BB5079" w:rsidP="002E2B68">
      <w:pPr>
        <w:pStyle w:val="List-a1stlevel"/>
        <w:ind w:left="432" w:firstLine="0"/>
      </w:pPr>
      <w:r>
        <w:t>&lt;STATION&gt;_&lt;MISSION&gt;_</w:t>
      </w:r>
      <w:r w:rsidR="007A74AC">
        <w:t>VC</w:t>
      </w:r>
      <w:r>
        <w:t>&lt;ID&gt;_&lt;YYYY&gt;</w:t>
      </w:r>
      <w:r w:rsidR="007A74AC">
        <w:t>_&lt;DOY</w:t>
      </w:r>
      <w:r>
        <w:t>&gt;</w:t>
      </w:r>
      <w:r w:rsidR="007A74AC">
        <w:t>_</w:t>
      </w:r>
      <w:r>
        <w:t>&lt;HH&gt;</w:t>
      </w:r>
      <w:r w:rsidR="007A74AC">
        <w:t>_</w:t>
      </w:r>
      <w:r>
        <w:t>&lt;MM&gt;</w:t>
      </w:r>
      <w:r w:rsidR="007A74AC">
        <w:t>_</w:t>
      </w:r>
      <w:r>
        <w:t>&lt;SS&gt;.</w:t>
      </w:r>
      <w:proofErr w:type="spellStart"/>
      <w:r>
        <w:t>tlm</w:t>
      </w:r>
      <w:proofErr w:type="spellEnd"/>
    </w:p>
    <w:p w:rsidR="009D1B91" w:rsidRDefault="00BB5079" w:rsidP="008D3B02">
      <w:pPr>
        <w:pStyle w:val="Paragraph"/>
      </w:pPr>
      <w:proofErr w:type="gramStart"/>
      <w:r>
        <w:t>where</w:t>
      </w:r>
      <w:proofErr w:type="gramEnd"/>
      <w:r>
        <w:t xml:space="preserve">: </w:t>
      </w:r>
      <w:r>
        <w:tab/>
      </w:r>
    </w:p>
    <w:p w:rsidR="00BB5079" w:rsidRDefault="00BB5079" w:rsidP="002E2B68">
      <w:pPr>
        <w:pStyle w:val="List-a1stlevel"/>
        <w:numPr>
          <w:ilvl w:val="0"/>
          <w:numId w:val="31"/>
        </w:numPr>
      </w:pPr>
      <w:r>
        <w:t xml:space="preserve">&lt;STATION&gt;: </w:t>
      </w:r>
      <w:r w:rsidR="00BA1B2D">
        <w:t>t</w:t>
      </w:r>
      <w:r w:rsidR="00DD38D5">
        <w:t xml:space="preserve">he station, </w:t>
      </w:r>
      <w:r w:rsidR="00D13299">
        <w:t xml:space="preserve">e.g. </w:t>
      </w:r>
      <w:r w:rsidR="00DD38D5">
        <w:t>ASF,</w:t>
      </w:r>
      <w:r>
        <w:t xml:space="preserve"> </w:t>
      </w:r>
      <w:r w:rsidR="00DD38D5">
        <w:t>or SGS</w:t>
      </w:r>
    </w:p>
    <w:p w:rsidR="00BB5079" w:rsidRDefault="00BB5079" w:rsidP="002E2B68">
      <w:pPr>
        <w:pStyle w:val="List-a1stlevel"/>
        <w:numPr>
          <w:ilvl w:val="0"/>
          <w:numId w:val="31"/>
        </w:numPr>
      </w:pPr>
      <w:r>
        <w:t xml:space="preserve">&lt;MISSION&gt;: </w:t>
      </w:r>
      <w:r w:rsidR="00BA1B2D">
        <w:t>t</w:t>
      </w:r>
      <w:r>
        <w:t xml:space="preserve">he mission, </w:t>
      </w:r>
      <w:proofErr w:type="spellStart"/>
      <w:r w:rsidR="00DD38D5">
        <w:t>e.g</w:t>
      </w:r>
      <w:proofErr w:type="spellEnd"/>
      <w:r w:rsidR="00DD38D5">
        <w:t xml:space="preserve"> </w:t>
      </w:r>
      <w:r>
        <w:t>IRIS</w:t>
      </w:r>
    </w:p>
    <w:p w:rsidR="00BB5079" w:rsidRDefault="007A74AC" w:rsidP="002E2B68">
      <w:pPr>
        <w:pStyle w:val="List-a1stlevel"/>
        <w:numPr>
          <w:ilvl w:val="0"/>
          <w:numId w:val="31"/>
        </w:numPr>
      </w:pPr>
      <w:r>
        <w:t>VC</w:t>
      </w:r>
      <w:r w:rsidR="00BB5079">
        <w:t xml:space="preserve">: </w:t>
      </w:r>
      <w:r w:rsidR="005A0C41">
        <w:t xml:space="preserve"> </w:t>
      </w:r>
      <w:r w:rsidR="00BA1B2D">
        <w:t>t</w:t>
      </w:r>
      <w:r w:rsidR="00BB5079">
        <w:t>he &lt;ID&gt; prefix</w:t>
      </w:r>
    </w:p>
    <w:p w:rsidR="009D1B91" w:rsidRDefault="00BB5079" w:rsidP="002E2B68">
      <w:pPr>
        <w:pStyle w:val="List-a1stlevel"/>
        <w:numPr>
          <w:ilvl w:val="0"/>
          <w:numId w:val="31"/>
        </w:numPr>
      </w:pPr>
      <w:r>
        <w:t>&lt;ID&gt;: 2 decimal characters, 01-62, VCID of the data contained in the file as specified in the primary header VCID field</w:t>
      </w:r>
    </w:p>
    <w:p w:rsidR="009D1B91" w:rsidRDefault="00BB5079" w:rsidP="002E2B68">
      <w:pPr>
        <w:pStyle w:val="List-a1stlevel"/>
        <w:numPr>
          <w:ilvl w:val="0"/>
          <w:numId w:val="31"/>
        </w:numPr>
      </w:pPr>
      <w:r>
        <w:t>&lt;YYYY&gt;:</w:t>
      </w:r>
      <w:r w:rsidR="002E2B68">
        <w:t xml:space="preserve">  </w:t>
      </w:r>
      <w:r>
        <w:t xml:space="preserve">4 decimal characters, 2000-9999, </w:t>
      </w:r>
      <w:r w:rsidR="00247536">
        <w:t>t</w:t>
      </w:r>
      <w:r>
        <w:t>he UTC year the file was created</w:t>
      </w:r>
    </w:p>
    <w:p w:rsidR="009D1B91" w:rsidRDefault="007A74AC" w:rsidP="002E2B68">
      <w:pPr>
        <w:pStyle w:val="List-a1stlevel"/>
        <w:numPr>
          <w:ilvl w:val="0"/>
          <w:numId w:val="31"/>
        </w:numPr>
      </w:pPr>
      <w:r>
        <w:t>&lt;DOY</w:t>
      </w:r>
      <w:r w:rsidR="002E2B68">
        <w:t xml:space="preserve">&gt;:  </w:t>
      </w:r>
      <w:r>
        <w:t>3</w:t>
      </w:r>
      <w:r w:rsidR="00BB5079">
        <w:t xml:space="preserve"> decimal characters, 0</w:t>
      </w:r>
      <w:r>
        <w:t>01</w:t>
      </w:r>
      <w:r w:rsidR="00BB5079">
        <w:t>-</w:t>
      </w:r>
      <w:r>
        <w:t>366</w:t>
      </w:r>
      <w:r w:rsidR="00BB5079">
        <w:t xml:space="preserve">, </w:t>
      </w:r>
      <w:r w:rsidR="00247536">
        <w:t>t</w:t>
      </w:r>
      <w:r w:rsidR="00BB5079">
        <w:t xml:space="preserve">he UTC </w:t>
      </w:r>
      <w:r w:rsidR="00EC5F58">
        <w:t xml:space="preserve">day of </w:t>
      </w:r>
      <w:r w:rsidR="00BB5079">
        <w:t>year the file was created</w:t>
      </w:r>
      <w:r w:rsidDel="00A52258">
        <w:t xml:space="preserve"> </w:t>
      </w:r>
    </w:p>
    <w:p w:rsidR="009D1B91" w:rsidRDefault="002E2B68" w:rsidP="002E2B68">
      <w:pPr>
        <w:pStyle w:val="List-a1stlevel"/>
        <w:numPr>
          <w:ilvl w:val="0"/>
          <w:numId w:val="31"/>
        </w:numPr>
      </w:pPr>
      <w:r>
        <w:t xml:space="preserve">&lt;HH&gt;:  </w:t>
      </w:r>
      <w:r w:rsidR="00BB5079">
        <w:t xml:space="preserve">2 decimal characters, 00-23, </w:t>
      </w:r>
      <w:r w:rsidR="00247536">
        <w:t>t</w:t>
      </w:r>
      <w:r w:rsidR="00BB5079">
        <w:t>he UTC hour of day of the file was created</w:t>
      </w:r>
    </w:p>
    <w:p w:rsidR="009D1B91" w:rsidRDefault="00BB5079" w:rsidP="002E2B68">
      <w:pPr>
        <w:pStyle w:val="List-a1stlevel"/>
        <w:numPr>
          <w:ilvl w:val="0"/>
          <w:numId w:val="31"/>
        </w:numPr>
      </w:pPr>
      <w:r>
        <w:t>&lt;MM&gt;:</w:t>
      </w:r>
      <w:r w:rsidR="002E2B68">
        <w:t xml:space="preserve">  </w:t>
      </w:r>
      <w:r>
        <w:t xml:space="preserve">2 decimal characters, 00-59, </w:t>
      </w:r>
      <w:r w:rsidR="00247536">
        <w:t>t</w:t>
      </w:r>
      <w:r>
        <w:t>he UTC minute of hour the file was created</w:t>
      </w:r>
    </w:p>
    <w:p w:rsidR="009D1B91" w:rsidRDefault="002E2B68" w:rsidP="002E2B68">
      <w:pPr>
        <w:pStyle w:val="List-a1stlevel"/>
        <w:numPr>
          <w:ilvl w:val="0"/>
          <w:numId w:val="31"/>
        </w:numPr>
      </w:pPr>
      <w:r>
        <w:t xml:space="preserve">&lt;SS&gt;:  </w:t>
      </w:r>
      <w:r w:rsidR="00BB5079">
        <w:t xml:space="preserve">2 decimal characters, 00-60, </w:t>
      </w:r>
      <w:r w:rsidR="00247536">
        <w:t>t</w:t>
      </w:r>
      <w:r w:rsidR="00BB5079">
        <w:t xml:space="preserve">he UTC second of minute the file was created </w:t>
      </w:r>
      <w:r w:rsidR="00BB5079" w:rsidDel="002421EC">
        <w:t xml:space="preserve"> </w:t>
      </w:r>
    </w:p>
    <w:p w:rsidR="009D1B91" w:rsidRDefault="00BB5079" w:rsidP="002E2B68">
      <w:pPr>
        <w:pStyle w:val="List-a1stlevel"/>
        <w:numPr>
          <w:ilvl w:val="0"/>
          <w:numId w:val="31"/>
        </w:numPr>
      </w:pPr>
      <w:r w:rsidRPr="00F53846">
        <w:t>.</w:t>
      </w:r>
      <w:proofErr w:type="spellStart"/>
      <w:r w:rsidRPr="00F53846">
        <w:t>tlm</w:t>
      </w:r>
      <w:proofErr w:type="spellEnd"/>
      <w:r>
        <w:t>:</w:t>
      </w:r>
      <w:r>
        <w:tab/>
        <w:t>file extension for TLM file that contains only valid</w:t>
      </w:r>
      <w:r w:rsidR="00247536">
        <w:t xml:space="preserve"> length</w:t>
      </w:r>
      <w:r>
        <w:t xml:space="preserve"> </w:t>
      </w:r>
      <w:r w:rsidR="00247536">
        <w:t>CADUs</w:t>
      </w:r>
      <w:r>
        <w:t>.</w:t>
      </w:r>
    </w:p>
    <w:p w:rsidR="00BB5079" w:rsidRDefault="00BB5079" w:rsidP="008D3B02">
      <w:pPr>
        <w:pStyle w:val="Paragraph"/>
      </w:pPr>
      <w:r w:rsidRPr="00F53846">
        <w:t>Example</w:t>
      </w:r>
      <w:r>
        <w:t>:  ASF_IRIS_VC03_2013</w:t>
      </w:r>
      <w:r w:rsidR="00C406B4">
        <w:t>_</w:t>
      </w:r>
      <w:r>
        <w:t>123</w:t>
      </w:r>
      <w:r w:rsidR="00C406B4">
        <w:t>_</w:t>
      </w:r>
      <w:r>
        <w:t>23</w:t>
      </w:r>
      <w:r w:rsidR="00C406B4">
        <w:t>_</w:t>
      </w:r>
      <w:r>
        <w:t>59</w:t>
      </w:r>
      <w:r w:rsidR="00C406B4">
        <w:t>_</w:t>
      </w:r>
      <w:r>
        <w:t>59.tlm</w:t>
      </w:r>
    </w:p>
    <w:p w:rsidR="009B5908" w:rsidRDefault="009B5908" w:rsidP="00AE58BF">
      <w:pPr>
        <w:pStyle w:val="ParagraphPartial"/>
      </w:pPr>
    </w:p>
    <w:p w:rsidR="009B5908" w:rsidRDefault="009B5908" w:rsidP="009B5908">
      <w:pPr>
        <w:pStyle w:val="Heading4"/>
      </w:pPr>
      <w:r>
        <w:t>Storage</w:t>
      </w:r>
    </w:p>
    <w:p w:rsidR="00AE58BF" w:rsidRDefault="00AE58BF" w:rsidP="00AE58BF">
      <w:pPr>
        <w:pStyle w:val="ParagraphPartial"/>
      </w:pPr>
      <w:r>
        <w:t xml:space="preserve">As soon as a TLM file </w:t>
      </w:r>
      <w:proofErr w:type="gramStart"/>
      <w:r>
        <w:t>has been generated</w:t>
      </w:r>
      <w:proofErr w:type="gramEnd"/>
      <w:r>
        <w:t xml:space="preserve">, DAPHNE </w:t>
      </w:r>
      <w:r w:rsidR="00D13299">
        <w:t>places</w:t>
      </w:r>
      <w:r>
        <w:t xml:space="preserve"> it in</w:t>
      </w:r>
      <w:r w:rsidR="00D13299">
        <w:t xml:space="preserve"> the</w:t>
      </w:r>
      <w:r>
        <w:t xml:space="preserve"> Storage System and does a file transfer “Push” to deliver it to the </w:t>
      </w:r>
      <w:r w:rsidR="00D1564C">
        <w:t>mission site</w:t>
      </w:r>
      <w:r>
        <w:t xml:space="preserve"> Point of Presen</w:t>
      </w:r>
      <w:r w:rsidR="00FC7B76">
        <w:t xml:space="preserve">ce (POP).  It is placed into a directory on the mission server as specified during the </w:t>
      </w:r>
      <w:r w:rsidR="00ED526B">
        <w:t>MISSION INTERFACE ADDENDUM</w:t>
      </w:r>
      <w:r w:rsidR="00FC7B76">
        <w:t xml:space="preserve"> </w:t>
      </w:r>
      <w:proofErr w:type="spellStart"/>
      <w:r w:rsidR="00FC7B76">
        <w:t>e.g</w:t>
      </w:r>
      <w:proofErr w:type="spellEnd"/>
      <w:r w:rsidR="00FC7B76">
        <w:t xml:space="preserve"> </w:t>
      </w:r>
      <w:r w:rsidR="00FC7B76">
        <w:lastRenderedPageBreak/>
        <w:t>IRIS used</w:t>
      </w:r>
      <w:r>
        <w:t xml:space="preserve"> neng2m</w:t>
      </w:r>
      <w:r w:rsidRPr="007305A9">
        <w:t>oc/</w:t>
      </w:r>
      <w:proofErr w:type="spellStart"/>
      <w:r w:rsidRPr="007305A9">
        <w:t>tlm</w:t>
      </w:r>
      <w:proofErr w:type="spellEnd"/>
      <w:r>
        <w:t xml:space="preserve"> directory.  It is the responsibility of the MOC to maintain this directory and make sure it does not overflow its capacity by removing files that </w:t>
      </w:r>
      <w:proofErr w:type="gramStart"/>
      <w:r>
        <w:t>are no longer needed</w:t>
      </w:r>
      <w:proofErr w:type="gramEnd"/>
      <w:r>
        <w:t xml:space="preserve">.  </w:t>
      </w:r>
    </w:p>
    <w:p w:rsidR="00AE58BF" w:rsidRDefault="00AE58BF" w:rsidP="00AE58BF">
      <w:pPr>
        <w:pStyle w:val="ParagraphPartial"/>
      </w:pPr>
    </w:p>
    <w:p w:rsidR="00AE58BF" w:rsidRDefault="00AE58BF" w:rsidP="006E736D">
      <w:pPr>
        <w:pStyle w:val="ParagraphPartial"/>
      </w:pPr>
    </w:p>
    <w:p w:rsidR="006E736D" w:rsidRDefault="006E736D" w:rsidP="008D3B02">
      <w:pPr>
        <w:pStyle w:val="Paragraph"/>
      </w:pPr>
    </w:p>
    <w:p w:rsidR="00BB5079" w:rsidRPr="00955C6A" w:rsidRDefault="009D1B91" w:rsidP="00232266">
      <w:pPr>
        <w:pStyle w:val="Heading2"/>
      </w:pPr>
      <w:bookmarkStart w:id="57" w:name="TOC513026534"/>
      <w:bookmarkStart w:id="58" w:name="_Toc313395373"/>
      <w:bookmarkStart w:id="59" w:name="_Toc483912264"/>
      <w:bookmarkEnd w:id="57"/>
      <w:r w:rsidRPr="00955C6A">
        <w:t>Quality and Accounting Files</w:t>
      </w:r>
      <w:bookmarkEnd w:id="58"/>
      <w:bookmarkEnd w:id="59"/>
    </w:p>
    <w:p w:rsidR="00CA29C7" w:rsidRDefault="00CA29C7" w:rsidP="00232266">
      <w:pPr>
        <w:pStyle w:val="Heading3"/>
      </w:pPr>
      <w:bookmarkStart w:id="60" w:name="_Toc483912265"/>
      <w:r>
        <w:t>Ge</w:t>
      </w:r>
      <w:r w:rsidR="00CE5CB6">
        <w:t>neration</w:t>
      </w:r>
      <w:bookmarkEnd w:id="60"/>
    </w:p>
    <w:p w:rsidR="009B5908" w:rsidRDefault="009B5908" w:rsidP="00CA29C7">
      <w:pPr>
        <w:pStyle w:val="Paragraph"/>
      </w:pPr>
      <w:r>
        <w:t xml:space="preserve">To allow the mission to check the quality of the TLM files </w:t>
      </w:r>
      <w:r w:rsidR="00CE5CB6">
        <w:t xml:space="preserve">quality information </w:t>
      </w:r>
      <w:r>
        <w:t>is created for each file and placed in a separate text file cal</w:t>
      </w:r>
      <w:r w:rsidR="00FC7B76">
        <w:t xml:space="preserve">led Quality and </w:t>
      </w:r>
      <w:proofErr w:type="gramStart"/>
      <w:r w:rsidR="00FC7B76">
        <w:t xml:space="preserve">Accounting </w:t>
      </w:r>
      <w:r>
        <w:t xml:space="preserve"> or</w:t>
      </w:r>
      <w:proofErr w:type="gramEnd"/>
      <w:r>
        <w:t xml:space="preserve"> QAC file</w:t>
      </w:r>
      <w:r w:rsidR="00FC7B76">
        <w:t>s</w:t>
      </w:r>
      <w:r>
        <w:t>. The QAC file uses the</w:t>
      </w:r>
      <w:r w:rsidR="009D1B91" w:rsidRPr="00955C6A">
        <w:t xml:space="preserve"> </w:t>
      </w:r>
      <w:r w:rsidR="00D61D71" w:rsidRPr="00D61D71">
        <w:t xml:space="preserve">American Standard Code for Information </w:t>
      </w:r>
      <w:r w:rsidR="00615D5D">
        <w:t xml:space="preserve">Interchange </w:t>
      </w:r>
      <w:r w:rsidR="00D61D71">
        <w:t>(</w:t>
      </w:r>
      <w:r w:rsidR="009D1B91" w:rsidRPr="00955C6A">
        <w:t>ASCII</w:t>
      </w:r>
      <w:r w:rsidR="00D61D71">
        <w:t>)</w:t>
      </w:r>
      <w:r w:rsidR="009D1B91" w:rsidRPr="00955C6A">
        <w:t xml:space="preserve"> text file </w:t>
      </w:r>
      <w:r>
        <w:t xml:space="preserve">format. </w:t>
      </w:r>
    </w:p>
    <w:p w:rsidR="009B5908" w:rsidRDefault="009B5908" w:rsidP="00CA29C7">
      <w:pPr>
        <w:pStyle w:val="Paragraph"/>
      </w:pPr>
    </w:p>
    <w:p w:rsidR="009D1B91" w:rsidRPr="00247536" w:rsidRDefault="009D1B91" w:rsidP="00232266">
      <w:pPr>
        <w:pStyle w:val="Heading3"/>
      </w:pPr>
      <w:bookmarkStart w:id="61" w:name="_Toc483912266"/>
      <w:r w:rsidRPr="00247536">
        <w:t xml:space="preserve">QAC File </w:t>
      </w:r>
      <w:r w:rsidR="00CE5CB6">
        <w:t>Structure</w:t>
      </w:r>
      <w:bookmarkEnd w:id="61"/>
    </w:p>
    <w:p w:rsidR="00232266" w:rsidRDefault="00232266" w:rsidP="00232266">
      <w:pPr>
        <w:pStyle w:val="Heading6"/>
      </w:pPr>
    </w:p>
    <w:p w:rsidR="00BB5079" w:rsidRDefault="009D1B91" w:rsidP="00232266">
      <w:pPr>
        <w:pStyle w:val="ParagraphPartial"/>
      </w:pPr>
      <w:r w:rsidRPr="00247536">
        <w:t xml:space="preserve">File contents are ASCII text in the form “keyword=value” with no white space.  All arguments are fixed length fields with leading zero padding as necessary.  </w:t>
      </w:r>
      <w:proofErr w:type="gramStart"/>
      <w:r w:rsidRPr="00247536">
        <w:t>All arguments will be followed by a line termination character (LF, line feed or new line, ASCII 0x0A)</w:t>
      </w:r>
      <w:proofErr w:type="gramEnd"/>
      <w:r w:rsidRPr="00247536">
        <w:t xml:space="preserve">. </w:t>
      </w:r>
      <w:r w:rsidR="00CE5CB6">
        <w:t xml:space="preserve"> An example </w:t>
      </w:r>
      <w:proofErr w:type="gramStart"/>
      <w:r w:rsidR="00CE5CB6">
        <w:t>is shown</w:t>
      </w:r>
      <w:proofErr w:type="gramEnd"/>
      <w:r w:rsidR="00CE5CB6">
        <w:t xml:space="preserve"> in </w:t>
      </w:r>
      <w:r w:rsidR="00FC7B76">
        <w:fldChar w:fldCharType="begin"/>
      </w:r>
      <w:r w:rsidR="00FC7B76">
        <w:instrText xml:space="preserve"> REF _Ref479486495 \r \h </w:instrText>
      </w:r>
      <w:r w:rsidR="00FC7B76">
        <w:fldChar w:fldCharType="separate"/>
      </w:r>
      <w:r w:rsidR="00FC7B76">
        <w:t xml:space="preserve">6.2Appendix B.  </w:t>
      </w:r>
      <w:r w:rsidR="00FC7B76">
        <w:fldChar w:fldCharType="end"/>
      </w:r>
      <w:r w:rsidR="00CE5CB6">
        <w:t>…..</w:t>
      </w:r>
    </w:p>
    <w:p w:rsidR="00CE5CB6" w:rsidRDefault="00CE5CB6" w:rsidP="00232266">
      <w:pPr>
        <w:pStyle w:val="ParagraphPartial"/>
      </w:pPr>
    </w:p>
    <w:p w:rsidR="00232266" w:rsidRDefault="00232266" w:rsidP="00232266">
      <w:pPr>
        <w:pStyle w:val="Heading6"/>
      </w:pPr>
    </w:p>
    <w:p w:rsidR="00BB5079" w:rsidRDefault="009D1B91" w:rsidP="00232266">
      <w:pPr>
        <w:pStyle w:val="ParagraphPartial"/>
      </w:pPr>
      <w:r w:rsidRPr="00247536">
        <w:t xml:space="preserve">Table 4-3 defines the key words to </w:t>
      </w:r>
      <w:proofErr w:type="gramStart"/>
      <w:r w:rsidRPr="00247536">
        <w:t>be used</w:t>
      </w:r>
      <w:proofErr w:type="gramEnd"/>
      <w:r w:rsidRPr="00247536">
        <w:t xml:space="preserve"> in the QAC file.  Examples of QAC files with various gap configurations </w:t>
      </w:r>
      <w:proofErr w:type="gramStart"/>
      <w:r w:rsidRPr="00247536">
        <w:t>are provided</w:t>
      </w:r>
      <w:proofErr w:type="gramEnd"/>
      <w:r w:rsidRPr="00247536">
        <w:t xml:space="preserve"> in Appendix </w:t>
      </w:r>
      <w:r w:rsidR="00232266">
        <w:t>B</w:t>
      </w:r>
      <w:r w:rsidRPr="00247536">
        <w:t>.</w:t>
      </w:r>
    </w:p>
    <w:p w:rsidR="00BC024D" w:rsidRPr="00247536" w:rsidRDefault="00BC024D" w:rsidP="00BC024D">
      <w:pPr>
        <w:pStyle w:val="Paragraph"/>
      </w:pPr>
    </w:p>
    <w:p w:rsidR="00BB5079" w:rsidRPr="002A0E8B" w:rsidRDefault="00CA29C7" w:rsidP="00CA29C7">
      <w:pPr>
        <w:pStyle w:val="Caption"/>
        <w:jc w:val="center"/>
        <w:rPr>
          <w:rFonts w:cs="Arial"/>
        </w:rPr>
      </w:pPr>
      <w:bookmarkStart w:id="62" w:name="_Toc323712639"/>
      <w:bookmarkStart w:id="63" w:name="_Toc483912199"/>
      <w:r w:rsidRPr="002A0E8B">
        <w:rPr>
          <w:rFonts w:cs="Arial"/>
        </w:rPr>
        <w:t xml:space="preserve">Table </w:t>
      </w:r>
      <w:r w:rsidR="00E44EAF" w:rsidRPr="002A0E8B">
        <w:rPr>
          <w:rFonts w:cs="Arial"/>
        </w:rPr>
        <w:fldChar w:fldCharType="begin"/>
      </w:r>
      <w:r w:rsidR="00DB09A8" w:rsidRPr="002A0E8B">
        <w:rPr>
          <w:rFonts w:cs="Arial"/>
        </w:rPr>
        <w:instrText xml:space="preserve"> STYLEREF 1 \s </w:instrText>
      </w:r>
      <w:r w:rsidR="00E44EAF" w:rsidRPr="002A0E8B">
        <w:rPr>
          <w:rFonts w:cs="Arial"/>
        </w:rPr>
        <w:fldChar w:fldCharType="separate"/>
      </w:r>
      <w:r w:rsidR="00840591">
        <w:rPr>
          <w:rFonts w:cs="Arial"/>
          <w:noProof/>
        </w:rPr>
        <w:t>4</w:t>
      </w:r>
      <w:r w:rsidR="00E44EAF" w:rsidRPr="002A0E8B">
        <w:rPr>
          <w:rFonts w:cs="Arial"/>
        </w:rPr>
        <w:fldChar w:fldCharType="end"/>
      </w:r>
      <w:r w:rsidR="00DB09A8" w:rsidRPr="002A0E8B">
        <w:rPr>
          <w:rFonts w:cs="Arial"/>
        </w:rPr>
        <w:noBreakHyphen/>
      </w:r>
      <w:r w:rsidR="00E44EAF" w:rsidRPr="002A0E8B">
        <w:rPr>
          <w:rFonts w:cs="Arial"/>
        </w:rPr>
        <w:fldChar w:fldCharType="begin"/>
      </w:r>
      <w:r w:rsidR="00DB09A8" w:rsidRPr="002A0E8B">
        <w:rPr>
          <w:rFonts w:cs="Arial"/>
        </w:rPr>
        <w:instrText xml:space="preserve"> SEQ Table \* ARABIC \s 1 </w:instrText>
      </w:r>
      <w:r w:rsidR="00E44EAF" w:rsidRPr="002A0E8B">
        <w:rPr>
          <w:rFonts w:cs="Arial"/>
        </w:rPr>
        <w:fldChar w:fldCharType="separate"/>
      </w:r>
      <w:r w:rsidR="00840591">
        <w:rPr>
          <w:rFonts w:cs="Arial"/>
          <w:noProof/>
        </w:rPr>
        <w:t>3</w:t>
      </w:r>
      <w:r w:rsidR="00E44EAF" w:rsidRPr="002A0E8B">
        <w:rPr>
          <w:rFonts w:cs="Arial"/>
        </w:rPr>
        <w:fldChar w:fldCharType="end"/>
      </w:r>
      <w:r w:rsidRPr="002A0E8B">
        <w:rPr>
          <w:rFonts w:cs="Arial"/>
        </w:rPr>
        <w:t xml:space="preserve">.  </w:t>
      </w:r>
      <w:r w:rsidR="00BB5079" w:rsidRPr="002A0E8B">
        <w:rPr>
          <w:rFonts w:cs="Arial"/>
        </w:rPr>
        <w:t>QAC File Key Words</w:t>
      </w:r>
      <w:bookmarkEnd w:id="62"/>
      <w:bookmarkEnd w:id="63"/>
    </w:p>
    <w:tbl>
      <w:tblPr>
        <w:tblW w:w="0" w:type="auto"/>
        <w:jc w:val="center"/>
        <w:shd w:val="clear" w:color="auto" w:fill="FFFFFF"/>
        <w:tblLayout w:type="fixed"/>
        <w:tblLook w:val="0000" w:firstRow="0" w:lastRow="0" w:firstColumn="0" w:lastColumn="0" w:noHBand="0" w:noVBand="0"/>
      </w:tblPr>
      <w:tblGrid>
        <w:gridCol w:w="2430"/>
        <w:gridCol w:w="4230"/>
        <w:gridCol w:w="2672"/>
      </w:tblGrid>
      <w:tr w:rsidR="00BB5079" w:rsidTr="00DB09A8">
        <w:trPr>
          <w:cantSplit/>
          <w:trHeight w:val="440"/>
          <w:tblHeader/>
          <w:jc w:val="center"/>
        </w:trPr>
        <w:tc>
          <w:tcPr>
            <w:tcW w:w="2430" w:type="dxa"/>
            <w:tcBorders>
              <w:top w:val="single" w:sz="4" w:space="0" w:color="000000"/>
              <w:left w:val="single" w:sz="4" w:space="0" w:color="000000"/>
              <w:bottom w:val="single" w:sz="12" w:space="0" w:color="auto"/>
              <w:right w:val="single" w:sz="4" w:space="0" w:color="000000"/>
            </w:tcBorders>
            <w:shd w:val="clear" w:color="auto" w:fill="D9D9D9" w:themeFill="background1" w:themeFillShade="D9"/>
            <w:tcMar>
              <w:top w:w="0" w:type="dxa"/>
              <w:left w:w="0" w:type="dxa"/>
              <w:bottom w:w="0" w:type="dxa"/>
              <w:right w:w="0" w:type="dxa"/>
            </w:tcMar>
            <w:vAlign w:val="center"/>
          </w:tcPr>
          <w:p w:rsidR="009D1B91" w:rsidRPr="00CA29C7" w:rsidRDefault="00BB5079" w:rsidP="00CA29C7">
            <w:pPr>
              <w:pStyle w:val="tbl-left"/>
              <w:spacing w:line="240" w:lineRule="auto"/>
              <w:jc w:val="center"/>
              <w:rPr>
                <w:b/>
              </w:rPr>
            </w:pPr>
            <w:r w:rsidRPr="00CA29C7">
              <w:rPr>
                <w:b/>
              </w:rPr>
              <w:t>Keyword</w:t>
            </w:r>
          </w:p>
        </w:tc>
        <w:tc>
          <w:tcPr>
            <w:tcW w:w="4230" w:type="dxa"/>
            <w:tcBorders>
              <w:top w:val="single" w:sz="4" w:space="0" w:color="000000"/>
              <w:left w:val="single" w:sz="4" w:space="0" w:color="000000"/>
              <w:bottom w:val="single" w:sz="12" w:space="0" w:color="auto"/>
              <w:right w:val="single" w:sz="4" w:space="0" w:color="000000"/>
            </w:tcBorders>
            <w:shd w:val="clear" w:color="auto" w:fill="D9D9D9" w:themeFill="background1" w:themeFillShade="D9"/>
            <w:tcMar>
              <w:top w:w="0" w:type="dxa"/>
              <w:left w:w="0" w:type="dxa"/>
              <w:bottom w:w="0" w:type="dxa"/>
              <w:right w:w="0" w:type="dxa"/>
            </w:tcMar>
            <w:vAlign w:val="center"/>
          </w:tcPr>
          <w:p w:rsidR="009D1B91" w:rsidRPr="00CA29C7" w:rsidRDefault="00BB5079" w:rsidP="00CA29C7">
            <w:pPr>
              <w:pStyle w:val="tbl-left"/>
              <w:spacing w:line="240" w:lineRule="auto"/>
              <w:jc w:val="center"/>
              <w:rPr>
                <w:b/>
                <w:i/>
                <w:iCs/>
              </w:rPr>
            </w:pPr>
            <w:r w:rsidRPr="00CA29C7">
              <w:rPr>
                <w:b/>
              </w:rPr>
              <w:t>Description</w:t>
            </w:r>
          </w:p>
        </w:tc>
        <w:tc>
          <w:tcPr>
            <w:tcW w:w="2672" w:type="dxa"/>
            <w:tcBorders>
              <w:top w:val="single" w:sz="4" w:space="0" w:color="000000"/>
              <w:left w:val="single" w:sz="4" w:space="0" w:color="000000"/>
              <w:bottom w:val="single" w:sz="12" w:space="0" w:color="auto"/>
              <w:right w:val="single" w:sz="4" w:space="0" w:color="000000"/>
            </w:tcBorders>
            <w:shd w:val="clear" w:color="auto" w:fill="D9D9D9" w:themeFill="background1" w:themeFillShade="D9"/>
            <w:tcMar>
              <w:top w:w="0" w:type="dxa"/>
              <w:left w:w="0" w:type="dxa"/>
              <w:bottom w:w="0" w:type="dxa"/>
              <w:right w:w="0" w:type="dxa"/>
            </w:tcMar>
            <w:vAlign w:val="center"/>
          </w:tcPr>
          <w:p w:rsidR="009D1B91" w:rsidRPr="00CA29C7" w:rsidRDefault="00BB5079" w:rsidP="00CA29C7">
            <w:pPr>
              <w:pStyle w:val="tbl-left"/>
              <w:spacing w:line="240" w:lineRule="auto"/>
              <w:jc w:val="center"/>
              <w:rPr>
                <w:b/>
                <w:i/>
                <w:iCs/>
              </w:rPr>
            </w:pPr>
            <w:r w:rsidRPr="00CA29C7">
              <w:rPr>
                <w:b/>
              </w:rPr>
              <w:t>Argument</w:t>
            </w:r>
          </w:p>
        </w:tc>
      </w:tr>
      <w:tr w:rsidR="00BB5079" w:rsidRPr="00713549" w:rsidTr="00DB09A8">
        <w:trPr>
          <w:cantSplit/>
          <w:trHeight w:val="20"/>
          <w:jc w:val="center"/>
        </w:trPr>
        <w:tc>
          <w:tcPr>
            <w:tcW w:w="2430" w:type="dxa"/>
            <w:tcBorders>
              <w:top w:val="single" w:sz="12" w:space="0" w:color="auto"/>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9D1B91" w:rsidP="00CA29C7">
            <w:pPr>
              <w:pStyle w:val="tbl-left"/>
              <w:spacing w:line="240" w:lineRule="auto"/>
            </w:pPr>
            <w:r w:rsidRPr="00247536">
              <w:t>FILE_</w:t>
            </w:r>
            <w:r w:rsidR="00BB5079">
              <w:t>CKSUM_TYPE</w:t>
            </w:r>
            <w:r w:rsidRPr="00247536">
              <w:t>=</w:t>
            </w:r>
          </w:p>
        </w:tc>
        <w:tc>
          <w:tcPr>
            <w:tcW w:w="4230" w:type="dxa"/>
            <w:tcBorders>
              <w:top w:val="single" w:sz="12" w:space="0" w:color="auto"/>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BB5079" w:rsidP="00D13299">
            <w:pPr>
              <w:pStyle w:val="tbl-left"/>
              <w:spacing w:line="240" w:lineRule="auto"/>
            </w:pPr>
            <w:r>
              <w:t xml:space="preserve">The </w:t>
            </w:r>
            <w:r w:rsidR="005A0C41">
              <w:t>TLM</w:t>
            </w:r>
            <w:r>
              <w:t xml:space="preserve"> file checksum type. </w:t>
            </w:r>
            <w:r w:rsidR="005A0C41">
              <w:t xml:space="preserve"> Currently </w:t>
            </w:r>
            <w:r w:rsidR="00D13299">
              <w:t>SHA256</w:t>
            </w:r>
            <w:r w:rsidR="005A0C41">
              <w:t xml:space="preserve"> is supported</w:t>
            </w:r>
          </w:p>
        </w:tc>
        <w:tc>
          <w:tcPr>
            <w:tcW w:w="2672" w:type="dxa"/>
            <w:tcBorders>
              <w:top w:val="single" w:sz="12" w:space="0" w:color="auto"/>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9D1B91" w:rsidP="00CA29C7">
            <w:pPr>
              <w:pStyle w:val="tbl-left"/>
              <w:spacing w:line="240" w:lineRule="auto"/>
            </w:pPr>
            <w:r w:rsidRPr="00247536">
              <w:t>ASCII text,</w:t>
            </w:r>
            <w:r w:rsidR="00CA29C7">
              <w:t xml:space="preserve"> </w:t>
            </w:r>
            <w:r w:rsidR="00BB5079">
              <w:t>3</w:t>
            </w:r>
            <w:r w:rsidRPr="00247536">
              <w:t xml:space="preserve"> characters,</w:t>
            </w:r>
            <w:r w:rsidR="00CA29C7">
              <w:t xml:space="preserve"> </w:t>
            </w:r>
            <w:r w:rsidRPr="00247536">
              <w:t>new line</w:t>
            </w:r>
          </w:p>
        </w:tc>
      </w:tr>
      <w:tr w:rsidR="00BB5079" w:rsidRPr="00713549" w:rsidTr="00DB09A8">
        <w:trPr>
          <w:cantSplit/>
          <w:trHeight w:val="20"/>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9D1B91" w:rsidP="00CA29C7">
            <w:pPr>
              <w:pStyle w:val="tbl-left"/>
              <w:spacing w:line="240" w:lineRule="auto"/>
            </w:pPr>
            <w:r w:rsidRPr="00247536">
              <w:t>FILE_</w:t>
            </w:r>
            <w:r w:rsidR="00BB5079">
              <w:t>CKSUM_VALUE</w:t>
            </w:r>
            <w:r w:rsidRPr="00247536">
              <w:t>=</w:t>
            </w:r>
          </w:p>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5A0C41" w:rsidP="00CA29C7">
            <w:pPr>
              <w:pStyle w:val="tbl-left"/>
              <w:spacing w:line="240" w:lineRule="auto"/>
            </w:pPr>
            <w:r>
              <w:t>The checksum value</w:t>
            </w:r>
          </w:p>
        </w:tc>
        <w:tc>
          <w:tcPr>
            <w:tcW w:w="2672"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9D1B91" w:rsidP="00CA29C7">
            <w:pPr>
              <w:pStyle w:val="tbl-left"/>
              <w:spacing w:line="240" w:lineRule="auto"/>
            </w:pPr>
            <w:r w:rsidRPr="00247536">
              <w:t>ASCII text,</w:t>
            </w:r>
            <w:r w:rsidR="00CA29C7">
              <w:t xml:space="preserve"> </w:t>
            </w:r>
            <w:r w:rsidR="00BB5079">
              <w:t>variable</w:t>
            </w:r>
            <w:r w:rsidRPr="00247536">
              <w:t xml:space="preserve"> decimal characters, new line</w:t>
            </w:r>
          </w:p>
        </w:tc>
      </w:tr>
      <w:tr w:rsidR="00BB5079" w:rsidRPr="00713549" w:rsidTr="00DB09A8">
        <w:trPr>
          <w:cantSplit/>
          <w:trHeight w:val="20"/>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47536" w:rsidRDefault="00BB5079" w:rsidP="00CA29C7">
            <w:pPr>
              <w:pStyle w:val="tbl-left"/>
              <w:spacing w:line="240" w:lineRule="auto"/>
            </w:pPr>
            <w:r>
              <w:t>C5C5</w:t>
            </w:r>
          </w:p>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2934E5" w:rsidRDefault="00BB5079" w:rsidP="00CA29C7">
            <w:pPr>
              <w:pStyle w:val="tbl-left"/>
              <w:spacing w:line="240" w:lineRule="auto"/>
            </w:pPr>
            <w:r>
              <w:t xml:space="preserve">End of </w:t>
            </w:r>
            <w:r w:rsidR="00D61D71">
              <w:t xml:space="preserve">File (EOF) </w:t>
            </w:r>
            <w:r w:rsidR="005A0C41">
              <w:t>marker</w:t>
            </w:r>
          </w:p>
        </w:tc>
        <w:tc>
          <w:tcPr>
            <w:tcW w:w="2672"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9D1B91" w:rsidRPr="002934E5" w:rsidRDefault="009D1B91" w:rsidP="00CA29C7">
            <w:pPr>
              <w:pStyle w:val="tbl-left"/>
              <w:spacing w:line="240" w:lineRule="auto"/>
            </w:pPr>
            <w:r w:rsidRPr="002934E5">
              <w:t>ASCII text,</w:t>
            </w:r>
            <w:r w:rsidR="00CA29C7">
              <w:t xml:space="preserve"> </w:t>
            </w:r>
            <w:r w:rsidR="00BB5079">
              <w:t xml:space="preserve">4 hexadecimal </w:t>
            </w:r>
            <w:r w:rsidRPr="002934E5">
              <w:t>characters</w:t>
            </w:r>
          </w:p>
        </w:tc>
      </w:tr>
    </w:tbl>
    <w:p w:rsidR="00CA29C7" w:rsidRDefault="00BB5079" w:rsidP="00B203DC">
      <w:pPr>
        <w:pStyle w:val="NoteHeading"/>
        <w:spacing w:before="0"/>
      </w:pPr>
      <w:r>
        <w:t>Note</w:t>
      </w:r>
      <w:r>
        <w:tab/>
      </w:r>
    </w:p>
    <w:p w:rsidR="00BB5079" w:rsidRDefault="00BB5079" w:rsidP="00DB09A8">
      <w:pPr>
        <w:pStyle w:val="NoteText"/>
        <w:spacing w:before="0" w:after="120"/>
        <w:jc w:val="center"/>
      </w:pPr>
      <w:r>
        <w:t>The order of keywords in the file is not relevant.</w:t>
      </w:r>
    </w:p>
    <w:p w:rsidR="00BC024D" w:rsidRDefault="00BC024D">
      <w:pPr>
        <w:spacing w:before="0" w:after="0"/>
        <w:jc w:val="left"/>
      </w:pPr>
      <w:bookmarkStart w:id="64" w:name="_Toc313395374"/>
    </w:p>
    <w:p w:rsidR="00CE5CB6" w:rsidRDefault="00CE5CB6">
      <w:pPr>
        <w:spacing w:before="0" w:after="0"/>
        <w:jc w:val="left"/>
      </w:pPr>
    </w:p>
    <w:p w:rsidR="00CE5CB6" w:rsidRPr="00247536" w:rsidRDefault="00CE5CB6" w:rsidP="00CE5CB6">
      <w:pPr>
        <w:pStyle w:val="Heading3"/>
      </w:pPr>
      <w:bookmarkStart w:id="65" w:name="_Toc483912267"/>
      <w:r w:rsidRPr="00247536">
        <w:lastRenderedPageBreak/>
        <w:t xml:space="preserve">QAC File </w:t>
      </w:r>
      <w:r>
        <w:t>Naming Convention</w:t>
      </w:r>
      <w:bookmarkEnd w:id="65"/>
    </w:p>
    <w:p w:rsidR="00CE5CB6" w:rsidRDefault="00CE5CB6" w:rsidP="00CE5CB6">
      <w:pPr>
        <w:pStyle w:val="Paragraph"/>
      </w:pPr>
      <w:bookmarkStart w:id="66" w:name="OLE_LINK4"/>
      <w:bookmarkEnd w:id="66"/>
      <w:r>
        <w:t>The QAC file name is the same as the associated TLM file, with extension .</w:t>
      </w:r>
      <w:proofErr w:type="spellStart"/>
      <w:r>
        <w:t>qac</w:t>
      </w:r>
      <w:proofErr w:type="spellEnd"/>
      <w:r>
        <w:t xml:space="preserve"> instead of .</w:t>
      </w:r>
      <w:proofErr w:type="spellStart"/>
      <w:r>
        <w:t>tlm</w:t>
      </w:r>
      <w:proofErr w:type="spellEnd"/>
      <w:r>
        <w:t>.</w:t>
      </w:r>
    </w:p>
    <w:p w:rsidR="00CE5CB6" w:rsidRPr="00247536" w:rsidRDefault="00CE5CB6" w:rsidP="00CE5CB6">
      <w:pPr>
        <w:pStyle w:val="Paragraph"/>
      </w:pPr>
      <w:r>
        <w:tab/>
      </w:r>
      <w:r w:rsidRPr="00247536">
        <w:t>&lt;STATION&gt;_&lt;MISSION&gt;_VC&lt;ID&gt;_&lt;YYYY&gt;_&lt;DOY&gt;_&lt;HH&gt;_&lt;MM&gt;_&lt;SS&gt;.</w:t>
      </w:r>
      <w:proofErr w:type="spellStart"/>
      <w:r w:rsidRPr="00247536">
        <w:t>qac</w:t>
      </w:r>
      <w:proofErr w:type="spellEnd"/>
    </w:p>
    <w:p w:rsidR="00CE5CB6" w:rsidRDefault="00CE5CB6" w:rsidP="00CE5CB6">
      <w:pPr>
        <w:pStyle w:val="Paragraph"/>
      </w:pPr>
      <w:proofErr w:type="gramStart"/>
      <w:r>
        <w:t>where</w:t>
      </w:r>
      <w:proofErr w:type="gramEnd"/>
      <w:r>
        <w:t xml:space="preserve">: </w:t>
      </w:r>
      <w:r>
        <w:tab/>
      </w:r>
    </w:p>
    <w:p w:rsidR="00CE5CB6" w:rsidRDefault="00CE5CB6" w:rsidP="00CE5CB6">
      <w:pPr>
        <w:pStyle w:val="Paragraph"/>
        <w:ind w:left="720" w:hanging="720"/>
      </w:pPr>
      <w:r>
        <w:rPr>
          <w:rStyle w:val="ParagraphChar"/>
        </w:rPr>
        <w:tab/>
      </w:r>
      <w:r w:rsidRPr="002E2B68">
        <w:rPr>
          <w:rStyle w:val="ParagraphChar"/>
        </w:rPr>
        <w:t>&lt;STATION&gt;_&lt;MISSION&gt;_VC&lt;ID&gt;_&lt;YYYY&gt;_&lt;DOY&gt;_&lt;HH&gt;_&lt;MM&gt;_&lt;SS&gt; is as</w:t>
      </w:r>
      <w:r>
        <w:t xml:space="preserve"> </w:t>
      </w:r>
      <w:r w:rsidRPr="00E5627B">
        <w:t>described in paragraph 4.2.3.</w:t>
      </w:r>
    </w:p>
    <w:p w:rsidR="00CE5CB6" w:rsidRDefault="00CE5CB6" w:rsidP="00CE5CB6">
      <w:pPr>
        <w:pStyle w:val="Paragraph"/>
        <w:jc w:val="left"/>
        <w:rPr>
          <w:lang w:val="es-ES_tradnl"/>
        </w:rPr>
      </w:pPr>
      <w:proofErr w:type="spellStart"/>
      <w:r w:rsidRPr="00CA29C7">
        <w:rPr>
          <w:lang w:val="es-ES"/>
        </w:rPr>
        <w:t>Example</w:t>
      </w:r>
      <w:proofErr w:type="spellEnd"/>
      <w:r w:rsidRPr="00CA29C7">
        <w:rPr>
          <w:lang w:val="es-ES"/>
        </w:rPr>
        <w:t>:</w:t>
      </w:r>
      <w:r>
        <w:rPr>
          <w:lang w:val="es-ES"/>
        </w:rPr>
        <w:t xml:space="preserve"> ASF_IRIS_</w:t>
      </w:r>
      <w:r w:rsidRPr="00E8732C">
        <w:rPr>
          <w:lang w:val="es-ES"/>
        </w:rPr>
        <w:t>VC03_2013</w:t>
      </w:r>
      <w:r>
        <w:rPr>
          <w:lang w:val="es-ES"/>
        </w:rPr>
        <w:t>_123_</w:t>
      </w:r>
      <w:r w:rsidRPr="00E8732C">
        <w:rPr>
          <w:lang w:val="es-ES"/>
        </w:rPr>
        <w:t>23</w:t>
      </w:r>
      <w:r>
        <w:rPr>
          <w:lang w:val="es-ES"/>
        </w:rPr>
        <w:t>_</w:t>
      </w:r>
      <w:r w:rsidRPr="00E8732C">
        <w:rPr>
          <w:lang w:val="es-ES"/>
        </w:rPr>
        <w:t>59</w:t>
      </w:r>
      <w:r>
        <w:rPr>
          <w:lang w:val="es-ES"/>
        </w:rPr>
        <w:t>_</w:t>
      </w:r>
      <w:r w:rsidRPr="00E8732C">
        <w:rPr>
          <w:lang w:val="es-ES"/>
        </w:rPr>
        <w:t>59</w:t>
      </w:r>
      <w:r>
        <w:rPr>
          <w:lang w:val="es-ES"/>
        </w:rPr>
        <w:t xml:space="preserve">.qac </w:t>
      </w:r>
      <w:proofErr w:type="spellStart"/>
      <w:r>
        <w:rPr>
          <w:lang w:val="es-ES"/>
        </w:rPr>
        <w:t>provides</w:t>
      </w:r>
      <w:proofErr w:type="spellEnd"/>
      <w:r>
        <w:rPr>
          <w:lang w:val="es-ES"/>
        </w:rPr>
        <w:t xml:space="preserve"> </w:t>
      </w:r>
      <w:proofErr w:type="spellStart"/>
      <w:r>
        <w:rPr>
          <w:lang w:val="es-ES"/>
        </w:rPr>
        <w:t>quality</w:t>
      </w:r>
      <w:proofErr w:type="spellEnd"/>
      <w:r>
        <w:rPr>
          <w:lang w:val="es-ES"/>
        </w:rPr>
        <w:t xml:space="preserve"> </w:t>
      </w:r>
      <w:proofErr w:type="spellStart"/>
      <w:r>
        <w:rPr>
          <w:lang w:val="es-ES"/>
        </w:rPr>
        <w:t>information</w:t>
      </w:r>
      <w:proofErr w:type="spellEnd"/>
      <w:r>
        <w:rPr>
          <w:lang w:val="es-ES"/>
        </w:rPr>
        <w:t xml:space="preserve"> </w:t>
      </w:r>
      <w:proofErr w:type="spellStart"/>
      <w:r>
        <w:rPr>
          <w:lang w:val="es-ES"/>
        </w:rPr>
        <w:t>for</w:t>
      </w:r>
      <w:proofErr w:type="spellEnd"/>
      <w:r>
        <w:rPr>
          <w:lang w:val="es-ES"/>
        </w:rPr>
        <w:t xml:space="preserve"> ASF_IRIS_</w:t>
      </w:r>
      <w:r w:rsidRPr="00E8732C">
        <w:rPr>
          <w:lang w:val="es-ES"/>
        </w:rPr>
        <w:t>VC03_2013</w:t>
      </w:r>
      <w:r>
        <w:rPr>
          <w:lang w:val="es-ES"/>
        </w:rPr>
        <w:t>_123_</w:t>
      </w:r>
      <w:r w:rsidRPr="00E8732C">
        <w:rPr>
          <w:lang w:val="es-ES"/>
        </w:rPr>
        <w:t>23</w:t>
      </w:r>
      <w:r>
        <w:rPr>
          <w:lang w:val="es-ES"/>
        </w:rPr>
        <w:t>_</w:t>
      </w:r>
      <w:r w:rsidRPr="00E8732C">
        <w:rPr>
          <w:lang w:val="es-ES"/>
        </w:rPr>
        <w:t>59</w:t>
      </w:r>
      <w:r>
        <w:rPr>
          <w:lang w:val="es-ES"/>
        </w:rPr>
        <w:t>_</w:t>
      </w:r>
      <w:r w:rsidRPr="00E8732C">
        <w:rPr>
          <w:lang w:val="es-ES"/>
        </w:rPr>
        <w:t>59.tlm</w:t>
      </w:r>
    </w:p>
    <w:p w:rsidR="00CE5CB6" w:rsidRDefault="00CE5CB6">
      <w:pPr>
        <w:spacing w:before="0" w:after="0"/>
        <w:jc w:val="left"/>
      </w:pPr>
    </w:p>
    <w:p w:rsidR="00CE5CB6" w:rsidRDefault="00CE5CB6">
      <w:pPr>
        <w:spacing w:before="0" w:after="0"/>
        <w:jc w:val="left"/>
      </w:pPr>
    </w:p>
    <w:p w:rsidR="00FC7B76" w:rsidRPr="00D32A0B" w:rsidRDefault="00CE5CB6" w:rsidP="00CE5CB6">
      <w:pPr>
        <w:pStyle w:val="Paragraph"/>
        <w:rPr>
          <w:color w:val="000000" w:themeColor="text1"/>
        </w:rPr>
      </w:pPr>
      <w:r>
        <w:t>DAPHNE</w:t>
      </w:r>
      <w:r w:rsidRPr="00955C6A">
        <w:t xml:space="preserve"> </w:t>
      </w:r>
      <w:r w:rsidR="003F0A24" w:rsidRPr="00955C6A">
        <w:t>does a file transfer “Push” to deliver the file to the MOC and to write the QAC file</w:t>
      </w:r>
      <w:r w:rsidR="003F0A24">
        <w:t xml:space="preserve"> to the </w:t>
      </w:r>
      <w:r w:rsidR="00FC7B76">
        <w:t xml:space="preserve">mission </w:t>
      </w:r>
      <w:r w:rsidR="00FC7B76" w:rsidRPr="00D32A0B">
        <w:rPr>
          <w:color w:val="000000" w:themeColor="text1"/>
        </w:rPr>
        <w:t>server</w:t>
      </w:r>
      <w:r w:rsidR="003F0A24" w:rsidRPr="00D32A0B">
        <w:rPr>
          <w:color w:val="000000" w:themeColor="text1"/>
        </w:rPr>
        <w:t xml:space="preserve">.   </w:t>
      </w:r>
      <w:r w:rsidRPr="00D32A0B">
        <w:rPr>
          <w:color w:val="000000" w:themeColor="text1"/>
        </w:rPr>
        <w:t xml:space="preserve">QAC files </w:t>
      </w:r>
      <w:r w:rsidR="003F0A24" w:rsidRPr="00D32A0B">
        <w:rPr>
          <w:color w:val="000000" w:themeColor="text1"/>
        </w:rPr>
        <w:t xml:space="preserve">can </w:t>
      </w:r>
      <w:r w:rsidR="00D1564C" w:rsidRPr="00D32A0B">
        <w:rPr>
          <w:color w:val="000000" w:themeColor="text1"/>
        </w:rPr>
        <w:t xml:space="preserve">also </w:t>
      </w:r>
      <w:r w:rsidR="003F0A24" w:rsidRPr="00D32A0B">
        <w:rPr>
          <w:color w:val="000000" w:themeColor="text1"/>
        </w:rPr>
        <w:t xml:space="preserve">be manually retrieved if necessary using the Self Service Mode. </w:t>
      </w:r>
      <w:r w:rsidRPr="00D32A0B">
        <w:rPr>
          <w:color w:val="000000" w:themeColor="text1"/>
        </w:rPr>
        <w:t xml:space="preserve"> </w:t>
      </w:r>
    </w:p>
    <w:p w:rsidR="00FC7B76" w:rsidRDefault="003F0A24" w:rsidP="00FC7B76">
      <w:pPr>
        <w:pStyle w:val="Paragraph"/>
      </w:pPr>
      <w:r w:rsidRPr="00D32A0B">
        <w:rPr>
          <w:color w:val="000000" w:themeColor="text1"/>
        </w:rPr>
        <w:t>In the event the SSM fails</w:t>
      </w:r>
      <w:r w:rsidR="00D1564C" w:rsidRPr="00D32A0B">
        <w:rPr>
          <w:color w:val="000000" w:themeColor="text1"/>
        </w:rPr>
        <w:t>, QAC</w:t>
      </w:r>
      <w:r w:rsidR="00CE5CB6" w:rsidRPr="00D32A0B">
        <w:rPr>
          <w:color w:val="000000" w:themeColor="text1"/>
        </w:rPr>
        <w:t xml:space="preserve"> files </w:t>
      </w:r>
      <w:proofErr w:type="gramStart"/>
      <w:r w:rsidRPr="00D32A0B">
        <w:rPr>
          <w:color w:val="000000" w:themeColor="text1"/>
        </w:rPr>
        <w:t>can be requested</w:t>
      </w:r>
      <w:proofErr w:type="gramEnd"/>
      <w:r w:rsidRPr="00D32A0B">
        <w:rPr>
          <w:color w:val="000000" w:themeColor="text1"/>
        </w:rPr>
        <w:t xml:space="preserve"> directly </w:t>
      </w:r>
      <w:r w:rsidR="00D1564C" w:rsidRPr="00D32A0B">
        <w:rPr>
          <w:color w:val="000000" w:themeColor="text1"/>
        </w:rPr>
        <w:t>from</w:t>
      </w:r>
      <w:r w:rsidR="00CE5CB6" w:rsidRPr="00D32A0B">
        <w:rPr>
          <w:color w:val="000000" w:themeColor="text1"/>
        </w:rPr>
        <w:t xml:space="preserve"> NEN </w:t>
      </w:r>
      <w:r w:rsidR="00D1564C" w:rsidRPr="00D32A0B">
        <w:rPr>
          <w:color w:val="000000" w:themeColor="text1"/>
        </w:rPr>
        <w:t>ground station</w:t>
      </w:r>
      <w:r w:rsidR="00CE5CB6" w:rsidRPr="00D32A0B">
        <w:rPr>
          <w:color w:val="000000" w:themeColor="text1"/>
        </w:rPr>
        <w:t xml:space="preserve"> personnel.  </w:t>
      </w:r>
      <w:r w:rsidRPr="00D32A0B">
        <w:rPr>
          <w:color w:val="000000" w:themeColor="text1"/>
        </w:rPr>
        <w:t>DAPHNE deletes the</w:t>
      </w:r>
      <w:r w:rsidR="00CE5CB6" w:rsidRPr="00D32A0B">
        <w:rPr>
          <w:color w:val="000000" w:themeColor="text1"/>
        </w:rPr>
        <w:t xml:space="preserve"> QAC </w:t>
      </w:r>
      <w:r w:rsidR="00CE5CB6" w:rsidRPr="00955C6A">
        <w:t xml:space="preserve">files </w:t>
      </w:r>
      <w:r w:rsidR="00D1564C">
        <w:t>after the</w:t>
      </w:r>
      <w:r>
        <w:t xml:space="preserve"> length of time agreed to and specified in the </w:t>
      </w:r>
      <w:r w:rsidR="00ED526B">
        <w:t>MISSION INTERFACE ADDENDUM</w:t>
      </w:r>
      <w:r w:rsidR="00CE5CB6" w:rsidRPr="00955C6A">
        <w:t>.</w:t>
      </w:r>
    </w:p>
    <w:p w:rsidR="00FC7B76" w:rsidRDefault="002F2039" w:rsidP="00FC7B76">
      <w:pPr>
        <w:pStyle w:val="Paragraph"/>
      </w:pPr>
      <w:r>
        <w:t xml:space="preserve">QAC files associated with files sent via the SLE service </w:t>
      </w:r>
      <w:proofErr w:type="gramStart"/>
      <w:r>
        <w:t>are also sent</w:t>
      </w:r>
      <w:proofErr w:type="gramEnd"/>
      <w:r>
        <w:t xml:space="preserve"> over the SLE service.</w:t>
      </w:r>
    </w:p>
    <w:p w:rsidR="00BB5079" w:rsidRDefault="004219A6" w:rsidP="00232266">
      <w:pPr>
        <w:pStyle w:val="Heading2"/>
      </w:pPr>
      <w:bookmarkStart w:id="67" w:name="_Toc483912268"/>
      <w:r>
        <w:t xml:space="preserve">List of </w:t>
      </w:r>
      <w:r w:rsidR="009D1B91" w:rsidRPr="002934E5">
        <w:t>Deliver</w:t>
      </w:r>
      <w:r>
        <w:t xml:space="preserve">ed </w:t>
      </w:r>
      <w:r w:rsidR="009D1B91" w:rsidRPr="002934E5">
        <w:t>Files</w:t>
      </w:r>
      <w:bookmarkEnd w:id="67"/>
      <w:r w:rsidR="009D1B91" w:rsidRPr="002934E5">
        <w:t xml:space="preserve"> </w:t>
      </w:r>
      <w:bookmarkEnd w:id="64"/>
    </w:p>
    <w:p w:rsidR="00CA29C7" w:rsidRPr="00CA29C7" w:rsidRDefault="00430FD3" w:rsidP="00232266">
      <w:pPr>
        <w:pStyle w:val="Heading3"/>
      </w:pPr>
      <w:bookmarkStart w:id="68" w:name="_Toc483912269"/>
      <w:r>
        <w:t>Generation</w:t>
      </w:r>
      <w:bookmarkEnd w:id="68"/>
    </w:p>
    <w:p w:rsidR="00AF566B" w:rsidRPr="0006266E" w:rsidRDefault="003F0A24" w:rsidP="00430FD3">
      <w:pPr>
        <w:pStyle w:val="List-a1stlevel"/>
        <w:ind w:left="432" w:firstLine="0"/>
        <w:rPr>
          <w:color w:val="FF0000"/>
        </w:rPr>
      </w:pPr>
      <w:r>
        <w:t>DAPHNE</w:t>
      </w:r>
      <w:r w:rsidR="009D1B91" w:rsidRPr="002934E5">
        <w:t xml:space="preserve"> maintains a catalog of all files</w:t>
      </w:r>
      <w:r>
        <w:t xml:space="preserve"> created for each pass</w:t>
      </w:r>
      <w:r w:rsidR="0006266E">
        <w:t xml:space="preserve"> in a file called “list of delivered files (LDF).  </w:t>
      </w:r>
      <w:r w:rsidR="009D1B91" w:rsidRPr="002934E5">
        <w:t xml:space="preserve"> The </w:t>
      </w:r>
      <w:r w:rsidR="00F371EB">
        <w:t>L</w:t>
      </w:r>
      <w:r w:rsidR="009D1B91" w:rsidRPr="002934E5">
        <w:t xml:space="preserve">DF lists all the files that </w:t>
      </w:r>
      <w:proofErr w:type="gramStart"/>
      <w:r w:rsidR="009D1B91" w:rsidRPr="002934E5">
        <w:t>have been created</w:t>
      </w:r>
      <w:proofErr w:type="gramEnd"/>
      <w:r w:rsidR="009D1B91" w:rsidRPr="002934E5">
        <w:t xml:space="preserve"> for the </w:t>
      </w:r>
      <w:r w:rsidR="00BB5079">
        <w:t>pass</w:t>
      </w:r>
      <w:r w:rsidR="0006266E">
        <w:t xml:space="preserve"> and their transmission status</w:t>
      </w:r>
      <w:r w:rsidR="00BB5079">
        <w:t>.</w:t>
      </w:r>
      <w:r w:rsidR="009D1B91" w:rsidRPr="002934E5">
        <w:t xml:space="preserve">  </w:t>
      </w:r>
      <w:r w:rsidR="0006266E">
        <w:t>The</w:t>
      </w:r>
      <w:r w:rsidR="0006266E" w:rsidRPr="002934E5">
        <w:t xml:space="preserve"> </w:t>
      </w:r>
      <w:r w:rsidR="0006266E">
        <w:t xml:space="preserve">file </w:t>
      </w:r>
      <w:proofErr w:type="gramStart"/>
      <w:r w:rsidR="0006266E">
        <w:t>is sent</w:t>
      </w:r>
      <w:proofErr w:type="gramEnd"/>
      <w:r w:rsidR="0006266E">
        <w:t xml:space="preserve"> t</w:t>
      </w:r>
      <w:r w:rsidR="0006266E" w:rsidRPr="002934E5">
        <w:t>o the MOC</w:t>
      </w:r>
      <w:r w:rsidR="00FC7B76">
        <w:t xml:space="preserve"> after all files from a pass have been sent to the mission</w:t>
      </w:r>
      <w:r w:rsidR="0006266E" w:rsidRPr="002934E5">
        <w:t>.</w:t>
      </w:r>
    </w:p>
    <w:p w:rsidR="00BB5079" w:rsidRPr="00BA1B2D" w:rsidRDefault="00CE76C5" w:rsidP="00232266">
      <w:pPr>
        <w:pStyle w:val="Heading3"/>
      </w:pPr>
      <w:bookmarkStart w:id="69" w:name="_Toc483912270"/>
      <w:r>
        <w:t>L</w:t>
      </w:r>
      <w:r w:rsidR="009D1B91" w:rsidRPr="00BA1B2D">
        <w:t>DF File Naming Convention</w:t>
      </w:r>
      <w:bookmarkEnd w:id="69"/>
    </w:p>
    <w:p w:rsidR="00BB5079" w:rsidRDefault="00BB5079" w:rsidP="00CA29C7">
      <w:pPr>
        <w:pStyle w:val="Paragraph"/>
      </w:pPr>
      <w:r>
        <w:t xml:space="preserve">The </w:t>
      </w:r>
      <w:r w:rsidR="00CE76C5">
        <w:t>L</w:t>
      </w:r>
      <w:r>
        <w:t>DF file name is as follows:</w:t>
      </w:r>
    </w:p>
    <w:p w:rsidR="00BB5079" w:rsidRPr="00BA1B2D" w:rsidRDefault="00BC024D" w:rsidP="00BC024D">
      <w:pPr>
        <w:pStyle w:val="Paragraph"/>
      </w:pPr>
      <w:r>
        <w:tab/>
      </w:r>
      <w:r w:rsidR="00BB5079" w:rsidRPr="00BA1B2D">
        <w:t>&lt;STATION&gt;_&lt;MISSION&gt;_&lt;YYYY&gt;</w:t>
      </w:r>
      <w:r w:rsidR="003C79B8" w:rsidRPr="00BA1B2D">
        <w:t>_</w:t>
      </w:r>
      <w:r w:rsidR="00BB5079" w:rsidRPr="00BA1B2D">
        <w:t>&lt;</w:t>
      </w:r>
      <w:r w:rsidR="003C79B8" w:rsidRPr="00BA1B2D">
        <w:t>DOY</w:t>
      </w:r>
      <w:r w:rsidR="00BB5079" w:rsidRPr="00BA1B2D">
        <w:t>&gt;</w:t>
      </w:r>
      <w:r w:rsidR="003C79B8" w:rsidRPr="00BA1B2D">
        <w:t>_</w:t>
      </w:r>
      <w:r w:rsidR="00BB5079" w:rsidRPr="00BA1B2D">
        <w:t>&lt;HH&gt;</w:t>
      </w:r>
      <w:r w:rsidR="003C79B8" w:rsidRPr="00BA1B2D">
        <w:t>_</w:t>
      </w:r>
      <w:r w:rsidR="00BB5079" w:rsidRPr="00BA1B2D">
        <w:t>&lt;MM&gt;</w:t>
      </w:r>
      <w:r w:rsidR="003C79B8" w:rsidRPr="00BA1B2D">
        <w:t>_</w:t>
      </w:r>
      <w:r w:rsidR="00BB5079" w:rsidRPr="00BA1B2D">
        <w:t>&lt;SS&gt;</w:t>
      </w:r>
      <w:r w:rsidR="00CE76C5" w:rsidRPr="00BA1B2D">
        <w:t>.</w:t>
      </w:r>
      <w:proofErr w:type="spellStart"/>
      <w:r w:rsidR="00CE76C5" w:rsidRPr="00BA1B2D">
        <w:t>ld</w:t>
      </w:r>
      <w:r w:rsidR="00BB5079" w:rsidRPr="00BA1B2D">
        <w:t>f</w:t>
      </w:r>
      <w:proofErr w:type="spellEnd"/>
    </w:p>
    <w:p w:rsidR="00BB5079" w:rsidRDefault="00BB5079" w:rsidP="00CA29C7">
      <w:pPr>
        <w:pStyle w:val="Paragraph"/>
      </w:pPr>
      <w:proofErr w:type="gramStart"/>
      <w:r>
        <w:t>where</w:t>
      </w:r>
      <w:proofErr w:type="gramEnd"/>
      <w:r>
        <w:t xml:space="preserve">: </w:t>
      </w:r>
      <w:r>
        <w:tab/>
      </w:r>
    </w:p>
    <w:p w:rsidR="00BB5079" w:rsidRPr="00BA1B2D" w:rsidRDefault="00BB5079" w:rsidP="00C201C4">
      <w:pPr>
        <w:pStyle w:val="List-a1stlevel"/>
        <w:numPr>
          <w:ilvl w:val="0"/>
          <w:numId w:val="26"/>
        </w:numPr>
        <w:ind w:left="432" w:firstLine="0"/>
      </w:pPr>
      <w:r w:rsidRPr="00BA1B2D">
        <w:t xml:space="preserve">&lt;STATION&gt;: </w:t>
      </w:r>
      <w:r w:rsidR="00BA1B2D">
        <w:t>t</w:t>
      </w:r>
      <w:r w:rsidRPr="00BA1B2D">
        <w:t xml:space="preserve">he station, ASF or </w:t>
      </w:r>
      <w:r w:rsidR="00491521">
        <w:t>WGS</w:t>
      </w:r>
    </w:p>
    <w:p w:rsidR="00BB5079" w:rsidRPr="00BA1B2D" w:rsidRDefault="00BB5079" w:rsidP="00C201C4">
      <w:pPr>
        <w:pStyle w:val="List-a1stlevel"/>
        <w:numPr>
          <w:ilvl w:val="0"/>
          <w:numId w:val="26"/>
        </w:numPr>
        <w:ind w:left="432" w:firstLine="0"/>
      </w:pPr>
      <w:r w:rsidRPr="00BA1B2D">
        <w:t xml:space="preserve">&lt;MISSION&gt;: </w:t>
      </w:r>
      <w:r w:rsidR="00BA1B2D">
        <w:t>t</w:t>
      </w:r>
      <w:r w:rsidRPr="00BA1B2D">
        <w:t xml:space="preserve">he mission, </w:t>
      </w:r>
      <w:r w:rsidR="00A431B4">
        <w:t xml:space="preserve">e.g. </w:t>
      </w:r>
      <w:r w:rsidRPr="00BA1B2D">
        <w:t>IRIS</w:t>
      </w:r>
    </w:p>
    <w:p w:rsidR="00BB5079" w:rsidRPr="00BA1B2D" w:rsidRDefault="00BB5079" w:rsidP="00C201C4">
      <w:pPr>
        <w:pStyle w:val="List-a1stlevel"/>
        <w:numPr>
          <w:ilvl w:val="0"/>
          <w:numId w:val="26"/>
        </w:numPr>
        <w:ind w:left="432" w:firstLine="0"/>
      </w:pPr>
      <w:r w:rsidRPr="00BA1B2D">
        <w:t xml:space="preserve">&lt;YYYY&gt;: 4 decimal characters, 2000-9999, </w:t>
      </w:r>
      <w:r w:rsidR="007E5EED" w:rsidRPr="00BA1B2D">
        <w:t xml:space="preserve">the </w:t>
      </w:r>
      <w:r w:rsidRPr="00BA1B2D">
        <w:t>UTC year the file was created</w:t>
      </w:r>
    </w:p>
    <w:p w:rsidR="00BB5079" w:rsidRPr="00BA1B2D" w:rsidRDefault="00BB5079" w:rsidP="00C201C4">
      <w:pPr>
        <w:pStyle w:val="List-a1stlevel"/>
        <w:numPr>
          <w:ilvl w:val="0"/>
          <w:numId w:val="26"/>
        </w:numPr>
        <w:ind w:left="432" w:firstLine="0"/>
      </w:pPr>
      <w:r w:rsidRPr="00BA1B2D">
        <w:t>&lt;</w:t>
      </w:r>
      <w:r w:rsidR="006F716F" w:rsidRPr="00BA1B2D">
        <w:t>DOY&gt;: 3 decimal characters, 01-366</w:t>
      </w:r>
      <w:r w:rsidR="00A378B0" w:rsidRPr="00BA1B2D">
        <w:t xml:space="preserve">, </w:t>
      </w:r>
      <w:r w:rsidR="007E5EED" w:rsidRPr="00BA1B2D">
        <w:t xml:space="preserve">the </w:t>
      </w:r>
      <w:r w:rsidR="00A378B0" w:rsidRPr="00BA1B2D">
        <w:t>UTC day</w:t>
      </w:r>
      <w:r w:rsidRPr="00BA1B2D">
        <w:t xml:space="preserve"> of year the file was created</w:t>
      </w:r>
    </w:p>
    <w:p w:rsidR="00BB5079" w:rsidRPr="00BA1B2D" w:rsidRDefault="00BB5079" w:rsidP="00C201C4">
      <w:pPr>
        <w:pStyle w:val="List-a1stlevel"/>
        <w:numPr>
          <w:ilvl w:val="0"/>
          <w:numId w:val="26"/>
        </w:numPr>
        <w:ind w:left="432" w:firstLine="0"/>
      </w:pPr>
      <w:r w:rsidRPr="00BA1B2D">
        <w:t xml:space="preserve">&lt;HH&gt;: 2 decimal characters, 00-23, </w:t>
      </w:r>
      <w:r w:rsidR="007E5EED" w:rsidRPr="00BA1B2D">
        <w:t xml:space="preserve">the </w:t>
      </w:r>
      <w:r w:rsidRPr="00BA1B2D">
        <w:t>UTC hour of day the file was created</w:t>
      </w:r>
    </w:p>
    <w:p w:rsidR="00BB5079" w:rsidRPr="002E2B68" w:rsidRDefault="00BB5079" w:rsidP="00C201C4">
      <w:pPr>
        <w:pStyle w:val="List-a1stlevel"/>
        <w:numPr>
          <w:ilvl w:val="0"/>
          <w:numId w:val="26"/>
        </w:numPr>
        <w:ind w:left="432" w:firstLine="0"/>
      </w:pPr>
      <w:r w:rsidRPr="002E2B68">
        <w:t xml:space="preserve">&lt;MM&gt;: 2 decimal characters, 00-59, </w:t>
      </w:r>
      <w:r w:rsidR="007E5EED" w:rsidRPr="002E2B68">
        <w:t xml:space="preserve">the </w:t>
      </w:r>
      <w:r w:rsidRPr="002E2B68">
        <w:t>UTC minute of hour the file was created</w:t>
      </w:r>
    </w:p>
    <w:p w:rsidR="00BB5079" w:rsidRPr="00BA1B2D" w:rsidRDefault="00BB5079" w:rsidP="00C201C4">
      <w:pPr>
        <w:pStyle w:val="List-a1stlevel"/>
        <w:numPr>
          <w:ilvl w:val="0"/>
          <w:numId w:val="26"/>
        </w:numPr>
        <w:ind w:left="432" w:firstLine="0"/>
      </w:pPr>
      <w:r w:rsidRPr="00BA1B2D">
        <w:t xml:space="preserve">&lt;SS&gt;: 2 decimal characters, 00-59, </w:t>
      </w:r>
      <w:r w:rsidR="007E5EED" w:rsidRPr="00BA1B2D">
        <w:t xml:space="preserve">the </w:t>
      </w:r>
      <w:r w:rsidRPr="00BA1B2D">
        <w:t>UTC second of minute the file was created</w:t>
      </w:r>
    </w:p>
    <w:p w:rsidR="00BB5079" w:rsidRDefault="00BB5079" w:rsidP="00C201C4">
      <w:pPr>
        <w:pStyle w:val="List-a1stlevel"/>
        <w:numPr>
          <w:ilvl w:val="0"/>
          <w:numId w:val="26"/>
        </w:numPr>
        <w:ind w:left="432" w:firstLine="0"/>
      </w:pPr>
      <w:r w:rsidRPr="00BA1B2D">
        <w:lastRenderedPageBreak/>
        <w:t>.</w:t>
      </w:r>
      <w:proofErr w:type="spellStart"/>
      <w:r w:rsidR="00CE76C5" w:rsidRPr="00BA1B2D">
        <w:t>l</w:t>
      </w:r>
      <w:r w:rsidRPr="00BA1B2D">
        <w:t>df</w:t>
      </w:r>
      <w:proofErr w:type="spellEnd"/>
      <w:r>
        <w:t xml:space="preserve"> is the file extension</w:t>
      </w:r>
    </w:p>
    <w:p w:rsidR="00BB5079" w:rsidRPr="00CA29C7" w:rsidRDefault="00BB5079" w:rsidP="00CA29C7">
      <w:pPr>
        <w:pStyle w:val="Paragraph"/>
        <w:rPr>
          <w:color w:val="0021C6"/>
        </w:rPr>
      </w:pPr>
      <w:r w:rsidRPr="00CA29C7">
        <w:t xml:space="preserve">Example: </w:t>
      </w:r>
      <w:r w:rsidR="009E36F7" w:rsidRPr="00CA29C7">
        <w:t>ASF_</w:t>
      </w:r>
      <w:r w:rsidRPr="00CA29C7">
        <w:t>IRIS_2013_</w:t>
      </w:r>
      <w:r w:rsidR="00492F4F" w:rsidRPr="00CA29C7">
        <w:t>1</w:t>
      </w:r>
      <w:r w:rsidRPr="00CA29C7">
        <w:t>2</w:t>
      </w:r>
      <w:r w:rsidR="00492F4F" w:rsidRPr="00CA29C7">
        <w:t>3</w:t>
      </w:r>
      <w:r w:rsidRPr="00CA29C7">
        <w:t>_</w:t>
      </w:r>
      <w:r w:rsidR="00492F4F" w:rsidRPr="00CA29C7">
        <w:t>23</w:t>
      </w:r>
      <w:r w:rsidRPr="00CA29C7">
        <w:t>_</w:t>
      </w:r>
      <w:r w:rsidR="00492F4F" w:rsidRPr="00CA29C7">
        <w:t>59</w:t>
      </w:r>
      <w:r w:rsidR="009E36F7" w:rsidRPr="00CA29C7">
        <w:t>_</w:t>
      </w:r>
      <w:r w:rsidR="00492F4F" w:rsidRPr="00CA29C7">
        <w:t>59</w:t>
      </w:r>
      <w:r w:rsidRPr="00CA29C7">
        <w:t>.</w:t>
      </w:r>
      <w:r w:rsidR="008D08E8" w:rsidRPr="00CA29C7">
        <w:t>l</w:t>
      </w:r>
      <w:r w:rsidRPr="00CA29C7">
        <w:t>df</w:t>
      </w:r>
      <w:r w:rsidRPr="00CA29C7">
        <w:rPr>
          <w:color w:val="0021C6"/>
        </w:rPr>
        <w:t xml:space="preserve"> </w:t>
      </w:r>
    </w:p>
    <w:p w:rsidR="009D1B91" w:rsidRPr="00BA1B2D" w:rsidRDefault="008D08E8" w:rsidP="00232266">
      <w:pPr>
        <w:pStyle w:val="Heading3"/>
      </w:pPr>
      <w:bookmarkStart w:id="70" w:name="_Toc483912271"/>
      <w:r>
        <w:t>L</w:t>
      </w:r>
      <w:r w:rsidR="009D1B91" w:rsidRPr="00BA1B2D">
        <w:t>DF File Format</w:t>
      </w:r>
      <w:bookmarkEnd w:id="70"/>
    </w:p>
    <w:p w:rsidR="00BB5079" w:rsidRPr="00BA1B2D" w:rsidRDefault="00B203DC" w:rsidP="002E2B68">
      <w:pPr>
        <w:pStyle w:val="Paragraph"/>
      </w:pPr>
      <w:r>
        <w:t>Table 4-4 is a</w:t>
      </w:r>
      <w:r w:rsidR="009D1B91" w:rsidRPr="00BA1B2D">
        <w:t xml:space="preserve"> </w:t>
      </w:r>
      <w:r w:rsidR="00BB5079">
        <w:t>list of files sent without the extension included.</w:t>
      </w:r>
    </w:p>
    <w:p w:rsidR="00BB5079" w:rsidRPr="002A0E8B" w:rsidRDefault="00CA29C7" w:rsidP="00CA29C7">
      <w:pPr>
        <w:pStyle w:val="Caption"/>
        <w:jc w:val="center"/>
        <w:rPr>
          <w:rFonts w:cs="Arial"/>
        </w:rPr>
      </w:pPr>
      <w:bookmarkStart w:id="71" w:name="_Toc323712640"/>
      <w:bookmarkStart w:id="72" w:name="_Toc483912200"/>
      <w:r w:rsidRPr="002A0E8B">
        <w:rPr>
          <w:rFonts w:cs="Arial"/>
        </w:rPr>
        <w:t xml:space="preserve">Table </w:t>
      </w:r>
      <w:r w:rsidR="00E44EAF" w:rsidRPr="002A0E8B">
        <w:rPr>
          <w:rFonts w:cs="Arial"/>
        </w:rPr>
        <w:fldChar w:fldCharType="begin"/>
      </w:r>
      <w:r w:rsidR="00DB09A8" w:rsidRPr="002A0E8B">
        <w:rPr>
          <w:rFonts w:cs="Arial"/>
        </w:rPr>
        <w:instrText xml:space="preserve"> STYLEREF 1 \s </w:instrText>
      </w:r>
      <w:r w:rsidR="00E44EAF" w:rsidRPr="002A0E8B">
        <w:rPr>
          <w:rFonts w:cs="Arial"/>
        </w:rPr>
        <w:fldChar w:fldCharType="separate"/>
      </w:r>
      <w:r w:rsidR="00840591">
        <w:rPr>
          <w:rFonts w:cs="Arial"/>
          <w:noProof/>
        </w:rPr>
        <w:t>4</w:t>
      </w:r>
      <w:r w:rsidR="00E44EAF" w:rsidRPr="002A0E8B">
        <w:rPr>
          <w:rFonts w:cs="Arial"/>
        </w:rPr>
        <w:fldChar w:fldCharType="end"/>
      </w:r>
      <w:r w:rsidR="00DB09A8" w:rsidRPr="002A0E8B">
        <w:rPr>
          <w:rFonts w:cs="Arial"/>
        </w:rPr>
        <w:noBreakHyphen/>
      </w:r>
      <w:r w:rsidR="00E44EAF" w:rsidRPr="002A0E8B">
        <w:rPr>
          <w:rFonts w:cs="Arial"/>
        </w:rPr>
        <w:fldChar w:fldCharType="begin"/>
      </w:r>
      <w:r w:rsidR="00DB09A8" w:rsidRPr="002A0E8B">
        <w:rPr>
          <w:rFonts w:cs="Arial"/>
        </w:rPr>
        <w:instrText xml:space="preserve"> SEQ Table \* ARABIC \s 1 </w:instrText>
      </w:r>
      <w:r w:rsidR="00E44EAF" w:rsidRPr="002A0E8B">
        <w:rPr>
          <w:rFonts w:cs="Arial"/>
        </w:rPr>
        <w:fldChar w:fldCharType="separate"/>
      </w:r>
      <w:r w:rsidR="00840591">
        <w:rPr>
          <w:rFonts w:cs="Arial"/>
          <w:noProof/>
        </w:rPr>
        <w:t>4</w:t>
      </w:r>
      <w:r w:rsidR="00E44EAF" w:rsidRPr="002A0E8B">
        <w:rPr>
          <w:rFonts w:cs="Arial"/>
        </w:rPr>
        <w:fldChar w:fldCharType="end"/>
      </w:r>
      <w:r w:rsidRPr="002A0E8B">
        <w:rPr>
          <w:rFonts w:cs="Arial"/>
        </w:rPr>
        <w:t xml:space="preserve">.  </w:t>
      </w:r>
      <w:r w:rsidR="00BB5079" w:rsidRPr="002A0E8B">
        <w:rPr>
          <w:rFonts w:cs="Arial"/>
        </w:rPr>
        <w:t>LDF File Format</w:t>
      </w:r>
      <w:bookmarkEnd w:id="71"/>
      <w:bookmarkEnd w:id="72"/>
    </w:p>
    <w:tbl>
      <w:tblPr>
        <w:tblW w:w="0" w:type="auto"/>
        <w:jc w:val="center"/>
        <w:shd w:val="clear" w:color="auto" w:fill="FFFFFF"/>
        <w:tblLayout w:type="fixed"/>
        <w:tblLook w:val="0000" w:firstRow="0" w:lastRow="0" w:firstColumn="0" w:lastColumn="0" w:noHBand="0" w:noVBand="0"/>
      </w:tblPr>
      <w:tblGrid>
        <w:gridCol w:w="2520"/>
        <w:gridCol w:w="6222"/>
      </w:tblGrid>
      <w:tr w:rsidR="00BB5079" w:rsidTr="00DB09A8">
        <w:trPr>
          <w:cantSplit/>
          <w:trHeight w:val="310"/>
          <w:jc w:val="center"/>
        </w:trPr>
        <w:tc>
          <w:tcPr>
            <w:tcW w:w="2520" w:type="dxa"/>
            <w:tcBorders>
              <w:top w:val="single" w:sz="4" w:space="0" w:color="000000"/>
              <w:left w:val="single" w:sz="4" w:space="0" w:color="000000"/>
              <w:bottom w:val="single" w:sz="12" w:space="0" w:color="auto"/>
              <w:right w:val="single" w:sz="4" w:space="0" w:color="000000"/>
            </w:tcBorders>
            <w:shd w:val="clear" w:color="auto" w:fill="D9D9D9" w:themeFill="background1" w:themeFillShade="D9"/>
            <w:tcMar>
              <w:top w:w="0" w:type="dxa"/>
              <w:left w:w="0" w:type="dxa"/>
              <w:bottom w:w="0" w:type="dxa"/>
              <w:right w:w="0" w:type="dxa"/>
            </w:tcMar>
            <w:vAlign w:val="center"/>
          </w:tcPr>
          <w:p w:rsidR="009D1B91" w:rsidRPr="00CA29C7" w:rsidRDefault="00BB5079" w:rsidP="00CA29C7">
            <w:pPr>
              <w:pStyle w:val="tbl-left"/>
              <w:spacing w:line="240" w:lineRule="auto"/>
              <w:jc w:val="center"/>
              <w:rPr>
                <w:b/>
              </w:rPr>
            </w:pPr>
            <w:r w:rsidRPr="00CA29C7">
              <w:rPr>
                <w:b/>
              </w:rPr>
              <w:t>Keyword</w:t>
            </w:r>
          </w:p>
        </w:tc>
        <w:tc>
          <w:tcPr>
            <w:tcW w:w="6222" w:type="dxa"/>
            <w:tcBorders>
              <w:top w:val="single" w:sz="4" w:space="0" w:color="000000"/>
              <w:left w:val="single" w:sz="4" w:space="0" w:color="000000"/>
              <w:bottom w:val="single" w:sz="12" w:space="0" w:color="auto"/>
              <w:right w:val="single" w:sz="4" w:space="0" w:color="000000"/>
            </w:tcBorders>
            <w:shd w:val="clear" w:color="auto" w:fill="D9D9D9" w:themeFill="background1" w:themeFillShade="D9"/>
            <w:tcMar>
              <w:top w:w="0" w:type="dxa"/>
              <w:left w:w="0" w:type="dxa"/>
              <w:bottom w:w="0" w:type="dxa"/>
              <w:right w:w="0" w:type="dxa"/>
            </w:tcMar>
            <w:vAlign w:val="center"/>
          </w:tcPr>
          <w:p w:rsidR="009D1B91" w:rsidRPr="00CA29C7" w:rsidRDefault="00BB5079" w:rsidP="00CA29C7">
            <w:pPr>
              <w:pStyle w:val="tbl-left"/>
              <w:spacing w:line="240" w:lineRule="auto"/>
              <w:jc w:val="center"/>
              <w:rPr>
                <w:b/>
              </w:rPr>
            </w:pPr>
            <w:r w:rsidRPr="00CA29C7">
              <w:rPr>
                <w:b/>
              </w:rPr>
              <w:t>Description</w:t>
            </w:r>
          </w:p>
        </w:tc>
      </w:tr>
      <w:tr w:rsidR="00BB5079" w:rsidRPr="00CC5B12" w:rsidTr="00DB09A8">
        <w:trPr>
          <w:cantSplit/>
          <w:trHeight w:val="144"/>
          <w:jc w:val="center"/>
        </w:trPr>
        <w:tc>
          <w:tcPr>
            <w:tcW w:w="2520" w:type="dxa"/>
            <w:tcBorders>
              <w:top w:val="single" w:sz="12" w:space="0" w:color="auto"/>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BA1B2D" w:rsidRDefault="00BB5079" w:rsidP="00CA29C7">
            <w:pPr>
              <w:pStyle w:val="tbl-left"/>
              <w:spacing w:line="240" w:lineRule="auto"/>
            </w:pPr>
            <w:r>
              <w:t>Filename</w:t>
            </w:r>
          </w:p>
        </w:tc>
        <w:tc>
          <w:tcPr>
            <w:tcW w:w="6222" w:type="dxa"/>
            <w:tcBorders>
              <w:top w:val="single" w:sz="12" w:space="0" w:color="auto"/>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BA1B2D" w:rsidRDefault="00BB5079" w:rsidP="00CA29C7">
            <w:pPr>
              <w:pStyle w:val="tbl-left"/>
              <w:spacing w:line="240" w:lineRule="auto"/>
            </w:pPr>
            <w:r>
              <w:t>The filename sent without the extension</w:t>
            </w:r>
          </w:p>
        </w:tc>
      </w:tr>
      <w:tr w:rsidR="00BB5079" w:rsidRPr="00CC5B12" w:rsidTr="00DB09A8">
        <w:trPr>
          <w:cantSplit/>
          <w:trHeight w:val="144"/>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BA1B2D" w:rsidRDefault="00BB5079" w:rsidP="00CA29C7">
            <w:pPr>
              <w:pStyle w:val="tbl-left"/>
              <w:spacing w:line="240" w:lineRule="auto"/>
            </w:pPr>
            <w:r>
              <w:t>C5C5</w:t>
            </w:r>
          </w:p>
        </w:tc>
        <w:tc>
          <w:tcPr>
            <w:tcW w:w="6222"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BB5079" w:rsidRPr="00BA1B2D" w:rsidRDefault="009D1B91" w:rsidP="00CA29C7">
            <w:pPr>
              <w:pStyle w:val="tbl-left"/>
              <w:spacing w:line="240" w:lineRule="auto"/>
            </w:pPr>
            <w:r w:rsidRPr="00FF0E43">
              <w:t>Constant and recognizable ASCII string</w:t>
            </w:r>
            <w:r w:rsidR="00BA1B2D">
              <w:t xml:space="preserve"> </w:t>
            </w:r>
            <w:r w:rsidRPr="00FF0E43">
              <w:t>C5C5 (ASCII Hex)</w:t>
            </w:r>
          </w:p>
        </w:tc>
      </w:tr>
      <w:tr w:rsidR="00430FD3" w:rsidRPr="00CC5B12" w:rsidTr="00DB09A8">
        <w:trPr>
          <w:cantSplit/>
          <w:trHeight w:val="144"/>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430FD3" w:rsidRDefault="00430FD3" w:rsidP="00CA29C7">
            <w:pPr>
              <w:pStyle w:val="tbl-left"/>
              <w:spacing w:line="240" w:lineRule="auto"/>
            </w:pPr>
            <w:bookmarkStart w:id="73" w:name="TOC513026538"/>
            <w:bookmarkStart w:id="74" w:name="_Toc313395375"/>
            <w:bookmarkEnd w:id="73"/>
          </w:p>
        </w:tc>
        <w:tc>
          <w:tcPr>
            <w:tcW w:w="6222" w:type="dxa"/>
            <w:tcBorders>
              <w:top w:val="single" w:sz="4" w:space="0" w:color="000000"/>
              <w:left w:val="single" w:sz="4" w:space="0" w:color="000000"/>
              <w:bottom w:val="single" w:sz="4" w:space="0" w:color="000000"/>
              <w:right w:val="single" w:sz="4" w:space="0" w:color="000000"/>
            </w:tcBorders>
            <w:shd w:val="clear" w:color="auto" w:fill="FFFFFF"/>
            <w:tcMar>
              <w:top w:w="43" w:type="dxa"/>
              <w:left w:w="86" w:type="dxa"/>
              <w:bottom w:w="43" w:type="dxa"/>
              <w:right w:w="86" w:type="dxa"/>
            </w:tcMar>
          </w:tcPr>
          <w:p w:rsidR="00430FD3" w:rsidRPr="00FF0E43" w:rsidRDefault="00430FD3" w:rsidP="00CA29C7">
            <w:pPr>
              <w:pStyle w:val="tbl-left"/>
              <w:spacing w:line="240" w:lineRule="auto"/>
            </w:pPr>
          </w:p>
        </w:tc>
      </w:tr>
    </w:tbl>
    <w:p w:rsidR="00DB09A8" w:rsidRDefault="00DB09A8" w:rsidP="00DB09A8">
      <w:pPr>
        <w:pStyle w:val="Heading1"/>
        <w:sectPr w:rsidR="00DB09A8" w:rsidSect="00BC024D">
          <w:footerReference w:type="default" r:id="rId39"/>
          <w:pgSz w:w="12240" w:h="15840"/>
          <w:pgMar w:top="1440" w:right="1440" w:bottom="720" w:left="1440" w:header="720" w:footer="720" w:gutter="0"/>
          <w:pgNumType w:chapStyle="1"/>
          <w:cols w:space="720"/>
          <w:docGrid w:linePitch="326"/>
        </w:sectPr>
      </w:pPr>
    </w:p>
    <w:p w:rsidR="00430FD3" w:rsidRDefault="00430FD3" w:rsidP="00430FD3">
      <w:pPr>
        <w:pStyle w:val="Heading3"/>
      </w:pPr>
      <w:bookmarkStart w:id="75" w:name="_Toc483912272"/>
      <w:r>
        <w:lastRenderedPageBreak/>
        <w:t>Storage</w:t>
      </w:r>
      <w:bookmarkEnd w:id="75"/>
    </w:p>
    <w:p w:rsidR="00430FD3" w:rsidRDefault="00FC7B76" w:rsidP="00430FD3">
      <w:pPr>
        <w:pStyle w:val="List-a1stlevel"/>
        <w:ind w:left="432" w:firstLine="0"/>
      </w:pPr>
      <w:r>
        <w:t>DAPHNE</w:t>
      </w:r>
      <w:r w:rsidR="00430FD3" w:rsidRPr="002934E5">
        <w:t xml:space="preserve"> does a file transfer “Push” to write the </w:t>
      </w:r>
      <w:r w:rsidR="00430FD3">
        <w:t>L</w:t>
      </w:r>
      <w:r w:rsidR="00430FD3" w:rsidRPr="002934E5">
        <w:t xml:space="preserve">DF to the </w:t>
      </w:r>
      <w:r>
        <w:t>mission server</w:t>
      </w:r>
      <w:r w:rsidR="00430FD3" w:rsidRPr="002934E5">
        <w:t xml:space="preserve"> </w:t>
      </w:r>
      <w:r w:rsidR="00430FD3">
        <w:t>when the pass is complete</w:t>
      </w:r>
      <w:r w:rsidR="00430FD3" w:rsidRPr="002934E5">
        <w:t xml:space="preserve">.  </w:t>
      </w:r>
    </w:p>
    <w:p w:rsidR="00430FD3" w:rsidRDefault="00FC7B76" w:rsidP="00430FD3">
      <w:pPr>
        <w:pStyle w:val="List-a1stlevel"/>
        <w:ind w:left="432" w:firstLine="0"/>
      </w:pPr>
      <w:r>
        <w:t>DAPHNE</w:t>
      </w:r>
      <w:r w:rsidR="00430FD3" w:rsidRPr="002934E5">
        <w:t xml:space="preserve"> stores the </w:t>
      </w:r>
      <w:r w:rsidR="00430FD3">
        <w:t>L</w:t>
      </w:r>
      <w:r w:rsidR="00430FD3" w:rsidRPr="002934E5">
        <w:t>DF</w:t>
      </w:r>
      <w:r w:rsidR="00430FD3">
        <w:t>s</w:t>
      </w:r>
      <w:r w:rsidR="00430FD3" w:rsidRPr="002934E5">
        <w:t xml:space="preserve"> for </w:t>
      </w:r>
      <w:r w:rsidR="002F2039">
        <w:t>an</w:t>
      </w:r>
      <w:r w:rsidR="00430FD3">
        <w:t xml:space="preserve"> agreed upon time as specified in the </w:t>
      </w:r>
      <w:r w:rsidR="00ED526B">
        <w:t>MISSION INTERFACE ADDENDUM</w:t>
      </w:r>
      <w:r w:rsidR="00430FD3" w:rsidRPr="002934E5">
        <w:t>.</w:t>
      </w:r>
    </w:p>
    <w:p w:rsidR="00430FD3" w:rsidRDefault="00430FD3" w:rsidP="00430FD3">
      <w:pPr>
        <w:pStyle w:val="Paragraph"/>
      </w:pPr>
    </w:p>
    <w:p w:rsidR="00430FD3" w:rsidRPr="00430FD3" w:rsidRDefault="00430FD3" w:rsidP="00430FD3">
      <w:pPr>
        <w:pStyle w:val="Paragraph"/>
      </w:pPr>
    </w:p>
    <w:p w:rsidR="00BB5079" w:rsidRDefault="00BB5079" w:rsidP="00DB09A8">
      <w:pPr>
        <w:pStyle w:val="Heading1"/>
      </w:pPr>
      <w:bookmarkStart w:id="76" w:name="_Toc483912273"/>
      <w:r>
        <w:t>Communications Protocols</w:t>
      </w:r>
      <w:bookmarkEnd w:id="74"/>
      <w:bookmarkEnd w:id="76"/>
    </w:p>
    <w:p w:rsidR="00BB5079" w:rsidRDefault="00BB5079" w:rsidP="00DB09A8">
      <w:pPr>
        <w:pStyle w:val="Heading2"/>
      </w:pPr>
      <w:bookmarkStart w:id="77" w:name="TOC513026539"/>
      <w:bookmarkStart w:id="78" w:name="_Toc313395376"/>
      <w:bookmarkStart w:id="79" w:name="_Toc483912274"/>
      <w:bookmarkEnd w:id="77"/>
      <w:r>
        <w:t>Delivery Address</w:t>
      </w:r>
      <w:bookmarkEnd w:id="78"/>
      <w:bookmarkEnd w:id="79"/>
    </w:p>
    <w:p w:rsidR="00430FD3" w:rsidRDefault="00BB5079" w:rsidP="00DB09A8">
      <w:pPr>
        <w:pStyle w:val="Paragraph"/>
      </w:pPr>
      <w:r>
        <w:t xml:space="preserve">The </w:t>
      </w:r>
      <w:r w:rsidR="00FC7B76">
        <w:t>DAPHNE</w:t>
      </w:r>
      <w:r>
        <w:t xml:space="preserve"> will deliver files to a predefined (configurable) host a</w:t>
      </w:r>
      <w:r w:rsidR="00FC7B76">
        <w:t xml:space="preserve">nd directory for the </w:t>
      </w:r>
      <w:proofErr w:type="gramStart"/>
      <w:r w:rsidR="00FC7B76">
        <w:t>MOC which</w:t>
      </w:r>
      <w:proofErr w:type="gramEnd"/>
      <w:r w:rsidR="00FC7B76">
        <w:t xml:space="preserve"> is specified in the </w:t>
      </w:r>
      <w:r w:rsidR="00ED526B">
        <w:t>MISSION INTERFACE ADDENDUM</w:t>
      </w:r>
      <w:r w:rsidR="00FC7B76">
        <w:t>.</w:t>
      </w:r>
      <w:r w:rsidR="00430FD3">
        <w:t xml:space="preserve"> </w:t>
      </w:r>
      <w:r>
        <w:t xml:space="preserve"> The delivery parameters </w:t>
      </w:r>
      <w:proofErr w:type="gramStart"/>
      <w:r>
        <w:t>w</w:t>
      </w:r>
      <w:r w:rsidR="00D1564C">
        <w:t>ill be kept</w:t>
      </w:r>
      <w:proofErr w:type="gramEnd"/>
      <w:r w:rsidR="00D1564C">
        <w:t xml:space="preserve"> in a database on</w:t>
      </w:r>
      <w:r>
        <w:t xml:space="preserve"> </w:t>
      </w:r>
      <w:r w:rsidR="00FC7B76">
        <w:t>DAPHNE</w:t>
      </w:r>
      <w:r>
        <w:t xml:space="preserve"> and may be periodically changed, however it is not envisioned that this will be a real-time or automated process.  Delivery parameter modifications will need to be coordinated with MOC personnel via phone or e-mail. </w:t>
      </w:r>
    </w:p>
    <w:p w:rsidR="00BB5079" w:rsidRDefault="00BB5079" w:rsidP="00DB09A8">
      <w:pPr>
        <w:pStyle w:val="Paragraph"/>
      </w:pPr>
      <w:r>
        <w:t xml:space="preserve"> </w:t>
      </w:r>
      <w:r w:rsidR="00430FD3">
        <w:t xml:space="preserve">Self Service Mode </w:t>
      </w:r>
      <w:r w:rsidR="00FC7B76">
        <w:t>destination</w:t>
      </w:r>
      <w:r w:rsidR="00430FD3">
        <w:t xml:space="preserve"> location is selectable by the user </w:t>
      </w:r>
      <w:r w:rsidR="00FC7B76">
        <w:t xml:space="preserve">from </w:t>
      </w:r>
      <w:r w:rsidR="00430FD3">
        <w:t xml:space="preserve">within SFTP.  </w:t>
      </w:r>
    </w:p>
    <w:p w:rsidR="00BB5079" w:rsidRDefault="00BB5079" w:rsidP="00DB09A8">
      <w:pPr>
        <w:pStyle w:val="Heading2"/>
      </w:pPr>
      <w:bookmarkStart w:id="80" w:name="TOC513026540"/>
      <w:bookmarkStart w:id="81" w:name="_Toc313395377"/>
      <w:bookmarkStart w:id="82" w:name="_Toc483912275"/>
      <w:bookmarkEnd w:id="80"/>
      <w:r>
        <w:t>File Transfer Protocols</w:t>
      </w:r>
      <w:bookmarkEnd w:id="81"/>
      <w:bookmarkEnd w:id="82"/>
    </w:p>
    <w:p w:rsidR="00A46F87" w:rsidRDefault="00BB5079" w:rsidP="00DB09A8">
      <w:pPr>
        <w:pStyle w:val="Paragraph"/>
      </w:pPr>
      <w:r>
        <w:t>All TLM, QAC</w:t>
      </w:r>
      <w:r w:rsidR="00D61D71">
        <w:t>,</w:t>
      </w:r>
      <w:r>
        <w:t xml:space="preserve"> and </w:t>
      </w:r>
      <w:r w:rsidR="00DC6404">
        <w:t>L</w:t>
      </w:r>
      <w:r>
        <w:t>DF</w:t>
      </w:r>
      <w:r w:rsidR="00D61D71">
        <w:t>s</w:t>
      </w:r>
      <w:r>
        <w:t xml:space="preserve"> </w:t>
      </w:r>
      <w:r w:rsidR="00FC7B76">
        <w:t xml:space="preserve">under the AD service </w:t>
      </w:r>
      <w:r>
        <w:t xml:space="preserve">will be </w:t>
      </w:r>
      <w:r w:rsidR="00430FD3">
        <w:t xml:space="preserve">automatically </w:t>
      </w:r>
      <w:r>
        <w:t>transferred</w:t>
      </w:r>
      <w:r w:rsidR="00430FD3">
        <w:t xml:space="preserve"> by DAPHNE</w:t>
      </w:r>
      <w:r>
        <w:t xml:space="preserve"> using </w:t>
      </w:r>
      <w:proofErr w:type="spellStart"/>
      <w:proofErr w:type="gramStart"/>
      <w:r w:rsidRPr="00C97693">
        <w:t>scp</w:t>
      </w:r>
      <w:proofErr w:type="spellEnd"/>
      <w:proofErr w:type="gramEnd"/>
      <w:r>
        <w:t xml:space="preserve">.  </w:t>
      </w:r>
      <w:proofErr w:type="spellStart"/>
      <w:proofErr w:type="gramStart"/>
      <w:r w:rsidR="00AC29E4">
        <w:t>Scp</w:t>
      </w:r>
      <w:proofErr w:type="spellEnd"/>
      <w:proofErr w:type="gramEnd"/>
      <w:r w:rsidR="00AC29E4">
        <w:t xml:space="preserve"> includes encryption, t</w:t>
      </w:r>
      <w:r>
        <w:t>he procedures for the exchange of encryption keys will be documented in the MOC-Site Operations</w:t>
      </w:r>
      <w:r w:rsidR="00A46F87">
        <w:t xml:space="preserve"> Agreement. </w:t>
      </w:r>
    </w:p>
    <w:p w:rsidR="00BB5079" w:rsidRDefault="00A46F87" w:rsidP="00DB09A8">
      <w:pPr>
        <w:pStyle w:val="Paragraph"/>
        <w:rPr>
          <w:color w:val="FF0000"/>
        </w:rPr>
      </w:pPr>
      <w:r>
        <w:t xml:space="preserve">VCs designated for SLE transmission will utilize the SLE protocol specified in the referenced SLE vendor specification (TBR). TLM and QAC data </w:t>
      </w:r>
      <w:proofErr w:type="gramStart"/>
      <w:r>
        <w:t>will be sent</w:t>
      </w:r>
      <w:proofErr w:type="gramEnd"/>
      <w:r>
        <w:t xml:space="preserve"> via SLE in AOS frames.  The mission must reassemble the files from the AOS frames.  </w:t>
      </w:r>
      <w:r w:rsidR="00BB5079" w:rsidRPr="00FC7B76">
        <w:rPr>
          <w:color w:val="FF0000"/>
        </w:rPr>
        <w:t xml:space="preserve"> </w:t>
      </w:r>
      <w:r w:rsidR="00AC29E4">
        <w:rPr>
          <w:color w:val="FF0000"/>
        </w:rPr>
        <w:t xml:space="preserve"> </w:t>
      </w:r>
    </w:p>
    <w:p w:rsidR="00A46F87" w:rsidRDefault="00A46F87" w:rsidP="00DB09A8">
      <w:pPr>
        <w:pStyle w:val="Paragraph"/>
      </w:pPr>
    </w:p>
    <w:p w:rsidR="00BB5079" w:rsidRDefault="00BB5079" w:rsidP="00DB09A8">
      <w:pPr>
        <w:pStyle w:val="Heading2"/>
      </w:pPr>
      <w:bookmarkStart w:id="83" w:name="TOC513026541"/>
      <w:bookmarkStart w:id="84" w:name="_Toc313395378"/>
      <w:bookmarkStart w:id="85" w:name="_Toc483912276"/>
      <w:bookmarkEnd w:id="83"/>
      <w:r>
        <w:t>Directory Structures</w:t>
      </w:r>
      <w:bookmarkEnd w:id="84"/>
      <w:bookmarkEnd w:id="85"/>
    </w:p>
    <w:p w:rsidR="00061427" w:rsidRDefault="00430FD3" w:rsidP="00061427">
      <w:pPr>
        <w:pStyle w:val="Paragraph"/>
      </w:pPr>
      <w:r>
        <w:t>DAPHNE has</w:t>
      </w:r>
      <w:r w:rsidR="00C6287A">
        <w:t xml:space="preserve"> a </w:t>
      </w:r>
      <w:r w:rsidR="00B61BC6">
        <w:t xml:space="preserve">directory structure like that shown in </w:t>
      </w:r>
      <w:r w:rsidR="00DB09A8">
        <w:t>Table</w:t>
      </w:r>
      <w:r w:rsidR="00B61BC6">
        <w:t xml:space="preserve"> 5-</w:t>
      </w:r>
      <w:proofErr w:type="gramStart"/>
      <w:r w:rsidR="00B61BC6">
        <w:t>1</w:t>
      </w:r>
      <w:r w:rsidR="00784AB6">
        <w:t>,</w:t>
      </w:r>
      <w:proofErr w:type="gramEnd"/>
      <w:r w:rsidR="00784AB6">
        <w:t xml:space="preserve"> th</w:t>
      </w:r>
      <w:r>
        <w:t xml:space="preserve">ese are the locations that the </w:t>
      </w:r>
      <w:r w:rsidR="00061427">
        <w:t xml:space="preserve">mission should use for </w:t>
      </w:r>
      <w:r>
        <w:t xml:space="preserve">Self Service mode </w:t>
      </w:r>
      <w:r w:rsidR="00784AB6">
        <w:t>retrievals</w:t>
      </w:r>
      <w:r>
        <w:t xml:space="preserve">. </w:t>
      </w:r>
      <w:r w:rsidR="00061427">
        <w:t xml:space="preserve">DAPHNE will remove files older than the </w:t>
      </w:r>
      <w:r w:rsidR="00784AB6">
        <w:t xml:space="preserve">telemetry </w:t>
      </w:r>
      <w:r w:rsidR="00061427">
        <w:t>retention time (</w:t>
      </w:r>
      <w:r w:rsidR="00784AB6">
        <w:t>T</w:t>
      </w:r>
      <w:r w:rsidR="00061427">
        <w:t>RT) as necessary to maintain the directory.</w:t>
      </w:r>
    </w:p>
    <w:p w:rsidR="00D32A0B" w:rsidRDefault="00BB5079" w:rsidP="00DB09A8">
      <w:pPr>
        <w:pStyle w:val="Paragraph"/>
      </w:pPr>
      <w:r>
        <w:t>When lo</w:t>
      </w:r>
      <w:r w:rsidR="00C6287A">
        <w:t xml:space="preserve">gging into the MOC machines, </w:t>
      </w:r>
      <w:r>
        <w:t xml:space="preserve"> </w:t>
      </w:r>
      <w:r w:rsidR="00FC7B76">
        <w:t>DAPHNE</w:t>
      </w:r>
      <w:r>
        <w:t xml:space="preserve"> will </w:t>
      </w:r>
      <w:r w:rsidR="00784AB6">
        <w:t xml:space="preserve">initially </w:t>
      </w:r>
      <w:r>
        <w:t xml:space="preserve">expect to see a directory structure </w:t>
      </w:r>
      <w:r w:rsidR="00C6287A">
        <w:t xml:space="preserve">that is specified in the </w:t>
      </w:r>
      <w:r w:rsidR="00ED526B">
        <w:t>MISSION INTERFACE ADDENDUM</w:t>
      </w:r>
      <w:r w:rsidR="00C6287A">
        <w:t xml:space="preserve"> and </w:t>
      </w:r>
      <w:r>
        <w:t>shown in Table 5-2</w:t>
      </w:r>
      <w:r w:rsidR="00FC7B76">
        <w:t xml:space="preserve"> (IRIS example)</w:t>
      </w:r>
      <w:r>
        <w:t>.  The directory structure will be configurable.    All directory names will be lower case.  It is the responsibility of the MOC to maintain the</w:t>
      </w:r>
      <w:r w:rsidR="00061427">
        <w:t xml:space="preserve"> </w:t>
      </w:r>
      <w:proofErr w:type="gramStart"/>
      <w:r w:rsidR="00061427">
        <w:t xml:space="preserve">MOC </w:t>
      </w:r>
      <w:r>
        <w:t xml:space="preserve"> </w:t>
      </w:r>
      <w:proofErr w:type="spellStart"/>
      <w:r>
        <w:t>tlm</w:t>
      </w:r>
      <w:proofErr w:type="spellEnd"/>
      <w:proofErr w:type="gramEnd"/>
      <w:r w:rsidR="00C6287A">
        <w:t>,</w:t>
      </w:r>
      <w:r>
        <w:t xml:space="preserve"> and </w:t>
      </w:r>
      <w:proofErr w:type="spellStart"/>
      <w:r>
        <w:t>ldf</w:t>
      </w:r>
      <w:proofErr w:type="spellEnd"/>
      <w:r>
        <w:t xml:space="preserve"> directories by removing old files as necessary. </w:t>
      </w:r>
    </w:p>
    <w:p w:rsidR="00D32A0B" w:rsidRDefault="00D32A0B" w:rsidP="00DB09A8">
      <w:pPr>
        <w:pStyle w:val="Paragraph"/>
      </w:pPr>
    </w:p>
    <w:p w:rsidR="00D32A0B" w:rsidRDefault="00D32A0B" w:rsidP="00DB09A8">
      <w:pPr>
        <w:pStyle w:val="Paragraph"/>
      </w:pPr>
    </w:p>
    <w:p w:rsidR="00BB5079" w:rsidRDefault="00BB5079" w:rsidP="00DB09A8">
      <w:pPr>
        <w:pStyle w:val="Paragraph"/>
      </w:pPr>
      <w:r>
        <w:t xml:space="preserve"> </w:t>
      </w:r>
    </w:p>
    <w:p w:rsidR="00BB5079" w:rsidRPr="002A0E8B" w:rsidRDefault="00DB09A8" w:rsidP="00DB09A8">
      <w:pPr>
        <w:pStyle w:val="Caption"/>
        <w:jc w:val="center"/>
        <w:rPr>
          <w:rFonts w:cs="Arial"/>
        </w:rPr>
      </w:pPr>
      <w:bookmarkStart w:id="86" w:name="_Toc323712641"/>
      <w:bookmarkStart w:id="87" w:name="_Toc483912201"/>
      <w:r w:rsidRPr="002A0E8B">
        <w:rPr>
          <w:rFonts w:cs="Arial"/>
        </w:rPr>
        <w:t xml:space="preserve">Table </w:t>
      </w:r>
      <w:r w:rsidR="00E44EAF" w:rsidRPr="002A0E8B">
        <w:rPr>
          <w:rFonts w:cs="Arial"/>
        </w:rPr>
        <w:fldChar w:fldCharType="begin"/>
      </w:r>
      <w:r w:rsidRPr="002A0E8B">
        <w:rPr>
          <w:rFonts w:cs="Arial"/>
        </w:rPr>
        <w:instrText xml:space="preserve"> STYLEREF 1 \s </w:instrText>
      </w:r>
      <w:r w:rsidR="00E44EAF" w:rsidRPr="002A0E8B">
        <w:rPr>
          <w:rFonts w:cs="Arial"/>
        </w:rPr>
        <w:fldChar w:fldCharType="separate"/>
      </w:r>
      <w:r w:rsidR="00840591">
        <w:rPr>
          <w:rFonts w:cs="Arial"/>
          <w:noProof/>
        </w:rPr>
        <w:t>5</w:t>
      </w:r>
      <w:r w:rsidR="00E44EAF" w:rsidRPr="002A0E8B">
        <w:rPr>
          <w:rFonts w:cs="Arial"/>
        </w:rPr>
        <w:fldChar w:fldCharType="end"/>
      </w:r>
      <w:r w:rsidRPr="002A0E8B">
        <w:rPr>
          <w:rFonts w:cs="Arial"/>
        </w:rPr>
        <w:noBreakHyphen/>
      </w:r>
      <w:r w:rsidR="00E44EAF" w:rsidRPr="002A0E8B">
        <w:rPr>
          <w:rFonts w:cs="Arial"/>
        </w:rPr>
        <w:fldChar w:fldCharType="begin"/>
      </w:r>
      <w:r w:rsidRPr="002A0E8B">
        <w:rPr>
          <w:rFonts w:cs="Arial"/>
        </w:rPr>
        <w:instrText xml:space="preserve"> SEQ Table \* ARABIC \s 1 </w:instrText>
      </w:r>
      <w:r w:rsidR="00E44EAF" w:rsidRPr="002A0E8B">
        <w:rPr>
          <w:rFonts w:cs="Arial"/>
        </w:rPr>
        <w:fldChar w:fldCharType="separate"/>
      </w:r>
      <w:r w:rsidR="00840591">
        <w:rPr>
          <w:rFonts w:cs="Arial"/>
          <w:noProof/>
        </w:rPr>
        <w:t>1</w:t>
      </w:r>
      <w:r w:rsidR="00E44EAF" w:rsidRPr="002A0E8B">
        <w:rPr>
          <w:rFonts w:cs="Arial"/>
        </w:rPr>
        <w:fldChar w:fldCharType="end"/>
      </w:r>
      <w:r w:rsidRPr="002A0E8B">
        <w:rPr>
          <w:rFonts w:cs="Arial"/>
        </w:rPr>
        <w:t xml:space="preserve">.  </w:t>
      </w:r>
      <w:r w:rsidR="00D32A0B">
        <w:rPr>
          <w:rFonts w:cs="Arial"/>
        </w:rPr>
        <w:t>DAPHNE</w:t>
      </w:r>
      <w:r w:rsidR="00BB5079" w:rsidRPr="002A0E8B">
        <w:rPr>
          <w:rFonts w:cs="Arial"/>
        </w:rPr>
        <w:t xml:space="preserve"> Open Repository Directory Structure</w:t>
      </w:r>
      <w:bookmarkEnd w:id="86"/>
      <w:bookmarkEnd w:id="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578"/>
        <w:gridCol w:w="1248"/>
        <w:gridCol w:w="6402"/>
      </w:tblGrid>
      <w:tr w:rsidR="00BB5079" w:rsidTr="00C201C4">
        <w:trPr>
          <w:cantSplit/>
          <w:trHeight w:val="309"/>
          <w:jc w:val="center"/>
        </w:trPr>
        <w:tc>
          <w:tcPr>
            <w:tcW w:w="1578"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BB5079" w:rsidRPr="00DB09A8" w:rsidRDefault="00BB5079" w:rsidP="00DB09A8">
            <w:pPr>
              <w:pStyle w:val="tbl-left"/>
              <w:jc w:val="center"/>
              <w:rPr>
                <w:b/>
              </w:rPr>
            </w:pPr>
            <w:r w:rsidRPr="00DB09A8">
              <w:rPr>
                <w:b/>
              </w:rPr>
              <w:t>Directory</w:t>
            </w:r>
          </w:p>
        </w:tc>
        <w:tc>
          <w:tcPr>
            <w:tcW w:w="1248"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BB5079" w:rsidRPr="00DB09A8" w:rsidRDefault="00BB5079" w:rsidP="00DB09A8">
            <w:pPr>
              <w:pStyle w:val="tbl-left"/>
              <w:jc w:val="center"/>
              <w:rPr>
                <w:b/>
              </w:rPr>
            </w:pPr>
            <w:r w:rsidRPr="00DB09A8">
              <w:rPr>
                <w:b/>
              </w:rPr>
              <w:t>Location</w:t>
            </w:r>
          </w:p>
        </w:tc>
        <w:tc>
          <w:tcPr>
            <w:tcW w:w="6402" w:type="dxa"/>
            <w:tcBorders>
              <w:bottom w:val="single" w:sz="12" w:space="0" w:color="auto"/>
            </w:tcBorders>
            <w:shd w:val="clear" w:color="auto" w:fill="D9D9D9" w:themeFill="background1" w:themeFillShade="D9"/>
            <w:tcMar>
              <w:top w:w="0" w:type="dxa"/>
              <w:left w:w="0" w:type="dxa"/>
              <w:bottom w:w="0" w:type="dxa"/>
              <w:right w:w="0" w:type="dxa"/>
            </w:tcMar>
            <w:vAlign w:val="center"/>
          </w:tcPr>
          <w:p w:rsidR="00BB5079" w:rsidRPr="00DB09A8" w:rsidRDefault="00BB5079" w:rsidP="00DB09A8">
            <w:pPr>
              <w:pStyle w:val="tbl-left"/>
              <w:jc w:val="center"/>
              <w:rPr>
                <w:b/>
              </w:rPr>
            </w:pPr>
            <w:r w:rsidRPr="00DB09A8">
              <w:rPr>
                <w:b/>
              </w:rPr>
              <w:t>Description</w:t>
            </w:r>
          </w:p>
        </w:tc>
      </w:tr>
      <w:tr w:rsidR="00BB5079" w:rsidTr="00C201C4">
        <w:trPr>
          <w:cantSplit/>
          <w:trHeight w:val="300"/>
          <w:jc w:val="center"/>
        </w:trPr>
        <w:tc>
          <w:tcPr>
            <w:tcW w:w="1578" w:type="dxa"/>
            <w:tcBorders>
              <w:top w:val="single" w:sz="12" w:space="0" w:color="auto"/>
            </w:tcBorders>
            <w:shd w:val="clear" w:color="auto" w:fill="FFFFFF"/>
            <w:tcMar>
              <w:top w:w="43" w:type="dxa"/>
              <w:left w:w="86" w:type="dxa"/>
              <w:bottom w:w="43" w:type="dxa"/>
              <w:right w:w="86" w:type="dxa"/>
            </w:tcMar>
          </w:tcPr>
          <w:p w:rsidR="00BB5079" w:rsidRPr="00FF0E43" w:rsidRDefault="00355E51" w:rsidP="00DB09A8">
            <w:pPr>
              <w:pStyle w:val="tbl-left"/>
              <w:spacing w:line="240" w:lineRule="auto"/>
              <w:jc w:val="center"/>
            </w:pPr>
            <w:r w:rsidRPr="00FF0E43">
              <w:t>/</w:t>
            </w:r>
            <w:proofErr w:type="spellStart"/>
            <w:r w:rsidR="00BB5079" w:rsidRPr="00FF0E43">
              <w:t>tlm</w:t>
            </w:r>
            <w:proofErr w:type="spellEnd"/>
            <w:r w:rsidR="00BB5079" w:rsidRPr="00FF0E43">
              <w:t>/&lt;DOY&gt;</w:t>
            </w:r>
          </w:p>
        </w:tc>
        <w:tc>
          <w:tcPr>
            <w:tcW w:w="1248" w:type="dxa"/>
            <w:tcBorders>
              <w:top w:val="single" w:sz="12" w:space="0" w:color="auto"/>
            </w:tcBorders>
            <w:shd w:val="clear" w:color="auto" w:fill="FFFFFF"/>
            <w:tcMar>
              <w:top w:w="43" w:type="dxa"/>
              <w:left w:w="86" w:type="dxa"/>
              <w:bottom w:w="43" w:type="dxa"/>
              <w:right w:w="86" w:type="dxa"/>
            </w:tcMar>
          </w:tcPr>
          <w:p w:rsidR="00BB5079" w:rsidRDefault="00BB5079" w:rsidP="00DB09A8">
            <w:pPr>
              <w:pStyle w:val="tbl-left"/>
              <w:spacing w:line="240" w:lineRule="auto"/>
              <w:jc w:val="center"/>
            </w:pPr>
            <w:r>
              <w:t>NENG</w:t>
            </w:r>
          </w:p>
        </w:tc>
        <w:tc>
          <w:tcPr>
            <w:tcW w:w="6402" w:type="dxa"/>
            <w:tcBorders>
              <w:top w:val="single" w:sz="12" w:space="0" w:color="auto"/>
            </w:tcBorders>
            <w:shd w:val="clear" w:color="auto" w:fill="FFFFFF"/>
            <w:tcMar>
              <w:top w:w="43" w:type="dxa"/>
              <w:left w:w="86" w:type="dxa"/>
              <w:bottom w:w="43" w:type="dxa"/>
              <w:right w:w="86" w:type="dxa"/>
            </w:tcMar>
          </w:tcPr>
          <w:p w:rsidR="00BB5079" w:rsidRDefault="00BB5079" w:rsidP="00D32A0B">
            <w:pPr>
              <w:pStyle w:val="tbl-left"/>
              <w:spacing w:line="240" w:lineRule="auto"/>
            </w:pPr>
            <w:r>
              <w:t xml:space="preserve">The open side of the </w:t>
            </w:r>
            <w:proofErr w:type="gramStart"/>
            <w:r w:rsidR="00D32A0B">
              <w:t>DAPHNE</w:t>
            </w:r>
            <w:r>
              <w:t xml:space="preserve"> which hold</w:t>
            </w:r>
            <w:r w:rsidR="00B61BC6">
              <w:t>s</w:t>
            </w:r>
            <w:r>
              <w:t xml:space="preserve"> the TLM and QAC</w:t>
            </w:r>
            <w:proofErr w:type="gramEnd"/>
            <w:r>
              <w:t xml:space="preserve"> files for </w:t>
            </w:r>
            <w:r w:rsidR="00430FD3">
              <w:t>R</w:t>
            </w:r>
            <w:r w:rsidR="00061427">
              <w:t>T</w:t>
            </w:r>
            <w:r>
              <w:t xml:space="preserve">. </w:t>
            </w:r>
            <w:r w:rsidR="00DB09A8">
              <w:t xml:space="preserve"> </w:t>
            </w:r>
            <w:r>
              <w:t>DOY is the day of year subfolder.</w:t>
            </w:r>
          </w:p>
        </w:tc>
      </w:tr>
      <w:tr w:rsidR="00BB5079" w:rsidTr="00C201C4">
        <w:trPr>
          <w:cantSplit/>
          <w:trHeight w:val="327"/>
          <w:jc w:val="center"/>
        </w:trPr>
        <w:tc>
          <w:tcPr>
            <w:tcW w:w="1578" w:type="dxa"/>
            <w:shd w:val="clear" w:color="auto" w:fill="FFFFFF"/>
            <w:tcMar>
              <w:top w:w="43" w:type="dxa"/>
              <w:left w:w="86" w:type="dxa"/>
              <w:bottom w:w="43" w:type="dxa"/>
              <w:right w:w="86" w:type="dxa"/>
            </w:tcMar>
          </w:tcPr>
          <w:p w:rsidR="00BB5079" w:rsidRDefault="00355E51" w:rsidP="00DB09A8">
            <w:pPr>
              <w:pStyle w:val="tbl-left"/>
              <w:spacing w:line="240" w:lineRule="auto"/>
              <w:jc w:val="center"/>
            </w:pPr>
            <w:r>
              <w:t>/</w:t>
            </w:r>
            <w:proofErr w:type="spellStart"/>
            <w:r w:rsidR="00E76CC3">
              <w:t>l</w:t>
            </w:r>
            <w:r w:rsidR="00BB5079">
              <w:t>df</w:t>
            </w:r>
            <w:proofErr w:type="spellEnd"/>
            <w:r w:rsidR="00BB5079">
              <w:t>/&lt;DOY&gt;</w:t>
            </w:r>
          </w:p>
        </w:tc>
        <w:tc>
          <w:tcPr>
            <w:tcW w:w="1248" w:type="dxa"/>
            <w:shd w:val="clear" w:color="auto" w:fill="FFFFFF"/>
            <w:tcMar>
              <w:top w:w="43" w:type="dxa"/>
              <w:left w:w="86" w:type="dxa"/>
              <w:bottom w:w="43" w:type="dxa"/>
              <w:right w:w="86" w:type="dxa"/>
            </w:tcMar>
          </w:tcPr>
          <w:p w:rsidR="00BB5079" w:rsidRDefault="00BB5079" w:rsidP="00DB09A8">
            <w:pPr>
              <w:pStyle w:val="tbl-left"/>
              <w:spacing w:line="240" w:lineRule="auto"/>
              <w:jc w:val="center"/>
            </w:pPr>
            <w:r>
              <w:t>NENG</w:t>
            </w:r>
          </w:p>
        </w:tc>
        <w:tc>
          <w:tcPr>
            <w:tcW w:w="6402" w:type="dxa"/>
            <w:shd w:val="clear" w:color="auto" w:fill="FFFFFF"/>
            <w:tcMar>
              <w:top w:w="43" w:type="dxa"/>
              <w:left w:w="86" w:type="dxa"/>
              <w:bottom w:w="43" w:type="dxa"/>
              <w:right w:w="86" w:type="dxa"/>
            </w:tcMar>
          </w:tcPr>
          <w:p w:rsidR="00BB5079" w:rsidRDefault="00BB5079" w:rsidP="00D32A0B">
            <w:pPr>
              <w:pStyle w:val="tbl-left"/>
              <w:spacing w:line="240" w:lineRule="auto"/>
            </w:pPr>
            <w:r>
              <w:t>The open si</w:t>
            </w:r>
            <w:r w:rsidR="0086118C">
              <w:t xml:space="preserve">de of the </w:t>
            </w:r>
            <w:proofErr w:type="gramStart"/>
            <w:r w:rsidR="00D32A0B">
              <w:t>DAPHNE</w:t>
            </w:r>
            <w:r w:rsidR="0086118C">
              <w:t xml:space="preserve"> which</w:t>
            </w:r>
            <w:proofErr w:type="gramEnd"/>
            <w:r w:rsidR="0086118C">
              <w:t xml:space="preserve"> holds the </w:t>
            </w:r>
            <w:r w:rsidR="00E76CC3">
              <w:t>L</w:t>
            </w:r>
            <w:r>
              <w:t>DF</w:t>
            </w:r>
            <w:r w:rsidR="00D61D71">
              <w:t>s</w:t>
            </w:r>
            <w:r>
              <w:t xml:space="preserve"> for </w:t>
            </w:r>
            <w:r w:rsidR="00430FD3">
              <w:t>R</w:t>
            </w:r>
            <w:r w:rsidR="00061427">
              <w:t>T</w:t>
            </w:r>
            <w:r>
              <w:t>.</w:t>
            </w:r>
            <w:r w:rsidR="00DB09A8">
              <w:t xml:space="preserve"> </w:t>
            </w:r>
            <w:r>
              <w:t xml:space="preserve"> DOY is the day of year subfolder.</w:t>
            </w:r>
          </w:p>
        </w:tc>
      </w:tr>
    </w:tbl>
    <w:p w:rsidR="00BB5079" w:rsidRPr="002A0E8B" w:rsidRDefault="00DB09A8" w:rsidP="00DB09A8">
      <w:pPr>
        <w:pStyle w:val="Caption"/>
        <w:jc w:val="center"/>
        <w:rPr>
          <w:rFonts w:cs="Arial"/>
        </w:rPr>
      </w:pPr>
      <w:bookmarkStart w:id="88" w:name="_Toc323712642"/>
      <w:bookmarkStart w:id="89" w:name="_Toc483912202"/>
      <w:r w:rsidRPr="002A0E8B">
        <w:rPr>
          <w:rFonts w:cs="Arial"/>
        </w:rPr>
        <w:t xml:space="preserve">Table </w:t>
      </w:r>
      <w:r w:rsidR="00E44EAF" w:rsidRPr="002A0E8B">
        <w:rPr>
          <w:rFonts w:cs="Arial"/>
        </w:rPr>
        <w:fldChar w:fldCharType="begin"/>
      </w:r>
      <w:r w:rsidRPr="002A0E8B">
        <w:rPr>
          <w:rFonts w:cs="Arial"/>
        </w:rPr>
        <w:instrText xml:space="preserve"> STYLEREF 1 \s </w:instrText>
      </w:r>
      <w:r w:rsidR="00E44EAF" w:rsidRPr="002A0E8B">
        <w:rPr>
          <w:rFonts w:cs="Arial"/>
        </w:rPr>
        <w:fldChar w:fldCharType="separate"/>
      </w:r>
      <w:r w:rsidR="00840591">
        <w:rPr>
          <w:rFonts w:cs="Arial"/>
          <w:noProof/>
        </w:rPr>
        <w:t>5</w:t>
      </w:r>
      <w:r w:rsidR="00E44EAF" w:rsidRPr="002A0E8B">
        <w:rPr>
          <w:rFonts w:cs="Arial"/>
        </w:rPr>
        <w:fldChar w:fldCharType="end"/>
      </w:r>
      <w:r w:rsidRPr="002A0E8B">
        <w:rPr>
          <w:rFonts w:cs="Arial"/>
        </w:rPr>
        <w:noBreakHyphen/>
      </w:r>
      <w:r w:rsidR="00E44EAF" w:rsidRPr="002A0E8B">
        <w:rPr>
          <w:rFonts w:cs="Arial"/>
        </w:rPr>
        <w:fldChar w:fldCharType="begin"/>
      </w:r>
      <w:r w:rsidRPr="002A0E8B">
        <w:rPr>
          <w:rFonts w:cs="Arial"/>
        </w:rPr>
        <w:instrText xml:space="preserve"> SEQ Table \* ARABIC \s 1 </w:instrText>
      </w:r>
      <w:r w:rsidR="00E44EAF" w:rsidRPr="002A0E8B">
        <w:rPr>
          <w:rFonts w:cs="Arial"/>
        </w:rPr>
        <w:fldChar w:fldCharType="separate"/>
      </w:r>
      <w:r w:rsidR="00840591">
        <w:rPr>
          <w:rFonts w:cs="Arial"/>
          <w:noProof/>
        </w:rPr>
        <w:t>2</w:t>
      </w:r>
      <w:r w:rsidR="00E44EAF" w:rsidRPr="002A0E8B">
        <w:rPr>
          <w:rFonts w:cs="Arial"/>
        </w:rPr>
        <w:fldChar w:fldCharType="end"/>
      </w:r>
      <w:r w:rsidRPr="002A0E8B">
        <w:rPr>
          <w:rFonts w:cs="Arial"/>
        </w:rPr>
        <w:t xml:space="preserve">.  </w:t>
      </w:r>
      <w:r w:rsidR="00784AB6">
        <w:rPr>
          <w:rFonts w:cs="Arial"/>
        </w:rPr>
        <w:t xml:space="preserve">Initial </w:t>
      </w:r>
      <w:r w:rsidR="00BB5079" w:rsidRPr="002A0E8B">
        <w:rPr>
          <w:rFonts w:cs="Arial"/>
        </w:rPr>
        <w:t>MOC Directory Structure</w:t>
      </w:r>
      <w:bookmarkEnd w:id="88"/>
      <w:bookmarkEnd w:id="89"/>
    </w:p>
    <w:tbl>
      <w:tblPr>
        <w:tblW w:w="0" w:type="auto"/>
        <w:jc w:val="center"/>
        <w:shd w:val="clear" w:color="auto" w:fill="FFFFFF"/>
        <w:tblLayout w:type="fixed"/>
        <w:tblLook w:val="0000" w:firstRow="0" w:lastRow="0" w:firstColumn="0" w:lastColumn="0" w:noHBand="0" w:noVBand="0"/>
      </w:tblPr>
      <w:tblGrid>
        <w:gridCol w:w="1578"/>
        <w:gridCol w:w="1248"/>
        <w:gridCol w:w="6402"/>
      </w:tblGrid>
      <w:tr w:rsidR="00BB5079" w:rsidTr="00DB09A8">
        <w:trPr>
          <w:cantSplit/>
          <w:trHeight w:val="309"/>
          <w:jc w:val="center"/>
        </w:trPr>
        <w:tc>
          <w:tcPr>
            <w:tcW w:w="1578" w:type="dxa"/>
            <w:tcBorders>
              <w:top w:val="single" w:sz="8" w:space="0" w:color="000000"/>
              <w:left w:val="single" w:sz="8" w:space="0" w:color="000000"/>
              <w:bottom w:val="single" w:sz="12" w:space="0" w:color="auto"/>
              <w:right w:val="single" w:sz="8" w:space="0" w:color="000000"/>
            </w:tcBorders>
            <w:shd w:val="clear" w:color="auto" w:fill="D9D9D9" w:themeFill="background1" w:themeFillShade="D9"/>
            <w:tcMar>
              <w:top w:w="0" w:type="dxa"/>
              <w:left w:w="0" w:type="dxa"/>
              <w:bottom w:w="0" w:type="dxa"/>
              <w:right w:w="0" w:type="dxa"/>
            </w:tcMar>
            <w:vAlign w:val="center"/>
          </w:tcPr>
          <w:p w:rsidR="00BB5079" w:rsidRPr="00DB09A8" w:rsidRDefault="00BB5079" w:rsidP="00DB09A8">
            <w:pPr>
              <w:pStyle w:val="tbl-left"/>
              <w:spacing w:line="240" w:lineRule="auto"/>
              <w:jc w:val="center"/>
              <w:rPr>
                <w:b/>
              </w:rPr>
            </w:pPr>
            <w:r w:rsidRPr="00DB09A8">
              <w:rPr>
                <w:b/>
              </w:rPr>
              <w:t>Directory</w:t>
            </w:r>
          </w:p>
        </w:tc>
        <w:tc>
          <w:tcPr>
            <w:tcW w:w="1248" w:type="dxa"/>
            <w:tcBorders>
              <w:top w:val="single" w:sz="8" w:space="0" w:color="000000"/>
              <w:left w:val="single" w:sz="8" w:space="0" w:color="000000"/>
              <w:bottom w:val="single" w:sz="12" w:space="0" w:color="auto"/>
              <w:right w:val="single" w:sz="8" w:space="0" w:color="000000"/>
            </w:tcBorders>
            <w:shd w:val="clear" w:color="auto" w:fill="D9D9D9" w:themeFill="background1" w:themeFillShade="D9"/>
            <w:tcMar>
              <w:top w:w="0" w:type="dxa"/>
              <w:left w:w="0" w:type="dxa"/>
              <w:bottom w:w="0" w:type="dxa"/>
              <w:right w:w="0" w:type="dxa"/>
            </w:tcMar>
            <w:vAlign w:val="center"/>
          </w:tcPr>
          <w:p w:rsidR="00BB5079" w:rsidRPr="00DB09A8" w:rsidRDefault="00BB5079" w:rsidP="00DB09A8">
            <w:pPr>
              <w:pStyle w:val="tbl-left"/>
              <w:spacing w:line="240" w:lineRule="auto"/>
              <w:jc w:val="center"/>
              <w:rPr>
                <w:b/>
              </w:rPr>
            </w:pPr>
            <w:r w:rsidRPr="00DB09A8">
              <w:rPr>
                <w:b/>
              </w:rPr>
              <w:t>Location</w:t>
            </w:r>
          </w:p>
        </w:tc>
        <w:tc>
          <w:tcPr>
            <w:tcW w:w="6402" w:type="dxa"/>
            <w:tcBorders>
              <w:top w:val="single" w:sz="8" w:space="0" w:color="000000"/>
              <w:left w:val="single" w:sz="8" w:space="0" w:color="000000"/>
              <w:bottom w:val="single" w:sz="12" w:space="0" w:color="auto"/>
              <w:right w:val="single" w:sz="8" w:space="0" w:color="000000"/>
            </w:tcBorders>
            <w:shd w:val="clear" w:color="auto" w:fill="D9D9D9" w:themeFill="background1" w:themeFillShade="D9"/>
            <w:tcMar>
              <w:top w:w="0" w:type="dxa"/>
              <w:left w:w="0" w:type="dxa"/>
              <w:bottom w:w="0" w:type="dxa"/>
              <w:right w:w="0" w:type="dxa"/>
            </w:tcMar>
            <w:vAlign w:val="center"/>
          </w:tcPr>
          <w:p w:rsidR="00BB5079" w:rsidRPr="00DB09A8" w:rsidRDefault="00BB5079" w:rsidP="00DB09A8">
            <w:pPr>
              <w:pStyle w:val="tbl-left"/>
              <w:spacing w:line="240" w:lineRule="auto"/>
              <w:jc w:val="center"/>
              <w:rPr>
                <w:b/>
              </w:rPr>
            </w:pPr>
            <w:r w:rsidRPr="00DB09A8">
              <w:rPr>
                <w:b/>
              </w:rPr>
              <w:t>Description</w:t>
            </w:r>
          </w:p>
        </w:tc>
      </w:tr>
      <w:tr w:rsidR="00BB5079" w:rsidTr="00DB09A8">
        <w:trPr>
          <w:cantSplit/>
          <w:trHeight w:val="300"/>
          <w:jc w:val="center"/>
        </w:trPr>
        <w:tc>
          <w:tcPr>
            <w:tcW w:w="1578" w:type="dxa"/>
            <w:tcBorders>
              <w:top w:val="single" w:sz="12" w:space="0" w:color="auto"/>
              <w:left w:val="single" w:sz="8" w:space="0" w:color="000000"/>
              <w:bottom w:val="single" w:sz="8" w:space="0" w:color="000000"/>
              <w:right w:val="single" w:sz="8" w:space="0" w:color="000000"/>
            </w:tcBorders>
            <w:shd w:val="clear" w:color="auto" w:fill="FFFFFF"/>
            <w:tcMar>
              <w:top w:w="43" w:type="dxa"/>
              <w:left w:w="86" w:type="dxa"/>
              <w:bottom w:w="43" w:type="dxa"/>
              <w:right w:w="86" w:type="dxa"/>
            </w:tcMar>
            <w:vAlign w:val="bottom"/>
          </w:tcPr>
          <w:p w:rsidR="00BB5079" w:rsidRPr="00FF0E43" w:rsidRDefault="009D1B91" w:rsidP="00DB09A8">
            <w:pPr>
              <w:pStyle w:val="tbl-left"/>
              <w:spacing w:line="240" w:lineRule="auto"/>
              <w:jc w:val="center"/>
            </w:pPr>
            <w:r w:rsidRPr="00FF0E43">
              <w:t>neng2moc/</w:t>
            </w:r>
            <w:proofErr w:type="spellStart"/>
            <w:r w:rsidRPr="00FF0E43">
              <w:t>tlm</w:t>
            </w:r>
            <w:proofErr w:type="spellEnd"/>
          </w:p>
        </w:tc>
        <w:tc>
          <w:tcPr>
            <w:tcW w:w="1248" w:type="dxa"/>
            <w:tcBorders>
              <w:top w:val="single" w:sz="12" w:space="0" w:color="auto"/>
              <w:left w:val="single" w:sz="8" w:space="0" w:color="000000"/>
              <w:bottom w:val="single" w:sz="8" w:space="0" w:color="000000"/>
              <w:right w:val="single" w:sz="8" w:space="0" w:color="000000"/>
            </w:tcBorders>
            <w:shd w:val="clear" w:color="auto" w:fill="FFFFFF"/>
            <w:tcMar>
              <w:top w:w="43" w:type="dxa"/>
              <w:left w:w="86" w:type="dxa"/>
              <w:bottom w:w="43" w:type="dxa"/>
              <w:right w:w="86" w:type="dxa"/>
            </w:tcMar>
          </w:tcPr>
          <w:p w:rsidR="00BB5079" w:rsidRDefault="00BB5079" w:rsidP="00DB09A8">
            <w:pPr>
              <w:pStyle w:val="tbl-left"/>
              <w:spacing w:line="240" w:lineRule="auto"/>
              <w:jc w:val="center"/>
            </w:pPr>
            <w:r>
              <w:t>MOC</w:t>
            </w:r>
          </w:p>
        </w:tc>
        <w:tc>
          <w:tcPr>
            <w:tcW w:w="6402" w:type="dxa"/>
            <w:tcBorders>
              <w:top w:val="single" w:sz="12" w:space="0" w:color="auto"/>
              <w:left w:val="single" w:sz="8" w:space="0" w:color="000000"/>
              <w:bottom w:val="single" w:sz="8" w:space="0" w:color="000000"/>
              <w:right w:val="single" w:sz="8" w:space="0" w:color="000000"/>
            </w:tcBorders>
            <w:shd w:val="clear" w:color="auto" w:fill="FFFFFF"/>
            <w:tcMar>
              <w:top w:w="43" w:type="dxa"/>
              <w:left w:w="86" w:type="dxa"/>
              <w:bottom w:w="43" w:type="dxa"/>
              <w:right w:w="86" w:type="dxa"/>
            </w:tcMar>
            <w:vAlign w:val="bottom"/>
          </w:tcPr>
          <w:p w:rsidR="00BB5079" w:rsidRDefault="00061427" w:rsidP="00DB09A8">
            <w:pPr>
              <w:pStyle w:val="tbl-left"/>
              <w:spacing w:line="240" w:lineRule="auto"/>
            </w:pPr>
            <w:r>
              <w:t>DAPHNE</w:t>
            </w:r>
            <w:r w:rsidR="00BB5079">
              <w:t xml:space="preserve"> puts all TLM and QAC files here</w:t>
            </w:r>
            <w:r w:rsidR="00C201C4">
              <w:t>.</w:t>
            </w:r>
          </w:p>
        </w:tc>
      </w:tr>
      <w:tr w:rsidR="00BB5079" w:rsidTr="00DB09A8">
        <w:trPr>
          <w:cantSplit/>
          <w:trHeight w:val="347"/>
          <w:jc w:val="center"/>
        </w:trPr>
        <w:tc>
          <w:tcPr>
            <w:tcW w:w="1578" w:type="dxa"/>
            <w:tcBorders>
              <w:top w:val="single" w:sz="8" w:space="0" w:color="000000"/>
              <w:left w:val="single" w:sz="8" w:space="0" w:color="000000"/>
              <w:bottom w:val="single" w:sz="8" w:space="0" w:color="000000"/>
              <w:right w:val="single" w:sz="8" w:space="0" w:color="000000"/>
            </w:tcBorders>
            <w:shd w:val="clear" w:color="auto" w:fill="FFFFFF"/>
            <w:tcMar>
              <w:top w:w="43" w:type="dxa"/>
              <w:left w:w="86" w:type="dxa"/>
              <w:bottom w:w="43" w:type="dxa"/>
              <w:right w:w="86" w:type="dxa"/>
            </w:tcMar>
            <w:vAlign w:val="bottom"/>
          </w:tcPr>
          <w:p w:rsidR="00BB5079" w:rsidRDefault="00BB5079" w:rsidP="00DB09A8">
            <w:pPr>
              <w:pStyle w:val="tbl-left"/>
              <w:spacing w:line="240" w:lineRule="auto"/>
              <w:jc w:val="center"/>
            </w:pPr>
            <w:r>
              <w:t>neng2moc/</w:t>
            </w:r>
            <w:proofErr w:type="spellStart"/>
            <w:r w:rsidR="00BD3D8E">
              <w:t>l</w:t>
            </w:r>
            <w:r>
              <w:t>df</w:t>
            </w:r>
            <w:proofErr w:type="spellEnd"/>
          </w:p>
        </w:tc>
        <w:tc>
          <w:tcPr>
            <w:tcW w:w="1248" w:type="dxa"/>
            <w:tcBorders>
              <w:top w:val="single" w:sz="8" w:space="0" w:color="000000"/>
              <w:left w:val="single" w:sz="8" w:space="0" w:color="000000"/>
              <w:bottom w:val="single" w:sz="8" w:space="0" w:color="000000"/>
              <w:right w:val="single" w:sz="8" w:space="0" w:color="000000"/>
            </w:tcBorders>
            <w:shd w:val="clear" w:color="auto" w:fill="FFFFFF"/>
            <w:tcMar>
              <w:top w:w="43" w:type="dxa"/>
              <w:left w:w="86" w:type="dxa"/>
              <w:bottom w:w="43" w:type="dxa"/>
              <w:right w:w="86" w:type="dxa"/>
            </w:tcMar>
          </w:tcPr>
          <w:p w:rsidR="00BB5079" w:rsidRDefault="00BB5079" w:rsidP="00DB09A8">
            <w:pPr>
              <w:pStyle w:val="tbl-left"/>
              <w:spacing w:line="240" w:lineRule="auto"/>
              <w:jc w:val="center"/>
            </w:pPr>
            <w:r>
              <w:t>MOC</w:t>
            </w:r>
          </w:p>
        </w:tc>
        <w:tc>
          <w:tcPr>
            <w:tcW w:w="6402" w:type="dxa"/>
            <w:tcBorders>
              <w:top w:val="single" w:sz="8" w:space="0" w:color="000000"/>
              <w:left w:val="single" w:sz="8" w:space="0" w:color="000000"/>
              <w:bottom w:val="single" w:sz="8" w:space="0" w:color="000000"/>
              <w:right w:val="single" w:sz="8" w:space="0" w:color="000000"/>
            </w:tcBorders>
            <w:shd w:val="clear" w:color="auto" w:fill="FFFFFF"/>
            <w:tcMar>
              <w:top w:w="43" w:type="dxa"/>
              <w:left w:w="86" w:type="dxa"/>
              <w:bottom w:w="43" w:type="dxa"/>
              <w:right w:w="86" w:type="dxa"/>
            </w:tcMar>
            <w:vAlign w:val="bottom"/>
          </w:tcPr>
          <w:p w:rsidR="00BB5079" w:rsidRDefault="00061427" w:rsidP="00D61D71">
            <w:pPr>
              <w:pStyle w:val="tbl-left"/>
              <w:spacing w:line="240" w:lineRule="auto"/>
            </w:pPr>
            <w:r>
              <w:t>DAPHNE</w:t>
            </w:r>
            <w:r w:rsidR="00BB5079">
              <w:t xml:space="preserve"> puts </w:t>
            </w:r>
            <w:r w:rsidR="00BD3D8E">
              <w:t>L</w:t>
            </w:r>
            <w:r w:rsidR="00BB5079">
              <w:t>DF</w:t>
            </w:r>
            <w:r w:rsidR="00D61D71">
              <w:t>s</w:t>
            </w:r>
            <w:r w:rsidR="00BB5079">
              <w:t xml:space="preserve"> here</w:t>
            </w:r>
            <w:r w:rsidR="00C201C4">
              <w:t>.</w:t>
            </w:r>
          </w:p>
        </w:tc>
      </w:tr>
    </w:tbl>
    <w:p w:rsidR="00DB09A8" w:rsidRDefault="00DB09A8">
      <w:bookmarkStart w:id="90" w:name="TOC513026542"/>
      <w:bookmarkEnd w:id="90"/>
    </w:p>
    <w:p w:rsidR="00FE041A" w:rsidRDefault="00FE041A" w:rsidP="00FE041A">
      <w:pPr>
        <w:pStyle w:val="Heading1"/>
      </w:pPr>
      <w:bookmarkStart w:id="91" w:name="_Toc483912277"/>
      <w:r>
        <w:t>Physical Interface</w:t>
      </w:r>
      <w:bookmarkEnd w:id="91"/>
    </w:p>
    <w:p w:rsidR="00FE041A" w:rsidRDefault="00FE041A" w:rsidP="00DB09A8">
      <w:pPr>
        <w:pStyle w:val="Heading2"/>
      </w:pPr>
      <w:bookmarkStart w:id="92" w:name="_Toc483912278"/>
      <w:bookmarkStart w:id="93" w:name="_Toc313395379"/>
      <w:r>
        <w:t>Ethernet</w:t>
      </w:r>
      <w:bookmarkEnd w:id="92"/>
    </w:p>
    <w:p w:rsidR="00FC7B76" w:rsidRDefault="00FC7B76" w:rsidP="00FC7B76">
      <w:pPr>
        <w:pStyle w:val="Paragraph"/>
      </w:pPr>
      <w:r>
        <w:t>The connection from DAPHNE to the MOC is over the NISN</w:t>
      </w:r>
      <w:r w:rsidR="00A46F87">
        <w:t xml:space="preserve"> WAN</w:t>
      </w:r>
      <w:r>
        <w:t>.  Both DAPHNE and the MOC server connects to NISN using standard ETH</w:t>
      </w:r>
      <w:r w:rsidR="00C6287A">
        <w:t>ER</w:t>
      </w:r>
      <w:r>
        <w:t>NET connectivity</w:t>
      </w:r>
      <w:r w:rsidR="00C6287A">
        <w:t xml:space="preserve"> as detailed in the NISN service and interface document</w:t>
      </w:r>
      <w:r>
        <w:t>.</w:t>
      </w:r>
    </w:p>
    <w:p w:rsidR="00A46F87" w:rsidRPr="00FC7B76" w:rsidRDefault="00A46F87" w:rsidP="00FC7B76">
      <w:pPr>
        <w:pStyle w:val="Paragraph"/>
      </w:pPr>
      <w:r>
        <w:t>The SLE service also uses the NISN WAN.</w:t>
      </w:r>
    </w:p>
    <w:p w:rsidR="00BB5079" w:rsidRDefault="00BB5079" w:rsidP="00DB09A8">
      <w:pPr>
        <w:pStyle w:val="Heading2"/>
      </w:pPr>
      <w:bookmarkStart w:id="94" w:name="_Toc483912279"/>
      <w:r>
        <w:t>Security Measures</w:t>
      </w:r>
      <w:bookmarkEnd w:id="93"/>
      <w:bookmarkEnd w:id="94"/>
    </w:p>
    <w:p w:rsidR="00061427" w:rsidRDefault="00061427" w:rsidP="002E2B68">
      <w:pPr>
        <w:pStyle w:val="Paragraph"/>
      </w:pPr>
      <w:r>
        <w:t xml:space="preserve">Security measures </w:t>
      </w:r>
      <w:proofErr w:type="gramStart"/>
      <w:r>
        <w:t xml:space="preserve">are </w:t>
      </w:r>
      <w:r w:rsidR="007265D8">
        <w:t>handled</w:t>
      </w:r>
      <w:proofErr w:type="gramEnd"/>
      <w:r w:rsidR="007265D8">
        <w:t xml:space="preserve"> within the design of DAPHNE and the NISN data networks to assure compliance with NASA Security Policy.</w:t>
      </w:r>
    </w:p>
    <w:p w:rsidR="00061427" w:rsidRDefault="00061427" w:rsidP="002E2B68">
      <w:pPr>
        <w:pStyle w:val="Paragraph"/>
      </w:pPr>
      <w:r>
        <w:t xml:space="preserve">The </w:t>
      </w:r>
      <w:proofErr w:type="spellStart"/>
      <w:proofErr w:type="gramStart"/>
      <w:r>
        <w:t>scp</w:t>
      </w:r>
      <w:proofErr w:type="spellEnd"/>
      <w:proofErr w:type="gramEnd"/>
      <w:r>
        <w:t xml:space="preserve"> and SFTP procedure fulfills NASA Security requirements. Access to the data using other techniques</w:t>
      </w:r>
      <w:r w:rsidR="007265D8">
        <w:t xml:space="preserve"> or alternate connections to the NISN network require</w:t>
      </w:r>
      <w:r>
        <w:t xml:space="preserve"> special coordination with the NEN</w:t>
      </w:r>
      <w:r w:rsidR="007265D8">
        <w:t xml:space="preserve"> and NISN</w:t>
      </w:r>
      <w:r>
        <w:t xml:space="preserve">. </w:t>
      </w:r>
    </w:p>
    <w:p w:rsidR="00ED526B" w:rsidRDefault="00ED526B" w:rsidP="002E2B68">
      <w:pPr>
        <w:pStyle w:val="Paragraph"/>
      </w:pPr>
      <w:r>
        <w:t xml:space="preserve">Operational security parameters </w:t>
      </w:r>
      <w:proofErr w:type="gramStart"/>
      <w:r>
        <w:t>are defined</w:t>
      </w:r>
      <w:proofErr w:type="gramEnd"/>
      <w:r>
        <w:t xml:space="preserve"> in the MISSION INTERFACE ADDENDUM.</w:t>
      </w:r>
    </w:p>
    <w:p w:rsidR="00BB5079" w:rsidRDefault="00061427" w:rsidP="002E2B68">
      <w:pPr>
        <w:pStyle w:val="Paragraph"/>
      </w:pPr>
      <w:r>
        <w:t xml:space="preserve"> </w:t>
      </w:r>
    </w:p>
    <w:p w:rsidR="00BB5079" w:rsidRDefault="00BB5079"/>
    <w:p w:rsidR="00BB5079" w:rsidRDefault="00BB5079">
      <w:bookmarkStart w:id="95" w:name="Ref191455822"/>
      <w:bookmarkEnd w:id="95"/>
    </w:p>
    <w:p w:rsidR="00BB5079" w:rsidRDefault="00BB5079" w:rsidP="00DB09A8">
      <w:pPr>
        <w:pStyle w:val="Heading8"/>
      </w:pPr>
      <w:bookmarkStart w:id="96" w:name="TOC513026544"/>
      <w:bookmarkStart w:id="97" w:name="_Toc313395381"/>
      <w:bookmarkStart w:id="98" w:name="_Toc483912280"/>
      <w:bookmarkEnd w:id="96"/>
      <w:r>
        <w:t>Configurable Parameters</w:t>
      </w:r>
      <w:bookmarkEnd w:id="97"/>
      <w:bookmarkEnd w:id="98"/>
    </w:p>
    <w:p w:rsidR="00CA296E" w:rsidRDefault="00BB5079" w:rsidP="00CA296E">
      <w:pPr>
        <w:pStyle w:val="Paragraph"/>
        <w:rPr>
          <w:color w:val="000000" w:themeColor="text1"/>
        </w:rPr>
      </w:pPr>
      <w:r>
        <w:t xml:space="preserve">The items </w:t>
      </w:r>
      <w:r w:rsidR="007265D8">
        <w:t xml:space="preserve">below </w:t>
      </w:r>
      <w:r>
        <w:t>will be configurable by the NEN Operations staff</w:t>
      </w:r>
      <w:r w:rsidR="007265D8">
        <w:t xml:space="preserve">.  The initial configuration </w:t>
      </w:r>
      <w:proofErr w:type="gramStart"/>
      <w:r w:rsidR="007265D8">
        <w:t xml:space="preserve">is </w:t>
      </w:r>
      <w:r w:rsidR="00C6287A">
        <w:rPr>
          <w:color w:val="000000" w:themeColor="text1"/>
        </w:rPr>
        <w:t>specified</w:t>
      </w:r>
      <w:proofErr w:type="gramEnd"/>
      <w:r w:rsidR="00C6287A">
        <w:rPr>
          <w:color w:val="000000" w:themeColor="text1"/>
        </w:rPr>
        <w:t xml:space="preserve"> in the </w:t>
      </w:r>
      <w:r w:rsidR="00ED526B">
        <w:rPr>
          <w:color w:val="000000" w:themeColor="text1"/>
        </w:rPr>
        <w:t>MISSION INTERFACE ADDENDUM</w:t>
      </w:r>
      <w:r w:rsidR="00C6287A">
        <w:rPr>
          <w:color w:val="000000" w:themeColor="text1"/>
        </w:rPr>
        <w:t xml:space="preserve"> template below.</w:t>
      </w:r>
      <w:r w:rsidR="007265D8" w:rsidRPr="00AC29E4">
        <w:rPr>
          <w:color w:val="000000" w:themeColor="text1"/>
        </w:rPr>
        <w:t xml:space="preserve">  During </w:t>
      </w:r>
      <w:proofErr w:type="gramStart"/>
      <w:r w:rsidR="007265D8" w:rsidRPr="00AC29E4">
        <w:rPr>
          <w:color w:val="000000" w:themeColor="text1"/>
        </w:rPr>
        <w:t>operations</w:t>
      </w:r>
      <w:proofErr w:type="gramEnd"/>
      <w:r w:rsidR="007265D8" w:rsidRPr="00AC29E4">
        <w:rPr>
          <w:color w:val="000000" w:themeColor="text1"/>
        </w:rPr>
        <w:t xml:space="preserve"> these </w:t>
      </w:r>
      <w:r w:rsidR="00C6287A" w:rsidRPr="00AC29E4">
        <w:rPr>
          <w:color w:val="000000" w:themeColor="text1"/>
        </w:rPr>
        <w:t>parameters</w:t>
      </w:r>
      <w:r w:rsidR="007265D8" w:rsidRPr="00AC29E4">
        <w:rPr>
          <w:color w:val="000000" w:themeColor="text1"/>
        </w:rPr>
        <w:t xml:space="preserve"> are maintained in accordance with NEN </w:t>
      </w:r>
      <w:r w:rsidR="00C6287A" w:rsidRPr="00AC29E4">
        <w:rPr>
          <w:color w:val="000000" w:themeColor="text1"/>
        </w:rPr>
        <w:t>Configuration</w:t>
      </w:r>
      <w:r w:rsidR="007265D8" w:rsidRPr="00AC29E4">
        <w:rPr>
          <w:color w:val="000000" w:themeColor="text1"/>
        </w:rPr>
        <w:t xml:space="preserve"> Management procedures</w:t>
      </w:r>
      <w:r w:rsidR="00CA296E">
        <w:rPr>
          <w:color w:val="000000" w:themeColor="text1"/>
        </w:rPr>
        <w:t xml:space="preserve">. </w:t>
      </w:r>
      <w:r w:rsidR="007265D8" w:rsidRPr="00AC29E4">
        <w:rPr>
          <w:color w:val="000000" w:themeColor="text1"/>
        </w:rPr>
        <w:t xml:space="preserve"> </w:t>
      </w:r>
    </w:p>
    <w:p w:rsidR="00CA296E" w:rsidRDefault="00CA296E" w:rsidP="00CA296E">
      <w:pPr>
        <w:pStyle w:val="Paragraph"/>
        <w:numPr>
          <w:ilvl w:val="0"/>
          <w:numId w:val="27"/>
        </w:numPr>
      </w:pPr>
      <w:r>
        <w:t xml:space="preserve">DAPHNE IP or reference to location where the IP </w:t>
      </w:r>
      <w:proofErr w:type="gramStart"/>
      <w:r>
        <w:t>is specified</w:t>
      </w:r>
      <w:proofErr w:type="gramEnd"/>
      <w:r>
        <w:t>.</w:t>
      </w:r>
    </w:p>
    <w:p w:rsidR="00ED526B" w:rsidRDefault="00ED526B" w:rsidP="00D76900">
      <w:pPr>
        <w:pStyle w:val="List-a1stlevel"/>
        <w:numPr>
          <w:ilvl w:val="0"/>
          <w:numId w:val="27"/>
        </w:numPr>
      </w:pPr>
      <w:r>
        <w:t xml:space="preserve">Primary </w:t>
      </w:r>
      <w:r w:rsidR="00733439">
        <w:t xml:space="preserve">and alternate </w:t>
      </w:r>
      <w:r>
        <w:t>MOC file delivery host Internet Protocol (IP) address</w:t>
      </w:r>
      <w:r w:rsidR="00733439">
        <w:t>.</w:t>
      </w:r>
      <w:r>
        <w:t xml:space="preserve"> </w:t>
      </w:r>
    </w:p>
    <w:p w:rsidR="00733439" w:rsidRDefault="00733439" w:rsidP="00733439">
      <w:pPr>
        <w:pStyle w:val="List-a1stlevel"/>
        <w:numPr>
          <w:ilvl w:val="0"/>
          <w:numId w:val="27"/>
        </w:numPr>
      </w:pPr>
      <w:r>
        <w:t xml:space="preserve">VCID list and associated transmission priority. </w:t>
      </w:r>
    </w:p>
    <w:p w:rsidR="00ED526B" w:rsidRDefault="00D76900" w:rsidP="00D76900">
      <w:pPr>
        <w:pStyle w:val="List-a1stlevel"/>
        <w:numPr>
          <w:ilvl w:val="0"/>
          <w:numId w:val="27"/>
        </w:numPr>
      </w:pPr>
      <w:r>
        <w:t>File Time Length (FTL</w:t>
      </w:r>
      <w:proofErr w:type="gramStart"/>
      <w:r>
        <w:t>) ;</w:t>
      </w:r>
      <w:proofErr w:type="gramEnd"/>
      <w:r>
        <w:t xml:space="preserve"> Specified in seconds or in </w:t>
      </w:r>
      <w:r w:rsidR="00ED526B">
        <w:t xml:space="preserve">number of CADUs in a given file, this number determines TLM and QAC delivery interval.  </w:t>
      </w:r>
      <w:r w:rsidR="00F84255">
        <w:t>One VCID per file.</w:t>
      </w:r>
      <w:r w:rsidR="00ED526B">
        <w:t xml:space="preserve"> </w:t>
      </w:r>
    </w:p>
    <w:p w:rsidR="00ED526B" w:rsidRDefault="00ED526B" w:rsidP="00D76900">
      <w:pPr>
        <w:pStyle w:val="List-a1stlevel"/>
        <w:numPr>
          <w:ilvl w:val="0"/>
          <w:numId w:val="27"/>
        </w:numPr>
      </w:pPr>
      <w:r>
        <w:t xml:space="preserve">Telemetry file creation timeout.  Length of time a TLM file may be open before forced closed. </w:t>
      </w:r>
    </w:p>
    <w:p w:rsidR="00ED526B" w:rsidRDefault="00ED526B" w:rsidP="00ED526B">
      <w:pPr>
        <w:pStyle w:val="List-a1stlevel"/>
        <w:numPr>
          <w:ilvl w:val="0"/>
          <w:numId w:val="27"/>
        </w:numPr>
      </w:pPr>
      <w:r>
        <w:t xml:space="preserve">File delivery timeout:  Length of time a file delivery </w:t>
      </w:r>
      <w:proofErr w:type="gramStart"/>
      <w:r>
        <w:t>will be attempted</w:t>
      </w:r>
      <w:proofErr w:type="gramEnd"/>
      <w:r>
        <w:t xml:space="preserve"> before it is failed. </w:t>
      </w:r>
    </w:p>
    <w:p w:rsidR="00ED526B" w:rsidRDefault="00ED526B" w:rsidP="00ED526B">
      <w:pPr>
        <w:pStyle w:val="List-a1stlevel"/>
        <w:numPr>
          <w:ilvl w:val="0"/>
          <w:numId w:val="27"/>
        </w:numPr>
      </w:pPr>
      <w:r>
        <w:t xml:space="preserve">File Delivery Latency Timeout:  How old a file can be and still </w:t>
      </w:r>
      <w:proofErr w:type="gramStart"/>
      <w:r>
        <w:t>be considered</w:t>
      </w:r>
      <w:proofErr w:type="gramEnd"/>
      <w:r>
        <w:t xml:space="preserve"> for real-time delivery.</w:t>
      </w:r>
    </w:p>
    <w:p w:rsidR="00ED526B" w:rsidRPr="00ED526B" w:rsidRDefault="00ED526B" w:rsidP="00ED526B">
      <w:pPr>
        <w:pStyle w:val="List-a1stlevel"/>
        <w:numPr>
          <w:ilvl w:val="0"/>
          <w:numId w:val="27"/>
        </w:numPr>
      </w:pPr>
      <w:r>
        <w:t xml:space="preserve">MOC file </w:t>
      </w:r>
      <w:proofErr w:type="gramStart"/>
      <w:r>
        <w:t>delivery host telemetry directory</w:t>
      </w:r>
      <w:proofErr w:type="gramEnd"/>
      <w:r>
        <w:t>.</w:t>
      </w:r>
    </w:p>
    <w:p w:rsidR="00ED526B" w:rsidRDefault="00ED526B" w:rsidP="00ED526B">
      <w:pPr>
        <w:pStyle w:val="List-a1stlevel"/>
        <w:numPr>
          <w:ilvl w:val="0"/>
          <w:numId w:val="27"/>
        </w:numPr>
      </w:pPr>
      <w:r>
        <w:t xml:space="preserve">LDF delivery/retrieval interval. </w:t>
      </w:r>
      <w:r w:rsidR="00D76900">
        <w:t>Per pass is the default.</w:t>
      </w:r>
    </w:p>
    <w:p w:rsidR="00ED526B" w:rsidRDefault="00ED526B" w:rsidP="00ED526B">
      <w:pPr>
        <w:pStyle w:val="List-a1stlevel"/>
        <w:numPr>
          <w:ilvl w:val="0"/>
          <w:numId w:val="27"/>
        </w:numPr>
      </w:pPr>
      <w:r>
        <w:t xml:space="preserve">LDF delivery/retrieval time. </w:t>
      </w:r>
      <w:r w:rsidR="00D76900">
        <w:t xml:space="preserve"> Per pass is the default.</w:t>
      </w:r>
    </w:p>
    <w:p w:rsidR="00ED526B" w:rsidRDefault="00ED526B" w:rsidP="0012623C">
      <w:pPr>
        <w:pStyle w:val="List-a1stlevel"/>
        <w:numPr>
          <w:ilvl w:val="0"/>
          <w:numId w:val="27"/>
        </w:numPr>
      </w:pPr>
      <w:r>
        <w:t>Telemetry retention time (TRT):  How long TLM files can reside on the DAPHNE</w:t>
      </w:r>
      <w:r w:rsidRPr="002E2B68">
        <w:t xml:space="preserve"> (</w:t>
      </w:r>
      <w:r>
        <w:t xml:space="preserve">e.g. </w:t>
      </w:r>
      <w:r w:rsidRPr="002E2B68">
        <w:t>7 days</w:t>
      </w:r>
      <w:r w:rsidR="00D76900">
        <w:t>)</w:t>
      </w:r>
      <w:r>
        <w:t>.</w:t>
      </w:r>
      <w:r w:rsidR="00D76900">
        <w:t xml:space="preserve">  </w:t>
      </w:r>
    </w:p>
    <w:p w:rsidR="00ED526B" w:rsidRDefault="00ED526B" w:rsidP="0012623C">
      <w:pPr>
        <w:pStyle w:val="List-a1stlevel"/>
        <w:numPr>
          <w:ilvl w:val="0"/>
          <w:numId w:val="27"/>
        </w:numPr>
      </w:pPr>
      <w:r>
        <w:t xml:space="preserve">Priority order for VCID file transmission during recovery from </w:t>
      </w:r>
      <w:r w:rsidR="00F84255">
        <w:t xml:space="preserve">a </w:t>
      </w:r>
      <w:r>
        <w:t xml:space="preserve">NISN outage.  </w:t>
      </w:r>
      <w:r w:rsidR="00F84255">
        <w:t>The following are options to select:</w:t>
      </w:r>
      <w:r>
        <w:t xml:space="preserve">  a) send </w:t>
      </w:r>
      <w:r w:rsidR="00CA296E">
        <w:t>strictly</w:t>
      </w:r>
      <w:r>
        <w:t xml:space="preserve"> in VCID priority order, b) send in priority order for each pass. c)  </w:t>
      </w:r>
      <w:proofErr w:type="gramStart"/>
      <w:r>
        <w:t>as</w:t>
      </w:r>
      <w:proofErr w:type="gramEnd"/>
      <w:r>
        <w:t xml:space="preserve"> specified.</w:t>
      </w:r>
    </w:p>
    <w:p w:rsidR="00ED526B" w:rsidRDefault="00ED526B" w:rsidP="00ED526B">
      <w:pPr>
        <w:pStyle w:val="List-a1stlevel"/>
        <w:numPr>
          <w:ilvl w:val="0"/>
          <w:numId w:val="27"/>
        </w:numPr>
      </w:pPr>
      <w:r>
        <w:t xml:space="preserve">Guidance for NISN bandwidth sharing for SSM usage during AD. </w:t>
      </w:r>
      <w:r w:rsidR="00D32A0B">
        <w:t>The following are options to select:</w:t>
      </w:r>
      <w:r>
        <w:t xml:space="preserve">  a) Prioritize SSM over near real time. c) SSM data is lowest priority and </w:t>
      </w:r>
      <w:proofErr w:type="gramStart"/>
      <w:r>
        <w:t>is sent</w:t>
      </w:r>
      <w:proofErr w:type="gramEnd"/>
      <w:r>
        <w:t xml:space="preserve"> last. C) As </w:t>
      </w:r>
      <w:proofErr w:type="gramStart"/>
      <w:r>
        <w:t>specified .</w:t>
      </w:r>
      <w:proofErr w:type="gramEnd"/>
      <w:r>
        <w:t xml:space="preserve"> </w:t>
      </w:r>
    </w:p>
    <w:p w:rsidR="00ED526B" w:rsidRDefault="00ED526B" w:rsidP="0012623C">
      <w:pPr>
        <w:pStyle w:val="List-a1stlevel"/>
        <w:numPr>
          <w:ilvl w:val="0"/>
          <w:numId w:val="27"/>
        </w:numPr>
      </w:pPr>
      <w:r>
        <w:t xml:space="preserve">Supporting ground </w:t>
      </w:r>
      <w:proofErr w:type="gramStart"/>
      <w:r>
        <w:t>stations  and</w:t>
      </w:r>
      <w:proofErr w:type="gramEnd"/>
      <w:r>
        <w:t xml:space="preserve"> abbreviations: </w:t>
      </w:r>
      <w:r w:rsidR="00D76900">
        <w:t>Options are standard NEN ground stations and abbreviations.</w:t>
      </w:r>
    </w:p>
    <w:p w:rsidR="00ED526B" w:rsidRDefault="00ED526B" w:rsidP="00ED526B">
      <w:pPr>
        <w:pStyle w:val="List-a1stlevel"/>
        <w:numPr>
          <w:ilvl w:val="0"/>
          <w:numId w:val="27"/>
        </w:numPr>
      </w:pPr>
      <w:r>
        <w:t>TLM file name.</w:t>
      </w:r>
    </w:p>
    <w:p w:rsidR="00ED526B" w:rsidRDefault="00ED526B" w:rsidP="00ED526B">
      <w:pPr>
        <w:pStyle w:val="List-a1stlevel"/>
        <w:ind w:left="720" w:firstLine="0"/>
      </w:pPr>
      <w:r>
        <w:t>&lt;STATION&gt;_&lt;MISSION&gt;_VC&lt;ID&gt;_&lt;YYYY&gt;_&lt;DOY&gt;_&lt;HH&gt;_&lt;MM&gt;_&lt;SS&gt;.</w:t>
      </w:r>
      <w:proofErr w:type="spellStart"/>
      <w:r>
        <w:t>tlm</w:t>
      </w:r>
      <w:proofErr w:type="spellEnd"/>
    </w:p>
    <w:p w:rsidR="00ED526B" w:rsidRDefault="00ED526B" w:rsidP="00ED526B">
      <w:pPr>
        <w:pStyle w:val="ListParagraph"/>
      </w:pPr>
    </w:p>
    <w:p w:rsidR="00ED526B" w:rsidRDefault="00ED526B" w:rsidP="00ED526B">
      <w:pPr>
        <w:pStyle w:val="List-a1stlevel"/>
        <w:numPr>
          <w:ilvl w:val="0"/>
          <w:numId w:val="27"/>
        </w:numPr>
      </w:pPr>
      <w:r>
        <w:lastRenderedPageBreak/>
        <w:t>QAC file name.</w:t>
      </w:r>
    </w:p>
    <w:p w:rsidR="00ED526B" w:rsidRDefault="00ED526B" w:rsidP="00ED526B">
      <w:pPr>
        <w:pStyle w:val="List-a1stlevel"/>
        <w:ind w:left="720" w:firstLine="0"/>
      </w:pPr>
      <w:r>
        <w:t>&lt;STATION&gt;_&lt;MISSION&gt;_VC&lt;ID&gt;_&lt;YYYY&gt;_&lt;DOY&gt;_&lt;HH&gt;_&lt;MM&gt;_&lt;SS&gt;.</w:t>
      </w:r>
      <w:proofErr w:type="spellStart"/>
      <w:r>
        <w:t>qac</w:t>
      </w:r>
      <w:proofErr w:type="spellEnd"/>
    </w:p>
    <w:p w:rsidR="00ED526B" w:rsidRDefault="00ED526B" w:rsidP="00ED526B">
      <w:pPr>
        <w:pStyle w:val="ListParagraph"/>
      </w:pPr>
    </w:p>
    <w:p w:rsidR="00ED526B" w:rsidRDefault="00ED526B" w:rsidP="00ED526B">
      <w:pPr>
        <w:pStyle w:val="List-a1stlevel"/>
        <w:numPr>
          <w:ilvl w:val="0"/>
          <w:numId w:val="27"/>
        </w:numPr>
      </w:pPr>
      <w:r>
        <w:t>LDF file name.</w:t>
      </w:r>
    </w:p>
    <w:p w:rsidR="00ED526B" w:rsidRDefault="00ED526B" w:rsidP="00ED526B">
      <w:pPr>
        <w:pStyle w:val="Paragraph"/>
        <w:ind w:left="720"/>
      </w:pPr>
      <w:r w:rsidRPr="00BA1B2D">
        <w:t>&lt;STATION&gt;_&lt;MISSION&gt;_&lt;YYYY&gt;_&lt;DOY&gt;_&lt;HH&gt;_&lt;MM&gt;_&lt;SS&gt;.</w:t>
      </w:r>
      <w:proofErr w:type="spellStart"/>
      <w:r w:rsidRPr="00BA1B2D">
        <w:t>ldf</w:t>
      </w:r>
      <w:proofErr w:type="spellEnd"/>
    </w:p>
    <w:p w:rsidR="00845C1A" w:rsidRDefault="00ED526B" w:rsidP="00187011">
      <w:pPr>
        <w:pStyle w:val="List-a1stlevel"/>
        <w:numPr>
          <w:ilvl w:val="0"/>
          <w:numId w:val="27"/>
        </w:numPr>
        <w:spacing w:before="0" w:after="0"/>
        <w:ind w:left="720" w:firstLine="0"/>
        <w:jc w:val="left"/>
      </w:pPr>
      <w:r>
        <w:t xml:space="preserve">DAPHNE Storage System </w:t>
      </w:r>
      <w:r w:rsidR="00D32A0B">
        <w:t xml:space="preserve">directory for Self Service Mode.  This director is fixed and not configurable. </w:t>
      </w:r>
    </w:p>
    <w:p w:rsidR="006C1C01" w:rsidRDefault="006C1C01" w:rsidP="00D76900">
      <w:pPr>
        <w:pStyle w:val="List-a1stlevel"/>
        <w:numPr>
          <w:ilvl w:val="0"/>
          <w:numId w:val="27"/>
        </w:numPr>
        <w:spacing w:before="0" w:after="0"/>
        <w:ind w:firstLine="0"/>
        <w:jc w:val="left"/>
      </w:pPr>
      <w:r>
        <w:t xml:space="preserve">Whether </w:t>
      </w:r>
      <w:r w:rsidR="00187011">
        <w:t xml:space="preserve">DAPHNE will delete </w:t>
      </w:r>
      <w:r>
        <w:t>IDLE frames automatically.</w:t>
      </w:r>
    </w:p>
    <w:p w:rsidR="00A46F87" w:rsidRDefault="00A46F87" w:rsidP="00D76900">
      <w:pPr>
        <w:pStyle w:val="List-a1stlevel"/>
        <w:numPr>
          <w:ilvl w:val="0"/>
          <w:numId w:val="27"/>
        </w:numPr>
        <w:spacing w:before="0" w:after="0"/>
        <w:ind w:firstLine="0"/>
        <w:jc w:val="left"/>
      </w:pPr>
      <w:r>
        <w:t>SLE customer destination address.</w:t>
      </w:r>
    </w:p>
    <w:p w:rsidR="00D32A0B" w:rsidRDefault="00D32A0B" w:rsidP="00D32A0B">
      <w:pPr>
        <w:pStyle w:val="List-a1stlevel"/>
        <w:spacing w:before="0" w:after="0"/>
        <w:ind w:firstLine="0"/>
        <w:jc w:val="left"/>
      </w:pPr>
    </w:p>
    <w:p w:rsidR="00845C1A" w:rsidRDefault="00845C1A">
      <w:pPr>
        <w:spacing w:before="0" w:after="0"/>
        <w:jc w:val="left"/>
      </w:pPr>
    </w:p>
    <w:p w:rsidR="00845C1A" w:rsidRDefault="00845C1A">
      <w:pPr>
        <w:spacing w:before="0" w:after="0"/>
        <w:jc w:val="left"/>
      </w:pPr>
    </w:p>
    <w:p w:rsidR="00845C1A" w:rsidRDefault="00845C1A">
      <w:pPr>
        <w:spacing w:before="0" w:after="0"/>
        <w:jc w:val="left"/>
      </w:pPr>
    </w:p>
    <w:p w:rsidR="00845C1A" w:rsidRDefault="00845C1A">
      <w:pPr>
        <w:spacing w:before="0" w:after="0"/>
        <w:jc w:val="left"/>
      </w:pPr>
    </w:p>
    <w:p w:rsidR="00C6287A" w:rsidRDefault="00D32A0B" w:rsidP="00845C1A">
      <w:pPr>
        <w:pStyle w:val="Heading8"/>
      </w:pPr>
      <w:bookmarkStart w:id="99" w:name="_Toc483912281"/>
      <w:r>
        <w:t>DAPHNE Mission Specific</w:t>
      </w:r>
      <w:r w:rsidR="00845C1A">
        <w:t xml:space="preserve"> Interface Specification (Template)</w:t>
      </w:r>
      <w:bookmarkEnd w:id="99"/>
      <w:r w:rsidR="00C6287A">
        <w:br w:type="page"/>
      </w:r>
    </w:p>
    <w:p w:rsidR="00BB5079" w:rsidRPr="00D32A0B" w:rsidRDefault="00C6287A" w:rsidP="00FC0625">
      <w:pPr>
        <w:jc w:val="center"/>
        <w:rPr>
          <w:sz w:val="32"/>
        </w:rPr>
      </w:pPr>
      <w:r w:rsidRPr="00D32A0B">
        <w:rPr>
          <w:sz w:val="32"/>
        </w:rPr>
        <w:lastRenderedPageBreak/>
        <w:t xml:space="preserve">NEN/DAPHNE </w:t>
      </w:r>
      <w:proofErr w:type="gramStart"/>
      <w:r w:rsidRPr="00D32A0B">
        <w:rPr>
          <w:sz w:val="32"/>
        </w:rPr>
        <w:t>To</w:t>
      </w:r>
      <w:proofErr w:type="gramEnd"/>
      <w:r w:rsidRPr="00D32A0B">
        <w:rPr>
          <w:sz w:val="32"/>
        </w:rPr>
        <w:t xml:space="preserve"> _____________ Mission Interface </w:t>
      </w:r>
      <w:r w:rsidR="00F95821" w:rsidRPr="00D32A0B">
        <w:rPr>
          <w:sz w:val="32"/>
        </w:rPr>
        <w:t>Specification (</w:t>
      </w:r>
      <w:r w:rsidRPr="00D32A0B">
        <w:rPr>
          <w:sz w:val="32"/>
        </w:rPr>
        <w:t>Template</w:t>
      </w:r>
      <w:r w:rsidR="00F95821" w:rsidRPr="00D32A0B">
        <w:rPr>
          <w:sz w:val="32"/>
        </w:rPr>
        <w:t xml:space="preserve">)   </w:t>
      </w:r>
    </w:p>
    <w:p w:rsidR="00F95821" w:rsidRDefault="00F95821" w:rsidP="00F95821">
      <w:pPr>
        <w:jc w:val="left"/>
      </w:pPr>
    </w:p>
    <w:p w:rsidR="00F95821" w:rsidRDefault="00F95821" w:rsidP="00F95821">
      <w:pPr>
        <w:jc w:val="left"/>
      </w:pPr>
      <w:r>
        <w:t>Template Version #xyz</w:t>
      </w:r>
    </w:p>
    <w:p w:rsidR="00DF5F19" w:rsidRDefault="00ED526B">
      <w:r>
        <w:t>Signature block</w:t>
      </w:r>
    </w:p>
    <w:tbl>
      <w:tblPr>
        <w:tblStyle w:val="TableGrid"/>
        <w:tblW w:w="0" w:type="auto"/>
        <w:tblLook w:val="04A0" w:firstRow="1" w:lastRow="0" w:firstColumn="1" w:lastColumn="0" w:noHBand="0" w:noVBand="1"/>
      </w:tblPr>
      <w:tblGrid>
        <w:gridCol w:w="4675"/>
        <w:gridCol w:w="4675"/>
      </w:tblGrid>
      <w:tr w:rsidR="00ED526B" w:rsidTr="00ED526B">
        <w:tc>
          <w:tcPr>
            <w:tcW w:w="4675" w:type="dxa"/>
          </w:tcPr>
          <w:p w:rsidR="00ED526B" w:rsidRDefault="00ED526B"/>
        </w:tc>
        <w:tc>
          <w:tcPr>
            <w:tcW w:w="4675" w:type="dxa"/>
          </w:tcPr>
          <w:p w:rsidR="00ED526B" w:rsidRDefault="00ED526B"/>
        </w:tc>
      </w:tr>
      <w:tr w:rsidR="00ED526B" w:rsidTr="00ED526B">
        <w:tc>
          <w:tcPr>
            <w:tcW w:w="4675" w:type="dxa"/>
          </w:tcPr>
          <w:p w:rsidR="00ED526B" w:rsidRDefault="00ED526B"/>
        </w:tc>
        <w:tc>
          <w:tcPr>
            <w:tcW w:w="4675" w:type="dxa"/>
          </w:tcPr>
          <w:p w:rsidR="00ED526B" w:rsidRDefault="00ED526B"/>
        </w:tc>
      </w:tr>
      <w:tr w:rsidR="00ED526B" w:rsidTr="00ED526B">
        <w:tc>
          <w:tcPr>
            <w:tcW w:w="4675" w:type="dxa"/>
          </w:tcPr>
          <w:p w:rsidR="00ED526B" w:rsidRDefault="00ED526B"/>
        </w:tc>
        <w:tc>
          <w:tcPr>
            <w:tcW w:w="4675" w:type="dxa"/>
          </w:tcPr>
          <w:p w:rsidR="00ED526B" w:rsidRDefault="00ED526B"/>
        </w:tc>
      </w:tr>
    </w:tbl>
    <w:p w:rsidR="00DF5F19" w:rsidRDefault="00DF5F19"/>
    <w:p w:rsidR="00DF5F19" w:rsidRDefault="00DF5F19">
      <w:r>
        <w:t>Document Reference</w:t>
      </w:r>
      <w:r w:rsidR="00F95821">
        <w:t xml:space="preserve"> Block</w:t>
      </w:r>
    </w:p>
    <w:tbl>
      <w:tblPr>
        <w:tblStyle w:val="TableGrid"/>
        <w:tblW w:w="0" w:type="auto"/>
        <w:tblLook w:val="04A0" w:firstRow="1" w:lastRow="0" w:firstColumn="1" w:lastColumn="0" w:noHBand="0" w:noVBand="1"/>
      </w:tblPr>
      <w:tblGrid>
        <w:gridCol w:w="4675"/>
        <w:gridCol w:w="4675"/>
      </w:tblGrid>
      <w:tr w:rsidR="00ED526B" w:rsidTr="00ED526B">
        <w:tc>
          <w:tcPr>
            <w:tcW w:w="4675" w:type="dxa"/>
          </w:tcPr>
          <w:p w:rsidR="00ED526B" w:rsidRDefault="00ED526B"/>
        </w:tc>
        <w:tc>
          <w:tcPr>
            <w:tcW w:w="4675" w:type="dxa"/>
          </w:tcPr>
          <w:p w:rsidR="00ED526B" w:rsidRDefault="00ED526B"/>
        </w:tc>
      </w:tr>
      <w:tr w:rsidR="00ED526B" w:rsidTr="00ED526B">
        <w:tc>
          <w:tcPr>
            <w:tcW w:w="4675" w:type="dxa"/>
          </w:tcPr>
          <w:p w:rsidR="00ED526B" w:rsidRDefault="00ED526B"/>
        </w:tc>
        <w:tc>
          <w:tcPr>
            <w:tcW w:w="4675" w:type="dxa"/>
          </w:tcPr>
          <w:p w:rsidR="00ED526B" w:rsidRDefault="00ED526B"/>
        </w:tc>
      </w:tr>
      <w:tr w:rsidR="00ED526B" w:rsidTr="00ED526B">
        <w:tc>
          <w:tcPr>
            <w:tcW w:w="4675" w:type="dxa"/>
          </w:tcPr>
          <w:p w:rsidR="00ED526B" w:rsidRDefault="00ED526B"/>
        </w:tc>
        <w:tc>
          <w:tcPr>
            <w:tcW w:w="4675" w:type="dxa"/>
          </w:tcPr>
          <w:p w:rsidR="00ED526B" w:rsidRDefault="00ED526B"/>
        </w:tc>
      </w:tr>
    </w:tbl>
    <w:p w:rsidR="00DF5F19" w:rsidRDefault="00DF5F19"/>
    <w:p w:rsidR="00C6287A" w:rsidRDefault="00DF5F19">
      <w:r>
        <w:t xml:space="preserve">This interface specification is a mission specific addendum to the DAPHNE Standard Service and Interface Document controlled under NEN configuration management. The details of the parameters below </w:t>
      </w:r>
      <w:proofErr w:type="gramStart"/>
      <w:r>
        <w:t>are defined</w:t>
      </w:r>
      <w:proofErr w:type="gramEnd"/>
      <w:r>
        <w:t xml:space="preserve"> in that document. This document defines the specific interface parameters defined for the stated customer.</w:t>
      </w:r>
    </w:p>
    <w:p w:rsidR="00F95821" w:rsidRDefault="00F95821">
      <w:r>
        <w:t xml:space="preserve">The physical interface is the </w:t>
      </w:r>
      <w:r w:rsidR="00ED526B">
        <w:t>standard NISN WAN.  M</w:t>
      </w:r>
      <w:r>
        <w:t xml:space="preserve">ission specific </w:t>
      </w:r>
      <w:r w:rsidR="00ED526B">
        <w:t>parameters for the NISN WAN</w:t>
      </w:r>
      <w:r>
        <w:t xml:space="preserve"> are contained in NIMO reference document xyz.</w:t>
      </w:r>
    </w:p>
    <w:p w:rsidR="00F95821" w:rsidRDefault="00F95821">
      <w:r>
        <w:t xml:space="preserve">When information </w:t>
      </w:r>
      <w:proofErr w:type="gramStart"/>
      <w:r>
        <w:t>is considered</w:t>
      </w:r>
      <w:proofErr w:type="gramEnd"/>
      <w:r>
        <w:t xml:space="preserve"> operationally </w:t>
      </w:r>
      <w:r w:rsidR="00ED526B">
        <w:t>sensitive,</w:t>
      </w:r>
      <w:r>
        <w:t xml:space="preserve"> the value is replaced with the stored location.</w:t>
      </w:r>
    </w:p>
    <w:p w:rsidR="00F95821" w:rsidRDefault="00F95821" w:rsidP="00FC0625">
      <w:pPr>
        <w:pStyle w:val="List-a1stlevel"/>
        <w:numPr>
          <w:ilvl w:val="0"/>
          <w:numId w:val="38"/>
        </w:numPr>
      </w:pPr>
      <w:r>
        <w:t xml:space="preserve">DAPHNE IP: __________________________or reference to location where the IP </w:t>
      </w:r>
      <w:proofErr w:type="gramStart"/>
      <w:r>
        <w:t>is specified</w:t>
      </w:r>
      <w:proofErr w:type="gramEnd"/>
      <w:r>
        <w:t>.</w:t>
      </w:r>
    </w:p>
    <w:p w:rsidR="00733439" w:rsidRDefault="00FC0625" w:rsidP="00FC0625">
      <w:pPr>
        <w:pStyle w:val="List-a1stlevel"/>
        <w:numPr>
          <w:ilvl w:val="0"/>
          <w:numId w:val="38"/>
        </w:numPr>
      </w:pPr>
      <w:r>
        <w:t>Primary MOC file delivery host Internet Protocol (IP) address</w:t>
      </w:r>
      <w:r w:rsidR="00DF5F19">
        <w:t xml:space="preserve"> </w:t>
      </w:r>
      <w:r w:rsidR="00733439">
        <w:t>______________________</w:t>
      </w:r>
    </w:p>
    <w:p w:rsidR="00733439" w:rsidRDefault="00733439" w:rsidP="00FC0625">
      <w:pPr>
        <w:pStyle w:val="List-a1stlevel"/>
        <w:numPr>
          <w:ilvl w:val="0"/>
          <w:numId w:val="38"/>
        </w:numPr>
      </w:pPr>
      <w:r>
        <w:t>Alternate MOC file delivery host Internet Protocol (IP) address _____________________</w:t>
      </w:r>
    </w:p>
    <w:p w:rsidR="00FC0625" w:rsidRDefault="00FC0625" w:rsidP="00FC0625">
      <w:pPr>
        <w:pStyle w:val="List-a1stlevel"/>
        <w:numPr>
          <w:ilvl w:val="0"/>
          <w:numId w:val="38"/>
        </w:numPr>
      </w:pPr>
      <w:r>
        <w:t>VCID</w:t>
      </w:r>
      <w:r w:rsidR="00733439">
        <w:t xml:space="preserve"> list and transmission priority order (</w:t>
      </w:r>
      <w:proofErr w:type="gramStart"/>
      <w:r w:rsidR="00733439">
        <w:t>1</w:t>
      </w:r>
      <w:proofErr w:type="gramEnd"/>
      <w:r w:rsidR="00733439">
        <w:t xml:space="preserve"> is highest)</w:t>
      </w:r>
      <w:r>
        <w:t>.</w:t>
      </w:r>
      <w:r w:rsidR="0098385F">
        <w:t xml:space="preserve">  Idle frames </w:t>
      </w:r>
      <w:proofErr w:type="gramStart"/>
      <w:r w:rsidR="0098385F">
        <w:t>can automatically be deleted</w:t>
      </w:r>
      <w:proofErr w:type="gramEnd"/>
      <w:r w:rsidR="0098385F">
        <w:t xml:space="preserve"> if specified.</w:t>
      </w:r>
      <w:r w:rsidR="00A46F87">
        <w:t xml:space="preserve"> Circle all types that apply. </w:t>
      </w:r>
    </w:p>
    <w:p w:rsidR="00733439" w:rsidRDefault="00FC0625" w:rsidP="00D76900">
      <w:pPr>
        <w:pStyle w:val="List-a1stlevel"/>
        <w:numPr>
          <w:ilvl w:val="1"/>
          <w:numId w:val="38"/>
        </w:numPr>
      </w:pPr>
      <w:r>
        <w:t>VCID ____</w:t>
      </w:r>
      <w:r>
        <w:tab/>
      </w:r>
      <w:r w:rsidR="00A46F87">
        <w:t>Priority _____</w:t>
      </w:r>
      <w:r w:rsidR="00733439">
        <w:softHyphen/>
      </w:r>
      <w:r w:rsidR="00733439">
        <w:softHyphen/>
      </w:r>
      <w:r w:rsidR="00733439">
        <w:softHyphen/>
      </w:r>
      <w:r w:rsidR="00733439">
        <w:softHyphen/>
      </w:r>
      <w:r w:rsidR="00733439">
        <w:softHyphen/>
      </w:r>
      <w:r w:rsidR="00733439">
        <w:softHyphen/>
      </w:r>
      <w:r w:rsidR="00733439">
        <w:softHyphen/>
      </w:r>
      <w:r w:rsidR="00733439">
        <w:softHyphen/>
      </w:r>
      <w:r w:rsidR="00733439">
        <w:softHyphen/>
      </w:r>
      <w:r w:rsidR="00733439">
        <w:tab/>
      </w:r>
      <w:r w:rsidR="00A46F87">
        <w:t xml:space="preserve">  </w:t>
      </w:r>
      <w:r w:rsidR="00733439">
        <w:t xml:space="preserve">Type </w:t>
      </w:r>
      <w:proofErr w:type="spellStart"/>
      <w:r w:rsidR="00733439">
        <w:t>Sci</w:t>
      </w:r>
      <w:proofErr w:type="spellEnd"/>
      <w:r w:rsidR="00733439">
        <w:t xml:space="preserve">, </w:t>
      </w:r>
      <w:proofErr w:type="spellStart"/>
      <w:r w:rsidR="00733439">
        <w:t>Eng</w:t>
      </w:r>
      <w:proofErr w:type="spellEnd"/>
      <w:r w:rsidR="00733439">
        <w:t xml:space="preserve">, HK, idle, </w:t>
      </w:r>
      <w:r w:rsidR="00A46F87">
        <w:t xml:space="preserve">SLE, </w:t>
      </w:r>
      <w:r w:rsidR="00733439">
        <w:t>other____</w:t>
      </w:r>
    </w:p>
    <w:p w:rsidR="00FC0625" w:rsidRDefault="00FC0625" w:rsidP="00D76900">
      <w:pPr>
        <w:pStyle w:val="List-a1stlevel"/>
        <w:numPr>
          <w:ilvl w:val="1"/>
          <w:numId w:val="38"/>
        </w:numPr>
      </w:pPr>
      <w:r>
        <w:t>VCID_____</w:t>
      </w:r>
      <w:r>
        <w:tab/>
      </w:r>
      <w:r w:rsidR="00A46F87">
        <w:t>Priority _____</w:t>
      </w:r>
      <w:r w:rsidR="00733439">
        <w:tab/>
      </w:r>
      <w:r w:rsidR="00A46F87">
        <w:t xml:space="preserve">  </w:t>
      </w:r>
      <w:r w:rsidR="00733439">
        <w:t xml:space="preserve">Type </w:t>
      </w:r>
      <w:proofErr w:type="spellStart"/>
      <w:r w:rsidR="00733439">
        <w:t>Sci</w:t>
      </w:r>
      <w:proofErr w:type="spellEnd"/>
      <w:r w:rsidR="00733439">
        <w:t xml:space="preserve">, </w:t>
      </w:r>
      <w:proofErr w:type="spellStart"/>
      <w:r w:rsidR="00733439">
        <w:t>Eng</w:t>
      </w:r>
      <w:proofErr w:type="spellEnd"/>
      <w:r w:rsidR="00733439">
        <w:t xml:space="preserve">, HK, idle, </w:t>
      </w:r>
      <w:r w:rsidR="00A46F87">
        <w:t xml:space="preserve">SLE, </w:t>
      </w:r>
      <w:r w:rsidR="00733439">
        <w:t>other____</w:t>
      </w:r>
    </w:p>
    <w:p w:rsidR="00FC0625" w:rsidRDefault="00FC0625" w:rsidP="00FC0625">
      <w:pPr>
        <w:pStyle w:val="List-a1stlevel"/>
        <w:numPr>
          <w:ilvl w:val="1"/>
          <w:numId w:val="38"/>
        </w:numPr>
      </w:pPr>
      <w:r>
        <w:t>VCID_____</w:t>
      </w:r>
      <w:r>
        <w:tab/>
      </w:r>
      <w:r w:rsidR="00A46F87">
        <w:t>Priority _____</w:t>
      </w:r>
      <w:r w:rsidR="00733439">
        <w:tab/>
      </w:r>
      <w:r w:rsidR="00A46F87">
        <w:t xml:space="preserve">  </w:t>
      </w:r>
      <w:r w:rsidR="00733439">
        <w:t xml:space="preserve">Type </w:t>
      </w:r>
      <w:proofErr w:type="spellStart"/>
      <w:r w:rsidR="00733439">
        <w:t>Sci</w:t>
      </w:r>
      <w:proofErr w:type="spellEnd"/>
      <w:r w:rsidR="00733439">
        <w:t xml:space="preserve">, </w:t>
      </w:r>
      <w:proofErr w:type="spellStart"/>
      <w:r w:rsidR="00733439">
        <w:t>Eng</w:t>
      </w:r>
      <w:proofErr w:type="spellEnd"/>
      <w:r w:rsidR="00733439">
        <w:t xml:space="preserve">, HK, idle, </w:t>
      </w:r>
      <w:r w:rsidR="00A46F87">
        <w:t xml:space="preserve">SLE, </w:t>
      </w:r>
      <w:r w:rsidR="00733439">
        <w:t>other____</w:t>
      </w:r>
    </w:p>
    <w:p w:rsidR="00FC0625" w:rsidRDefault="00FC0625" w:rsidP="00FC0625">
      <w:pPr>
        <w:pStyle w:val="List-a1stlevel"/>
        <w:numPr>
          <w:ilvl w:val="1"/>
          <w:numId w:val="38"/>
        </w:numPr>
      </w:pPr>
      <w:r>
        <w:t>VCID_____</w:t>
      </w:r>
      <w:r>
        <w:tab/>
      </w:r>
      <w:r w:rsidR="00A46F87">
        <w:t>Priority _____</w:t>
      </w:r>
      <w:r w:rsidR="00733439">
        <w:tab/>
      </w:r>
      <w:r w:rsidR="00A46F87">
        <w:t xml:space="preserve">  </w:t>
      </w:r>
      <w:r w:rsidR="00733439">
        <w:t xml:space="preserve">Type </w:t>
      </w:r>
      <w:proofErr w:type="spellStart"/>
      <w:r w:rsidR="00733439">
        <w:t>Sci</w:t>
      </w:r>
      <w:proofErr w:type="spellEnd"/>
      <w:r w:rsidR="00733439">
        <w:t xml:space="preserve">, </w:t>
      </w:r>
      <w:proofErr w:type="spellStart"/>
      <w:r w:rsidR="00733439">
        <w:t>Eng</w:t>
      </w:r>
      <w:proofErr w:type="spellEnd"/>
      <w:r w:rsidR="00733439">
        <w:t xml:space="preserve">, HK, idle, </w:t>
      </w:r>
      <w:r w:rsidR="00A46F87">
        <w:t xml:space="preserve">SLE, </w:t>
      </w:r>
      <w:r w:rsidR="00733439">
        <w:t>other____</w:t>
      </w:r>
    </w:p>
    <w:p w:rsidR="00FC0625" w:rsidRDefault="00FC0625" w:rsidP="00FC0625">
      <w:pPr>
        <w:pStyle w:val="List-a1stlevel"/>
        <w:numPr>
          <w:ilvl w:val="1"/>
          <w:numId w:val="38"/>
        </w:numPr>
      </w:pPr>
      <w:r>
        <w:lastRenderedPageBreak/>
        <w:t>VCID_____</w:t>
      </w:r>
      <w:r>
        <w:tab/>
      </w:r>
      <w:r w:rsidR="00A46F87">
        <w:t>Priority _____</w:t>
      </w:r>
      <w:r w:rsidR="00733439">
        <w:tab/>
      </w:r>
      <w:r w:rsidR="00A46F87">
        <w:t xml:space="preserve">  </w:t>
      </w:r>
      <w:r w:rsidR="00733439">
        <w:t xml:space="preserve">Type </w:t>
      </w:r>
      <w:proofErr w:type="spellStart"/>
      <w:r w:rsidR="00733439">
        <w:t>Sci</w:t>
      </w:r>
      <w:proofErr w:type="spellEnd"/>
      <w:r w:rsidR="00733439">
        <w:t xml:space="preserve">, </w:t>
      </w:r>
      <w:proofErr w:type="spellStart"/>
      <w:r w:rsidR="00733439">
        <w:t>Eng</w:t>
      </w:r>
      <w:proofErr w:type="spellEnd"/>
      <w:r w:rsidR="00733439">
        <w:t xml:space="preserve">, HK, idle, </w:t>
      </w:r>
      <w:r w:rsidR="00A46F87">
        <w:t xml:space="preserve">SLE, </w:t>
      </w:r>
      <w:r w:rsidR="00733439">
        <w:t>other____</w:t>
      </w:r>
    </w:p>
    <w:p w:rsidR="00011CB6" w:rsidRDefault="00011CB6" w:rsidP="00FC0625">
      <w:pPr>
        <w:pStyle w:val="List-a1stlevel"/>
        <w:numPr>
          <w:ilvl w:val="0"/>
          <w:numId w:val="38"/>
        </w:numPr>
      </w:pPr>
      <w:r>
        <w:t xml:space="preserve">File Time Length (FTL)  </w:t>
      </w:r>
      <w:r>
        <w:tab/>
        <w:t>_________________ seconds</w:t>
      </w:r>
    </w:p>
    <w:p w:rsidR="00FC0625" w:rsidRDefault="00FC0625" w:rsidP="00FC0625">
      <w:pPr>
        <w:pStyle w:val="List-a1stlevel"/>
        <w:numPr>
          <w:ilvl w:val="0"/>
          <w:numId w:val="38"/>
        </w:numPr>
      </w:pPr>
      <w:r>
        <w:t>Telemetry file modulus by VCID:  Predefined number of CADUs in a given file, this number determines TLM and QAC delivery interval.</w:t>
      </w:r>
      <w:r w:rsidR="00011CB6">
        <w:t xml:space="preserve">   _________________#CADUs</w:t>
      </w:r>
    </w:p>
    <w:p w:rsidR="00FC0625" w:rsidRDefault="00FC0625" w:rsidP="00FC0625">
      <w:pPr>
        <w:pStyle w:val="List-a1stlevel"/>
        <w:numPr>
          <w:ilvl w:val="0"/>
          <w:numId w:val="38"/>
        </w:numPr>
      </w:pPr>
      <w:r>
        <w:t>Telemetry file creation timeout.</w:t>
      </w:r>
      <w:r w:rsidR="00011CB6">
        <w:t xml:space="preserve">  ______________ seconds</w:t>
      </w:r>
    </w:p>
    <w:p w:rsidR="00FC0625" w:rsidRDefault="00FC0625" w:rsidP="00FC0625">
      <w:pPr>
        <w:pStyle w:val="List-a1stlevel"/>
        <w:numPr>
          <w:ilvl w:val="0"/>
          <w:numId w:val="38"/>
        </w:numPr>
      </w:pPr>
      <w:r>
        <w:t>Length of time a TLM file may be open before forced closed.</w:t>
      </w:r>
      <w:r w:rsidR="00011CB6">
        <w:t xml:space="preserve"> _____________seconds</w:t>
      </w:r>
    </w:p>
    <w:p w:rsidR="00FC0625" w:rsidRDefault="00FC0625" w:rsidP="00FC0625">
      <w:pPr>
        <w:pStyle w:val="List-a1stlevel"/>
        <w:numPr>
          <w:ilvl w:val="0"/>
          <w:numId w:val="38"/>
        </w:numPr>
      </w:pPr>
      <w:r>
        <w:t xml:space="preserve">File delivery timeout:  Length of time a file delivery </w:t>
      </w:r>
      <w:proofErr w:type="gramStart"/>
      <w:r>
        <w:t>will be attempted</w:t>
      </w:r>
      <w:proofErr w:type="gramEnd"/>
      <w:r>
        <w:t xml:space="preserve"> before it is failed.</w:t>
      </w:r>
      <w:r w:rsidR="00011CB6">
        <w:t xml:space="preserve"> ___________seconds.</w:t>
      </w:r>
    </w:p>
    <w:p w:rsidR="00FC0625" w:rsidRDefault="00FC0625" w:rsidP="00FC0625">
      <w:pPr>
        <w:pStyle w:val="List-a1stlevel"/>
        <w:numPr>
          <w:ilvl w:val="0"/>
          <w:numId w:val="38"/>
        </w:numPr>
      </w:pPr>
      <w:r>
        <w:t xml:space="preserve">File Delivery Latency Timeout:  How old a file can be and still </w:t>
      </w:r>
      <w:proofErr w:type="gramStart"/>
      <w:r>
        <w:t>be considered</w:t>
      </w:r>
      <w:proofErr w:type="gramEnd"/>
      <w:r>
        <w:t xml:space="preserve"> for real-time </w:t>
      </w:r>
      <w:proofErr w:type="spellStart"/>
      <w:r>
        <w:t>delivery.</w:t>
      </w:r>
      <w:r w:rsidR="00011CB6">
        <w:t>____________hours</w:t>
      </w:r>
      <w:proofErr w:type="spellEnd"/>
      <w:r w:rsidR="00011CB6">
        <w:t>.</w:t>
      </w:r>
    </w:p>
    <w:p w:rsidR="00FC0625" w:rsidRPr="00ED526B" w:rsidRDefault="00FC0625" w:rsidP="00ED526B">
      <w:pPr>
        <w:pStyle w:val="List-a1stlevel"/>
        <w:numPr>
          <w:ilvl w:val="0"/>
          <w:numId w:val="38"/>
        </w:numPr>
      </w:pPr>
      <w:r>
        <w:t xml:space="preserve">MOC file </w:t>
      </w:r>
      <w:proofErr w:type="gramStart"/>
      <w:r>
        <w:t>delivery host telemetry directory</w:t>
      </w:r>
      <w:proofErr w:type="gramEnd"/>
      <w:r>
        <w:t>.</w:t>
      </w:r>
      <w:r w:rsidR="00011CB6">
        <w:t xml:space="preserve"> ________________________</w:t>
      </w:r>
    </w:p>
    <w:p w:rsidR="00FC0625" w:rsidRDefault="00FC0625" w:rsidP="00FC0625">
      <w:pPr>
        <w:pStyle w:val="List-a1stlevel"/>
        <w:numPr>
          <w:ilvl w:val="0"/>
          <w:numId w:val="38"/>
        </w:numPr>
      </w:pPr>
      <w:r>
        <w:t>LDF delivery/retrieval interval.</w:t>
      </w:r>
      <w:r w:rsidR="00011CB6">
        <w:t xml:space="preserve"> _________________seconds or </w:t>
      </w:r>
      <w:proofErr w:type="spellStart"/>
      <w:r w:rsidR="00011CB6">
        <w:t>perpass</w:t>
      </w:r>
      <w:proofErr w:type="spellEnd"/>
    </w:p>
    <w:p w:rsidR="00FC0625" w:rsidRDefault="00FC0625" w:rsidP="00FC0625">
      <w:pPr>
        <w:pStyle w:val="List-a1stlevel"/>
        <w:numPr>
          <w:ilvl w:val="0"/>
          <w:numId w:val="38"/>
        </w:numPr>
      </w:pPr>
      <w:r>
        <w:t>LDF delivery/retrieval time.</w:t>
      </w:r>
      <w:r w:rsidR="00011CB6">
        <w:t xml:space="preserve"> ______________________seconds</w:t>
      </w:r>
    </w:p>
    <w:p w:rsidR="00FC0625" w:rsidRDefault="00FC0625" w:rsidP="00FC0625">
      <w:pPr>
        <w:pStyle w:val="List-a1stlevel"/>
        <w:numPr>
          <w:ilvl w:val="0"/>
          <w:numId w:val="38"/>
        </w:numPr>
      </w:pPr>
      <w:r>
        <w:t>Telemetry retention time (TRT):  How long TLM files can reside on the DAPHNE</w:t>
      </w:r>
      <w:r w:rsidRPr="002E2B68">
        <w:t xml:space="preserve"> (</w:t>
      </w:r>
      <w:r w:rsidR="00011CB6">
        <w:t xml:space="preserve">e.g. </w:t>
      </w:r>
      <w:r w:rsidRPr="002E2B68">
        <w:t>7 days nominal)</w:t>
      </w:r>
      <w:r>
        <w:t>.</w:t>
      </w:r>
      <w:r w:rsidR="00011CB6">
        <w:t>___________days</w:t>
      </w:r>
    </w:p>
    <w:p w:rsidR="00FC0625" w:rsidRDefault="00FC0625" w:rsidP="00FC0625">
      <w:pPr>
        <w:pStyle w:val="List-a1stlevel"/>
        <w:numPr>
          <w:ilvl w:val="0"/>
          <w:numId w:val="38"/>
        </w:numPr>
      </w:pPr>
      <w:r>
        <w:t xml:space="preserve">Priority order for VCID file transmission </w:t>
      </w:r>
      <w:r w:rsidR="00A12398">
        <w:t>during</w:t>
      </w:r>
      <w:r>
        <w:t xml:space="preserve"> recovery from NISN outage.</w:t>
      </w:r>
      <w:r w:rsidR="00011CB6">
        <w:t xml:space="preserve">  Circle one:  a) send </w:t>
      </w:r>
      <w:r w:rsidR="00D13299">
        <w:t>strictly</w:t>
      </w:r>
      <w:r w:rsidR="00011CB6">
        <w:t xml:space="preserve"> in </w:t>
      </w:r>
      <w:r w:rsidR="00A12398">
        <w:t xml:space="preserve">VCID </w:t>
      </w:r>
      <w:r w:rsidR="00011CB6">
        <w:t xml:space="preserve">priority order, b) send in priority order for each pass. c)  </w:t>
      </w:r>
      <w:proofErr w:type="gramStart"/>
      <w:r w:rsidR="00011CB6">
        <w:t>as</w:t>
      </w:r>
      <w:proofErr w:type="gramEnd"/>
      <w:r w:rsidR="00011CB6">
        <w:t xml:space="preserve"> specified _____________________________________________________________.</w:t>
      </w:r>
    </w:p>
    <w:p w:rsidR="00FC0625" w:rsidRDefault="00FC0625" w:rsidP="00FC0625">
      <w:pPr>
        <w:pStyle w:val="List-a1stlevel"/>
        <w:numPr>
          <w:ilvl w:val="0"/>
          <w:numId w:val="38"/>
        </w:numPr>
      </w:pPr>
      <w:r>
        <w:t xml:space="preserve">Guidance for </w:t>
      </w:r>
      <w:r w:rsidR="00011CB6">
        <w:t>NISN bandwidth</w:t>
      </w:r>
      <w:r>
        <w:t xml:space="preserve"> sharing for SSM usage during AD.</w:t>
      </w:r>
      <w:r w:rsidR="00011CB6">
        <w:t xml:space="preserve"> Circle one:  a) Prioritize SSM </w:t>
      </w:r>
      <w:r w:rsidR="00A12398">
        <w:t xml:space="preserve">over near real time. c) SSM data is lowest priority and </w:t>
      </w:r>
      <w:proofErr w:type="gramStart"/>
      <w:r w:rsidR="00A12398">
        <w:t>is sent</w:t>
      </w:r>
      <w:proofErr w:type="gramEnd"/>
      <w:r w:rsidR="00A12398">
        <w:t xml:space="preserve"> last. C) As specified   __________________________.</w:t>
      </w:r>
      <w:r w:rsidR="00011CB6">
        <w:t xml:space="preserve"> </w:t>
      </w:r>
    </w:p>
    <w:p w:rsidR="00A12398" w:rsidRDefault="00A12398" w:rsidP="00A12398">
      <w:pPr>
        <w:pStyle w:val="List-a1stlevel"/>
        <w:numPr>
          <w:ilvl w:val="0"/>
          <w:numId w:val="38"/>
        </w:numPr>
      </w:pPr>
      <w:r>
        <w:t xml:space="preserve">Supporting ground </w:t>
      </w:r>
      <w:proofErr w:type="gramStart"/>
      <w:r>
        <w:t>stations  and</w:t>
      </w:r>
      <w:proofErr w:type="gramEnd"/>
      <w:r>
        <w:t xml:space="preserve"> abbreviations: _________(___), ___________(___), ____________(___), _________(___).</w:t>
      </w:r>
    </w:p>
    <w:p w:rsidR="00A12398" w:rsidRDefault="00AA6C80" w:rsidP="00FC0625">
      <w:pPr>
        <w:pStyle w:val="List-a1stlevel"/>
        <w:numPr>
          <w:ilvl w:val="0"/>
          <w:numId w:val="38"/>
        </w:numPr>
      </w:pPr>
      <w:r>
        <w:t>TLM file name. Fill in Station and Mission names below.</w:t>
      </w:r>
    </w:p>
    <w:p w:rsidR="00A12398" w:rsidRDefault="00A12398" w:rsidP="00A12398">
      <w:pPr>
        <w:pStyle w:val="List-a1stlevel"/>
        <w:ind w:left="720" w:firstLine="0"/>
      </w:pPr>
      <w:r>
        <w:t>&lt;STATION&gt;_&lt;MISSION&gt;_VC&lt;ID&gt;_&lt;YYYY&gt;_&lt;DOY&gt;_&lt;HH&gt;_&lt;MM&gt;_&lt;SS&gt;.</w:t>
      </w:r>
      <w:proofErr w:type="spellStart"/>
      <w:r>
        <w:t>tlm</w:t>
      </w:r>
      <w:proofErr w:type="spellEnd"/>
    </w:p>
    <w:p w:rsidR="00A12398" w:rsidRDefault="00A12398" w:rsidP="00AA6C80">
      <w:pPr>
        <w:pStyle w:val="List-a1stlevel"/>
        <w:numPr>
          <w:ilvl w:val="0"/>
          <w:numId w:val="38"/>
        </w:numPr>
      </w:pPr>
      <w:r>
        <w:t>QAC file name.</w:t>
      </w:r>
      <w:r w:rsidR="00AA6C80" w:rsidRPr="00AA6C80">
        <w:t xml:space="preserve"> </w:t>
      </w:r>
      <w:r w:rsidR="00AA6C80">
        <w:t>Fill in Station and Mission names below.</w:t>
      </w:r>
    </w:p>
    <w:p w:rsidR="00A12398" w:rsidRDefault="00A12398" w:rsidP="00A12398">
      <w:pPr>
        <w:pStyle w:val="List-a1stlevel"/>
        <w:ind w:left="720" w:firstLine="0"/>
      </w:pPr>
      <w:r>
        <w:t>&lt;STATION&gt;_&lt;MISSION&gt;_VC&lt;ID&gt;_&lt;YYYY&gt;_&lt;DOY&gt;_&lt;HH&gt;_&lt;MM&gt;_&lt;SS&gt;.</w:t>
      </w:r>
      <w:proofErr w:type="spellStart"/>
      <w:r>
        <w:t>qac</w:t>
      </w:r>
      <w:proofErr w:type="spellEnd"/>
    </w:p>
    <w:p w:rsidR="00A12398" w:rsidRDefault="00A12398" w:rsidP="00AA6C80">
      <w:pPr>
        <w:pStyle w:val="List-a1stlevel"/>
        <w:numPr>
          <w:ilvl w:val="0"/>
          <w:numId w:val="38"/>
        </w:numPr>
      </w:pPr>
      <w:r>
        <w:t>LDF file name.</w:t>
      </w:r>
      <w:r w:rsidR="00AA6C80">
        <w:t xml:space="preserve"> Fill in Station and Mission names below.</w:t>
      </w:r>
    </w:p>
    <w:p w:rsidR="00A12398" w:rsidRDefault="00A12398" w:rsidP="00A12398">
      <w:pPr>
        <w:pStyle w:val="Paragraph"/>
        <w:ind w:left="720"/>
      </w:pPr>
      <w:r w:rsidRPr="00BA1B2D">
        <w:t>&lt;STATION&gt;_&lt;MISSION&gt;_&lt;YYYY&gt;_&lt;DOY&gt;_&lt;HH&gt;_&lt;MM&gt;_&lt;SS&gt;.</w:t>
      </w:r>
      <w:proofErr w:type="spellStart"/>
      <w:r w:rsidRPr="00BA1B2D">
        <w:t>ldf</w:t>
      </w:r>
      <w:proofErr w:type="spellEnd"/>
    </w:p>
    <w:p w:rsidR="00A12398" w:rsidRDefault="00F95821" w:rsidP="00FC0625">
      <w:pPr>
        <w:pStyle w:val="List-a1stlevel"/>
        <w:numPr>
          <w:ilvl w:val="0"/>
          <w:numId w:val="38"/>
        </w:numPr>
      </w:pPr>
      <w:r>
        <w:t>DAPHNE Storage System directory for Self Service Mode</w:t>
      </w:r>
      <w:r w:rsidR="00D32A0B">
        <w:t xml:space="preserve"> (not configurable)</w:t>
      </w:r>
      <w:r>
        <w:t>:</w:t>
      </w:r>
      <w:r w:rsidR="00D32A0B">
        <w:t xml:space="preserve">  </w:t>
      </w:r>
      <w:r w:rsidR="00D32A0B" w:rsidRPr="00FF0E43">
        <w:t>/</w:t>
      </w:r>
      <w:proofErr w:type="spellStart"/>
      <w:r w:rsidR="00D32A0B" w:rsidRPr="00FF0E43">
        <w:t>tlm</w:t>
      </w:r>
      <w:proofErr w:type="spellEnd"/>
      <w:r w:rsidR="00D32A0B" w:rsidRPr="00FF0E43">
        <w:t>/&lt;DOY&gt;</w:t>
      </w:r>
      <w:r w:rsidR="00A46F87">
        <w:t xml:space="preserve">. </w:t>
      </w:r>
    </w:p>
    <w:p w:rsidR="00A46F87" w:rsidRDefault="006C1C01" w:rsidP="00FC0625">
      <w:pPr>
        <w:pStyle w:val="List-a1stlevel"/>
        <w:numPr>
          <w:ilvl w:val="0"/>
          <w:numId w:val="38"/>
        </w:numPr>
      </w:pPr>
      <w:r>
        <w:t>Automatically d</w:t>
      </w:r>
      <w:r w:rsidR="00A46F87">
        <w:t>elete Idle frames Yes___</w:t>
      </w:r>
      <w:proofErr w:type="gramStart"/>
      <w:r w:rsidR="00A46F87">
        <w:t>_  No</w:t>
      </w:r>
      <w:proofErr w:type="gramEnd"/>
      <w:r w:rsidR="00A46F87">
        <w:t xml:space="preserve"> ____.</w:t>
      </w:r>
    </w:p>
    <w:p w:rsidR="00A46F87" w:rsidRDefault="00A46F87" w:rsidP="00FC0625">
      <w:pPr>
        <w:pStyle w:val="List-a1stlevel"/>
        <w:numPr>
          <w:ilvl w:val="0"/>
          <w:numId w:val="38"/>
        </w:numPr>
      </w:pPr>
      <w:r>
        <w:t>SLE data Customer Destination IP ____________________.</w:t>
      </w:r>
    </w:p>
    <w:p w:rsidR="00A12398" w:rsidRDefault="00A12398" w:rsidP="00FC0625"/>
    <w:p w:rsidR="00BB5079" w:rsidRDefault="00BB5079" w:rsidP="00DB09A8">
      <w:pPr>
        <w:pStyle w:val="Heading8"/>
      </w:pPr>
      <w:bookmarkStart w:id="100" w:name="_Toc313395382"/>
      <w:bookmarkStart w:id="101" w:name="_Ref479486495"/>
      <w:bookmarkStart w:id="102" w:name="_Toc483912282"/>
      <w:r>
        <w:t>QAC</w:t>
      </w:r>
      <w:r w:rsidR="007265D8">
        <w:t xml:space="preserve"> and LDF</w:t>
      </w:r>
      <w:r>
        <w:t xml:space="preserve"> File Format Examples</w:t>
      </w:r>
      <w:bookmarkEnd w:id="100"/>
      <w:bookmarkEnd w:id="101"/>
      <w:bookmarkEnd w:id="102"/>
    </w:p>
    <w:p w:rsidR="00BB5079" w:rsidRPr="00C57AE1" w:rsidRDefault="00C57AE1" w:rsidP="00C57AE1">
      <w:pPr>
        <w:pStyle w:val="Paragraph"/>
        <w:rPr>
          <w:sz w:val="22"/>
          <w:szCs w:val="22"/>
        </w:rPr>
      </w:pPr>
      <w:r w:rsidRPr="00C57AE1">
        <w:rPr>
          <w:rFonts w:ascii="Arial" w:hAnsi="Arial" w:cs="Arial"/>
          <w:b/>
          <w:sz w:val="22"/>
          <w:szCs w:val="22"/>
        </w:rPr>
        <w:t>B.1</w:t>
      </w:r>
      <w:r w:rsidRPr="00C57AE1">
        <w:rPr>
          <w:rFonts w:ascii="Arial" w:hAnsi="Arial" w:cs="Arial"/>
          <w:b/>
          <w:sz w:val="22"/>
          <w:szCs w:val="22"/>
        </w:rPr>
        <w:tab/>
      </w:r>
      <w:r w:rsidR="00BB5079" w:rsidRPr="00C57AE1">
        <w:rPr>
          <w:rFonts w:ascii="Arial" w:hAnsi="Arial" w:cs="Arial"/>
          <w:b/>
          <w:sz w:val="22"/>
          <w:szCs w:val="22"/>
        </w:rPr>
        <w:t xml:space="preserve">QAC File Example </w:t>
      </w:r>
      <w:r w:rsidRPr="00C57AE1">
        <w:rPr>
          <w:rFonts w:ascii="Arial" w:hAnsi="Arial" w:cs="Arial"/>
          <w:b/>
          <w:sz w:val="22"/>
          <w:szCs w:val="22"/>
        </w:rPr>
        <w:t>(</w:t>
      </w:r>
      <w:r w:rsidR="00BB5079" w:rsidRPr="00C57AE1">
        <w:rPr>
          <w:rFonts w:ascii="Arial" w:hAnsi="Arial" w:cs="Arial"/>
          <w:b/>
          <w:sz w:val="22"/>
          <w:szCs w:val="22"/>
        </w:rPr>
        <w:t>Shows examples of fields; nume</w:t>
      </w:r>
      <w:r w:rsidRPr="00C57AE1">
        <w:rPr>
          <w:rFonts w:ascii="Arial" w:hAnsi="Arial" w:cs="Arial"/>
          <w:b/>
          <w:sz w:val="22"/>
          <w:szCs w:val="22"/>
        </w:rPr>
        <w:t>ric values may not be correct)</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FILE_CKSUM_TYPE=md5</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FILE_CKSUM_VALUE=47c78e50ffffc288995b4723b8915e0f</w:t>
      </w:r>
    </w:p>
    <w:p w:rsidR="00BB5079" w:rsidRDefault="00BB5079" w:rsidP="0068653E">
      <w:pPr>
        <w:pStyle w:val="Paragraph"/>
        <w:rPr>
          <w:rFonts w:ascii="Courier New" w:hAnsi="Courier New" w:cs="Courier New"/>
        </w:rPr>
      </w:pPr>
      <w:r w:rsidRPr="00C57AE1">
        <w:rPr>
          <w:rFonts w:ascii="Courier New" w:hAnsi="Courier New" w:cs="Courier New"/>
        </w:rPr>
        <w:t>C5C5</w:t>
      </w:r>
    </w:p>
    <w:p w:rsidR="00C57AE1" w:rsidRDefault="00C57AE1" w:rsidP="00C57AE1">
      <w:pPr>
        <w:pStyle w:val="ParagraphPartial"/>
      </w:pPr>
    </w:p>
    <w:p w:rsidR="00BB5079" w:rsidRPr="00C57AE1" w:rsidRDefault="00C57AE1" w:rsidP="00C57AE1">
      <w:pPr>
        <w:pStyle w:val="Paragraph"/>
        <w:rPr>
          <w:rFonts w:ascii="Arial" w:hAnsi="Arial" w:cs="Arial"/>
          <w:sz w:val="22"/>
          <w:szCs w:val="22"/>
        </w:rPr>
      </w:pPr>
      <w:r w:rsidRPr="00C57AE1">
        <w:rPr>
          <w:rFonts w:ascii="Arial" w:hAnsi="Arial" w:cs="Arial"/>
          <w:b/>
          <w:sz w:val="22"/>
          <w:szCs w:val="22"/>
        </w:rPr>
        <w:t>B.2</w:t>
      </w:r>
      <w:r w:rsidRPr="00C57AE1">
        <w:rPr>
          <w:rFonts w:ascii="Arial" w:hAnsi="Arial" w:cs="Arial"/>
          <w:b/>
          <w:sz w:val="22"/>
          <w:szCs w:val="22"/>
        </w:rPr>
        <w:tab/>
      </w:r>
      <w:r w:rsidR="00A16B9B" w:rsidRPr="00C57AE1">
        <w:rPr>
          <w:rFonts w:ascii="Arial" w:hAnsi="Arial" w:cs="Arial"/>
          <w:b/>
          <w:sz w:val="22"/>
          <w:szCs w:val="22"/>
        </w:rPr>
        <w:t>L</w:t>
      </w:r>
      <w:r w:rsidRPr="00C57AE1">
        <w:rPr>
          <w:rFonts w:ascii="Arial" w:hAnsi="Arial" w:cs="Arial"/>
          <w:b/>
          <w:sz w:val="22"/>
          <w:szCs w:val="22"/>
        </w:rPr>
        <w:t>DF File Example (</w:t>
      </w:r>
      <w:r w:rsidR="00BB5079" w:rsidRPr="00C57AE1">
        <w:rPr>
          <w:rFonts w:ascii="Arial" w:hAnsi="Arial" w:cs="Arial"/>
          <w:b/>
          <w:sz w:val="22"/>
          <w:szCs w:val="22"/>
        </w:rPr>
        <w:t>Shows examples of fields; numeric values may not be correct</w:t>
      </w:r>
      <w:r w:rsidRPr="00C57AE1">
        <w:rPr>
          <w:rFonts w:ascii="Arial" w:hAnsi="Arial" w:cs="Arial"/>
          <w:b/>
          <w:sz w:val="22"/>
          <w:szCs w:val="22"/>
        </w:rPr>
        <w:t>)</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ASF_IRIS_VC03_2011</w:t>
      </w:r>
      <w:r w:rsidR="00A632FB" w:rsidRPr="00C57AE1">
        <w:rPr>
          <w:rFonts w:ascii="Courier New" w:hAnsi="Courier New" w:cs="Courier New"/>
          <w:lang w:val="de-DE"/>
        </w:rPr>
        <w:t>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40</w:t>
      </w:r>
      <w:r w:rsidR="00A632FB" w:rsidRPr="00C57AE1">
        <w:rPr>
          <w:rFonts w:ascii="Courier New" w:hAnsi="Courier New" w:cs="Courier New"/>
          <w:lang w:val="de-DE"/>
        </w:rPr>
        <w:t>_</w:t>
      </w:r>
      <w:r w:rsidRPr="00C57AE1">
        <w:rPr>
          <w:rFonts w:ascii="Courier New" w:hAnsi="Courier New" w:cs="Courier New"/>
          <w:lang w:val="de-DE"/>
        </w:rPr>
        <w:t>40</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40</w:t>
      </w:r>
      <w:r w:rsidR="00A632FB" w:rsidRPr="00C57AE1">
        <w:rPr>
          <w:rFonts w:ascii="Courier New" w:hAnsi="Courier New" w:cs="Courier New"/>
          <w:lang w:val="de-DE"/>
        </w:rPr>
        <w:t>_</w:t>
      </w:r>
      <w:r w:rsidRPr="00C57AE1">
        <w:rPr>
          <w:rFonts w:ascii="Courier New" w:hAnsi="Courier New" w:cs="Courier New"/>
          <w:lang w:val="de-DE"/>
        </w:rPr>
        <w:t>40</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41</w:t>
      </w:r>
      <w:r w:rsidR="00A632FB" w:rsidRPr="00C57AE1">
        <w:rPr>
          <w:rFonts w:ascii="Courier New" w:hAnsi="Courier New" w:cs="Courier New"/>
          <w:lang w:val="de-DE"/>
        </w:rPr>
        <w:t>_</w:t>
      </w:r>
      <w:r w:rsidRPr="00C57AE1">
        <w:rPr>
          <w:rFonts w:ascii="Courier New" w:hAnsi="Courier New" w:cs="Courier New"/>
          <w:lang w:val="de-DE"/>
        </w:rPr>
        <w:t>40</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03_2011_234_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41</w:t>
      </w:r>
      <w:r w:rsidR="00A632FB" w:rsidRPr="00C57AE1">
        <w:rPr>
          <w:rFonts w:ascii="Courier New" w:hAnsi="Courier New" w:cs="Courier New"/>
          <w:lang w:val="de-DE"/>
        </w:rPr>
        <w:t>_</w:t>
      </w:r>
      <w:r w:rsidRPr="00C57AE1">
        <w:rPr>
          <w:rFonts w:ascii="Courier New" w:hAnsi="Courier New" w:cs="Courier New"/>
          <w:lang w:val="de-DE"/>
        </w:rPr>
        <w:t>40</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42</w:t>
      </w:r>
      <w:r w:rsidR="00A632FB" w:rsidRPr="00C57AE1">
        <w:rPr>
          <w:rFonts w:ascii="Courier New" w:hAnsi="Courier New" w:cs="Courier New"/>
          <w:lang w:val="de-DE"/>
        </w:rPr>
        <w:t>_</w:t>
      </w:r>
      <w:r w:rsidRPr="00C57AE1">
        <w:rPr>
          <w:rFonts w:ascii="Courier New" w:hAnsi="Courier New" w:cs="Courier New"/>
          <w:lang w:val="de-DE"/>
        </w:rPr>
        <w:t>40</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03_2011_234_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42</w:t>
      </w:r>
      <w:r w:rsidR="00A632FB" w:rsidRPr="00C57AE1">
        <w:rPr>
          <w:rFonts w:ascii="Courier New" w:hAnsi="Courier New" w:cs="Courier New"/>
          <w:lang w:val="de-DE"/>
        </w:rPr>
        <w:t>_</w:t>
      </w:r>
      <w:r w:rsidRPr="00C57AE1">
        <w:rPr>
          <w:rFonts w:ascii="Courier New" w:hAnsi="Courier New" w:cs="Courier New"/>
          <w:lang w:val="de-DE"/>
        </w:rPr>
        <w:t>40</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03_2011_234_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43</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43</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03_2011_234_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44</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44</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45</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03_2011_234_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45</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02_2011_234_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46</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w:t>
      </w:r>
      <w:r w:rsidR="00A632FB" w:rsidRPr="00C57AE1">
        <w:rPr>
          <w:rFonts w:ascii="Courier New" w:hAnsi="Courier New" w:cs="Courier New"/>
          <w:lang w:val="de-DE"/>
        </w:rPr>
        <w:t>03_2011_234_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46</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ASF_IRIS_VC03_2011</w:t>
      </w:r>
      <w:r w:rsidR="00A632FB" w:rsidRPr="00C57AE1">
        <w:rPr>
          <w:rFonts w:ascii="Courier New" w:hAnsi="Courier New" w:cs="Courier New"/>
          <w:lang w:val="de-DE"/>
        </w:rPr>
        <w:t>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47</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ASF_IRIS_VC02_2011</w:t>
      </w:r>
      <w:r w:rsidR="00A632FB" w:rsidRPr="00C57AE1">
        <w:rPr>
          <w:rFonts w:ascii="Courier New" w:hAnsi="Courier New" w:cs="Courier New"/>
          <w:lang w:val="de-DE"/>
        </w:rPr>
        <w:t>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47</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ASF_IRIS_VC03_2011</w:t>
      </w:r>
      <w:r w:rsidR="00A632FB" w:rsidRPr="00C57AE1">
        <w:rPr>
          <w:rFonts w:ascii="Courier New" w:hAnsi="Courier New" w:cs="Courier New"/>
          <w:lang w:val="de-DE"/>
        </w:rPr>
        <w:t>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48</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lang w:val="de-DE"/>
        </w:rPr>
      </w:pPr>
      <w:r w:rsidRPr="00C57AE1">
        <w:rPr>
          <w:rFonts w:ascii="Courier New" w:hAnsi="Courier New" w:cs="Courier New"/>
          <w:lang w:val="de-DE"/>
        </w:rPr>
        <w:t>ASF_IRIS_VC02_2011</w:t>
      </w:r>
      <w:r w:rsidR="00A632FB" w:rsidRPr="00C57AE1">
        <w:rPr>
          <w:rFonts w:ascii="Courier New" w:hAnsi="Courier New" w:cs="Courier New"/>
          <w:lang w:val="de-DE"/>
        </w:rPr>
        <w:t>_234_</w:t>
      </w:r>
      <w:r w:rsidRPr="00C57AE1">
        <w:rPr>
          <w:rFonts w:ascii="Courier New" w:hAnsi="Courier New" w:cs="Courier New"/>
          <w:lang w:val="de-DE"/>
        </w:rPr>
        <w:t>22</w:t>
      </w:r>
      <w:r w:rsidR="00A632FB" w:rsidRPr="00C57AE1">
        <w:rPr>
          <w:rFonts w:ascii="Courier New" w:hAnsi="Courier New" w:cs="Courier New"/>
          <w:lang w:val="de-DE"/>
        </w:rPr>
        <w:t>_</w:t>
      </w:r>
      <w:r w:rsidRPr="00C57AE1">
        <w:rPr>
          <w:rFonts w:ascii="Courier New" w:hAnsi="Courier New" w:cs="Courier New"/>
          <w:lang w:val="de-DE"/>
        </w:rPr>
        <w:t>48</w:t>
      </w:r>
      <w:r w:rsidR="00A632FB" w:rsidRPr="00C57AE1">
        <w:rPr>
          <w:rFonts w:ascii="Courier New" w:hAnsi="Courier New" w:cs="Courier New"/>
          <w:lang w:val="de-DE"/>
        </w:rPr>
        <w:t>_</w:t>
      </w:r>
      <w:r w:rsidRPr="00C57AE1">
        <w:rPr>
          <w:rFonts w:ascii="Courier New" w:hAnsi="Courier New" w:cs="Courier New"/>
          <w:lang w:val="de-DE"/>
        </w:rPr>
        <w:t>41</w:t>
      </w:r>
    </w:p>
    <w:p w:rsidR="00BB5079" w:rsidRPr="00C57AE1" w:rsidRDefault="00BB5079" w:rsidP="0068653E">
      <w:pPr>
        <w:pStyle w:val="Paragraph"/>
        <w:rPr>
          <w:rFonts w:ascii="Courier New" w:hAnsi="Courier New" w:cs="Courier New"/>
        </w:rPr>
      </w:pPr>
      <w:r w:rsidRPr="00C57AE1">
        <w:rPr>
          <w:rFonts w:ascii="Courier New" w:hAnsi="Courier New" w:cs="Courier New"/>
          <w:lang w:val="de-DE"/>
        </w:rPr>
        <w:t>C5C5</w:t>
      </w:r>
    </w:p>
    <w:p w:rsidR="00232266" w:rsidRDefault="00232266" w:rsidP="0068653E">
      <w:pPr>
        <w:pStyle w:val="Paragraph"/>
      </w:pPr>
    </w:p>
    <w:p w:rsidR="00E5627B" w:rsidRDefault="00E5627B" w:rsidP="0068653E">
      <w:pPr>
        <w:pStyle w:val="Paragraph"/>
        <w:sectPr w:rsidR="00E5627B" w:rsidSect="007E5EED">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720" w:left="1440" w:header="720" w:footer="720" w:gutter="0"/>
          <w:pgNumType w:start="1" w:chapStyle="8"/>
          <w:cols w:space="720"/>
          <w:titlePg/>
        </w:sectPr>
      </w:pPr>
    </w:p>
    <w:p w:rsidR="00BB5079" w:rsidRDefault="00232266" w:rsidP="00232266">
      <w:pPr>
        <w:pStyle w:val="CenterHeadingTOC-marked"/>
      </w:pPr>
      <w:bookmarkStart w:id="103" w:name="_Toc483912283"/>
      <w:r>
        <w:lastRenderedPageBreak/>
        <w:t>Abbreviations/Acronyms</w:t>
      </w:r>
      <w:bookmarkEnd w:id="103"/>
    </w:p>
    <w:tbl>
      <w:tblPr>
        <w:tblW w:w="0" w:type="auto"/>
        <w:shd w:val="clear" w:color="auto" w:fill="FFFFFF"/>
        <w:tblLayout w:type="fixed"/>
        <w:tblLook w:val="0000" w:firstRow="0" w:lastRow="0" w:firstColumn="0" w:lastColumn="0" w:noHBand="0" w:noVBand="0"/>
      </w:tblPr>
      <w:tblGrid>
        <w:gridCol w:w="2160"/>
        <w:gridCol w:w="7200"/>
      </w:tblGrid>
      <w:tr w:rsidR="00232266" w:rsidTr="00D61D71">
        <w:trPr>
          <w:cantSplit/>
          <w:trHeight w:val="220"/>
          <w:tblHeader/>
        </w:trPr>
        <w:tc>
          <w:tcPr>
            <w:tcW w:w="2160" w:type="dxa"/>
            <w:shd w:val="clear" w:color="auto" w:fill="FFFFFF"/>
            <w:tcMar>
              <w:top w:w="0" w:type="dxa"/>
              <w:left w:w="0" w:type="dxa"/>
              <w:bottom w:w="0" w:type="dxa"/>
              <w:right w:w="0" w:type="dxa"/>
            </w:tcMar>
            <w:vAlign w:val="bottom"/>
          </w:tcPr>
          <w:p w:rsidR="00232266" w:rsidRPr="00DB09A8" w:rsidRDefault="00232266" w:rsidP="00D61D71">
            <w:pPr>
              <w:pStyle w:val="AbbrevGlossaryDescriptions"/>
              <w:rPr>
                <w:b/>
              </w:rPr>
            </w:pPr>
            <w:r w:rsidRPr="00DB09A8">
              <w:rPr>
                <w:b/>
              </w:rPr>
              <w:t>Abbreviation</w:t>
            </w:r>
          </w:p>
        </w:tc>
        <w:tc>
          <w:tcPr>
            <w:tcW w:w="7200" w:type="dxa"/>
            <w:shd w:val="clear" w:color="auto" w:fill="FFFFFF"/>
            <w:tcMar>
              <w:top w:w="0" w:type="dxa"/>
              <w:left w:w="0" w:type="dxa"/>
              <w:bottom w:w="0" w:type="dxa"/>
              <w:right w:w="0" w:type="dxa"/>
            </w:tcMar>
            <w:vAlign w:val="bottom"/>
          </w:tcPr>
          <w:p w:rsidR="00232266" w:rsidRPr="00DB09A8" w:rsidRDefault="00232266" w:rsidP="00D61D71">
            <w:pPr>
              <w:pStyle w:val="AbbrevGlossaryDescriptions"/>
              <w:rPr>
                <w:b/>
              </w:rPr>
            </w:pPr>
            <w:r w:rsidRPr="00DB09A8">
              <w:rPr>
                <w:b/>
              </w:rPr>
              <w:t>Definition</w:t>
            </w:r>
          </w:p>
        </w:tc>
      </w:tr>
      <w:tr w:rsidR="003C614A" w:rsidTr="00D61D71">
        <w:trPr>
          <w:cantSplit/>
          <w:trHeight w:val="220"/>
          <w:tblHeader/>
        </w:trPr>
        <w:tc>
          <w:tcPr>
            <w:tcW w:w="2160" w:type="dxa"/>
            <w:shd w:val="clear" w:color="auto" w:fill="FFFFFF"/>
            <w:tcMar>
              <w:top w:w="0" w:type="dxa"/>
              <w:left w:w="0" w:type="dxa"/>
              <w:bottom w:w="0" w:type="dxa"/>
              <w:right w:w="0" w:type="dxa"/>
            </w:tcMar>
            <w:vAlign w:val="bottom"/>
          </w:tcPr>
          <w:p w:rsidR="003C614A" w:rsidRPr="003C614A" w:rsidRDefault="003C614A" w:rsidP="00D61D71">
            <w:pPr>
              <w:pStyle w:val="AbbrevGlossaryDescriptions"/>
            </w:pPr>
            <w:r w:rsidRPr="003C614A">
              <w:t>AD</w:t>
            </w:r>
          </w:p>
        </w:tc>
        <w:tc>
          <w:tcPr>
            <w:tcW w:w="7200" w:type="dxa"/>
            <w:shd w:val="clear" w:color="auto" w:fill="FFFFFF"/>
            <w:tcMar>
              <w:top w:w="0" w:type="dxa"/>
              <w:left w:w="0" w:type="dxa"/>
              <w:bottom w:w="0" w:type="dxa"/>
              <w:right w:w="0" w:type="dxa"/>
            </w:tcMar>
            <w:vAlign w:val="bottom"/>
          </w:tcPr>
          <w:p w:rsidR="003C614A" w:rsidRPr="003C614A" w:rsidRDefault="003C614A" w:rsidP="00D61D71">
            <w:pPr>
              <w:pStyle w:val="AbbrevGlossaryDescriptions"/>
            </w:pPr>
            <w:r w:rsidRPr="003C614A">
              <w:t>Automatic Delivery</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ASCII</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American Standard Code for Information</w:t>
            </w:r>
            <w:r w:rsidR="00615D5D">
              <w:t xml:space="preserve"> Interchange</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ASF</w:t>
            </w:r>
          </w:p>
        </w:tc>
        <w:tc>
          <w:tcPr>
            <w:tcW w:w="7200" w:type="dxa"/>
            <w:shd w:val="clear" w:color="auto" w:fill="FFFFFF"/>
            <w:tcMar>
              <w:top w:w="0" w:type="dxa"/>
              <w:left w:w="0" w:type="dxa"/>
              <w:bottom w:w="0" w:type="dxa"/>
              <w:right w:w="0" w:type="dxa"/>
            </w:tcMar>
            <w:vAlign w:val="bottom"/>
          </w:tcPr>
          <w:p w:rsidR="004027CD" w:rsidRPr="004027CD" w:rsidRDefault="004027CD" w:rsidP="00D61D71">
            <w:pPr>
              <w:pStyle w:val="AbbrevGlossaryDescriptions"/>
            </w:pPr>
            <w:r w:rsidRPr="004027CD">
              <w:t>Alaska Science Facility</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ASM</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Attached Sync Marker</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B/W</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Bandwidth</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CADU</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 xml:space="preserve">Channel </w:t>
            </w:r>
            <w:r w:rsidR="00D61D71">
              <w:t>Access Data Unit</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CCB</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Configuration Control Board</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CMO</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Configuration Management Office</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DDS</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Data Distribution System</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DMR</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Detailed Mission Requirements</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DSS</w:t>
            </w:r>
          </w:p>
        </w:tc>
        <w:tc>
          <w:tcPr>
            <w:tcW w:w="7200" w:type="dxa"/>
            <w:shd w:val="clear" w:color="auto" w:fill="FFFFFF"/>
            <w:tcMar>
              <w:top w:w="0" w:type="dxa"/>
              <w:left w:w="0" w:type="dxa"/>
              <w:bottom w:w="0" w:type="dxa"/>
              <w:right w:w="0" w:type="dxa"/>
            </w:tcMar>
            <w:vAlign w:val="bottom"/>
          </w:tcPr>
          <w:p w:rsidR="004027CD" w:rsidRDefault="004027CD" w:rsidP="004027CD">
            <w:pPr>
              <w:pStyle w:val="AbbrevGlossaryDescriptions"/>
            </w:pPr>
            <w:r w:rsidRPr="004027CD">
              <w:t>Data Storage Subsystem</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EOF</w:t>
            </w:r>
          </w:p>
        </w:tc>
        <w:tc>
          <w:tcPr>
            <w:tcW w:w="7200" w:type="dxa"/>
            <w:shd w:val="clear" w:color="auto" w:fill="FFFFFF"/>
            <w:tcMar>
              <w:top w:w="0" w:type="dxa"/>
              <w:left w:w="0" w:type="dxa"/>
              <w:bottom w:w="0" w:type="dxa"/>
              <w:right w:w="0" w:type="dxa"/>
            </w:tcMar>
            <w:vAlign w:val="bottom"/>
          </w:tcPr>
          <w:p w:rsidR="00232266" w:rsidRDefault="00232266" w:rsidP="004027CD">
            <w:pPr>
              <w:pStyle w:val="AbbrevGlossaryDescriptions"/>
            </w:pPr>
            <w:r>
              <w:t xml:space="preserve">End </w:t>
            </w:r>
            <w:r w:rsidR="004027CD">
              <w:t>o</w:t>
            </w:r>
            <w:r>
              <w:t>f File</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FEP</w:t>
            </w:r>
          </w:p>
        </w:tc>
        <w:tc>
          <w:tcPr>
            <w:tcW w:w="7200" w:type="dxa"/>
            <w:shd w:val="clear" w:color="auto" w:fill="FFFFFF"/>
            <w:tcMar>
              <w:top w:w="0" w:type="dxa"/>
              <w:left w:w="0" w:type="dxa"/>
              <w:bottom w:w="0" w:type="dxa"/>
              <w:right w:w="0" w:type="dxa"/>
            </w:tcMar>
            <w:vAlign w:val="bottom"/>
          </w:tcPr>
          <w:p w:rsidR="003C614A" w:rsidRDefault="00232266" w:rsidP="003C614A">
            <w:pPr>
              <w:pStyle w:val="AbbrevGlossaryDescriptions"/>
            </w:pPr>
            <w:r>
              <w:t>Front-end Processor</w:t>
            </w:r>
          </w:p>
        </w:tc>
      </w:tr>
      <w:tr w:rsidR="003C614A" w:rsidTr="00D61D71">
        <w:trPr>
          <w:cantSplit/>
          <w:trHeight w:val="220"/>
        </w:trPr>
        <w:tc>
          <w:tcPr>
            <w:tcW w:w="2160" w:type="dxa"/>
            <w:shd w:val="clear" w:color="auto" w:fill="FFFFFF"/>
            <w:tcMar>
              <w:top w:w="0" w:type="dxa"/>
              <w:left w:w="0" w:type="dxa"/>
              <w:bottom w:w="0" w:type="dxa"/>
              <w:right w:w="0" w:type="dxa"/>
            </w:tcMar>
            <w:vAlign w:val="bottom"/>
          </w:tcPr>
          <w:p w:rsidR="003C614A" w:rsidRDefault="003C614A" w:rsidP="00D61D71">
            <w:pPr>
              <w:pStyle w:val="AbbrevGlossaryDescriptions"/>
            </w:pPr>
            <w:r>
              <w:t>FTL</w:t>
            </w:r>
          </w:p>
        </w:tc>
        <w:tc>
          <w:tcPr>
            <w:tcW w:w="7200" w:type="dxa"/>
            <w:shd w:val="clear" w:color="auto" w:fill="FFFFFF"/>
            <w:tcMar>
              <w:top w:w="0" w:type="dxa"/>
              <w:left w:w="0" w:type="dxa"/>
              <w:bottom w:w="0" w:type="dxa"/>
              <w:right w:w="0" w:type="dxa"/>
            </w:tcMar>
            <w:vAlign w:val="bottom"/>
          </w:tcPr>
          <w:p w:rsidR="003C614A" w:rsidRDefault="003C614A" w:rsidP="003C614A">
            <w:pPr>
              <w:pStyle w:val="AbbrevGlossaryDescriptions"/>
            </w:pPr>
            <w:r>
              <w:t>File Transfer Length</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proofErr w:type="spellStart"/>
            <w:r>
              <w:t>Gbytes</w:t>
            </w:r>
            <w:proofErr w:type="spellEnd"/>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Giga Bytes (1X10</w:t>
            </w:r>
            <w:r>
              <w:rPr>
                <w:vertAlign w:val="superscript"/>
              </w:rPr>
              <w:t>9</w:t>
            </w:r>
            <w:r>
              <w:t xml:space="preserve"> Bytes)</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GHz</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Giga Hertz  1X10</w:t>
            </w:r>
            <w:r>
              <w:rPr>
                <w:vertAlign w:val="superscript"/>
              </w:rPr>
              <w:t>9</w:t>
            </w:r>
            <w:r>
              <w:t xml:space="preserve"> Hz</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HDR</w:t>
            </w:r>
          </w:p>
        </w:tc>
        <w:tc>
          <w:tcPr>
            <w:tcW w:w="7200" w:type="dxa"/>
            <w:shd w:val="clear" w:color="auto" w:fill="FFFFFF"/>
            <w:tcMar>
              <w:top w:w="0" w:type="dxa"/>
              <w:left w:w="0" w:type="dxa"/>
              <w:bottom w:w="0" w:type="dxa"/>
              <w:right w:w="0" w:type="dxa"/>
            </w:tcMar>
            <w:vAlign w:val="bottom"/>
          </w:tcPr>
          <w:p w:rsidR="004027CD" w:rsidRPr="004027CD" w:rsidRDefault="004027CD" w:rsidP="00D61D71">
            <w:pPr>
              <w:pStyle w:val="AbbrevGlossaryDescriptions"/>
            </w:pPr>
            <w:r>
              <w:t>High Data Rate (receivers)</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HK</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Housekeeping</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Hz</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Hertz (Cycles Per Second)</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ICD</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Interface Control Document</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IM_PDU</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Instrument Multiplexing Protocol Data Unit</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proofErr w:type="spellStart"/>
            <w:r>
              <w:t>IONet</w:t>
            </w:r>
            <w:proofErr w:type="spellEnd"/>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t>Internet Protocol Operational Network</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IP</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Internet Protocol</w:t>
            </w:r>
          </w:p>
        </w:tc>
      </w:tr>
      <w:tr w:rsidR="004027CD" w:rsidTr="004027CD">
        <w:trPr>
          <w:cantSplit/>
          <w:trHeight w:val="220"/>
        </w:trPr>
        <w:tc>
          <w:tcPr>
            <w:tcW w:w="2160" w:type="dxa"/>
            <w:shd w:val="clear" w:color="auto" w:fill="FFFFFF"/>
            <w:tcMar>
              <w:top w:w="0" w:type="dxa"/>
              <w:left w:w="0" w:type="dxa"/>
              <w:bottom w:w="0" w:type="dxa"/>
              <w:right w:w="0" w:type="dxa"/>
            </w:tcMar>
            <w:vAlign w:val="bottom"/>
          </w:tcPr>
          <w:p w:rsidR="004027CD" w:rsidRDefault="004027CD" w:rsidP="004027CD">
            <w:pPr>
              <w:pStyle w:val="AbbrevGlossaryDescriptions"/>
            </w:pPr>
            <w:r>
              <w:t>IRIS</w:t>
            </w:r>
          </w:p>
        </w:tc>
        <w:tc>
          <w:tcPr>
            <w:tcW w:w="7200" w:type="dxa"/>
            <w:shd w:val="clear" w:color="auto" w:fill="FFFFFF"/>
            <w:tcMar>
              <w:top w:w="0" w:type="dxa"/>
              <w:left w:w="0" w:type="dxa"/>
              <w:bottom w:w="0" w:type="dxa"/>
              <w:right w:w="0" w:type="dxa"/>
            </w:tcMar>
            <w:vAlign w:val="bottom"/>
          </w:tcPr>
          <w:p w:rsidR="004027CD" w:rsidRDefault="004027CD" w:rsidP="004027CD">
            <w:pPr>
              <w:pStyle w:val="AbbrevGlossaryDescriptions"/>
              <w:rPr>
                <w:szCs w:val="24"/>
              </w:rPr>
            </w:pPr>
            <w:r>
              <w:t>Interface Region Imaging Spectrograph</w:t>
            </w:r>
          </w:p>
        </w:tc>
      </w:tr>
      <w:tr w:rsidR="004027CD" w:rsidTr="004027CD">
        <w:trPr>
          <w:cantSplit/>
          <w:trHeight w:val="220"/>
        </w:trPr>
        <w:tc>
          <w:tcPr>
            <w:tcW w:w="2160" w:type="dxa"/>
            <w:shd w:val="clear" w:color="auto" w:fill="FFFFFF"/>
            <w:tcMar>
              <w:top w:w="0" w:type="dxa"/>
              <w:left w:w="0" w:type="dxa"/>
              <w:bottom w:w="0" w:type="dxa"/>
              <w:right w:w="0" w:type="dxa"/>
            </w:tcMar>
            <w:vAlign w:val="bottom"/>
          </w:tcPr>
          <w:p w:rsidR="004027CD" w:rsidRDefault="004027CD" w:rsidP="004027CD">
            <w:pPr>
              <w:pStyle w:val="AbbrevGlossaryDescriptions"/>
            </w:pPr>
            <w:r>
              <w:t>JSOC-SDP</w:t>
            </w:r>
          </w:p>
        </w:tc>
        <w:tc>
          <w:tcPr>
            <w:tcW w:w="7200" w:type="dxa"/>
            <w:shd w:val="clear" w:color="auto" w:fill="FFFFFF"/>
            <w:tcMar>
              <w:top w:w="0" w:type="dxa"/>
              <w:left w:w="0" w:type="dxa"/>
              <w:bottom w:w="0" w:type="dxa"/>
              <w:right w:w="0" w:type="dxa"/>
            </w:tcMar>
            <w:vAlign w:val="bottom"/>
          </w:tcPr>
          <w:p w:rsidR="0058391C" w:rsidRDefault="004027CD">
            <w:pPr>
              <w:pStyle w:val="AbbrevGlossaryDescriptions"/>
            </w:pPr>
            <w:r>
              <w:rPr>
                <w:szCs w:val="24"/>
              </w:rPr>
              <w:t xml:space="preserve">Joint Science Operations </w:t>
            </w:r>
            <w:r w:rsidR="00615D5D">
              <w:rPr>
                <w:szCs w:val="24"/>
              </w:rPr>
              <w:t>Center</w:t>
            </w:r>
            <w:r w:rsidR="00615D5D" w:rsidRPr="004027CD">
              <w:t xml:space="preserve"> </w:t>
            </w:r>
            <w:r>
              <w:t xml:space="preserve">- </w:t>
            </w:r>
            <w:r w:rsidRPr="004027CD">
              <w:t>Science Data Processing</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LDF</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List of Delivered Files</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proofErr w:type="spellStart"/>
            <w:r>
              <w:lastRenderedPageBreak/>
              <w:t>MBps</w:t>
            </w:r>
            <w:proofErr w:type="spellEnd"/>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Mega Bytes Per Second</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Mbps</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Mega Bits Per Second</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Mbytes</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Mega Bytes</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Pr="004027CD" w:rsidRDefault="00E72459" w:rsidP="00D61D71">
            <w:pPr>
              <w:pStyle w:val="AbbrevGlossaryDescriptions"/>
              <w:rPr>
                <w:highlight w:val="yellow"/>
              </w:rPr>
            </w:pPr>
            <w:r w:rsidRPr="00E72459">
              <w:t>M&amp;C</w:t>
            </w:r>
          </w:p>
        </w:tc>
        <w:tc>
          <w:tcPr>
            <w:tcW w:w="7200" w:type="dxa"/>
            <w:shd w:val="clear" w:color="auto" w:fill="FFFFFF"/>
            <w:tcMar>
              <w:top w:w="0" w:type="dxa"/>
              <w:left w:w="0" w:type="dxa"/>
              <w:bottom w:w="0" w:type="dxa"/>
              <w:right w:w="0" w:type="dxa"/>
            </w:tcMar>
            <w:vAlign w:val="bottom"/>
          </w:tcPr>
          <w:p w:rsidR="004027CD" w:rsidRDefault="00F81D35" w:rsidP="00D61D71">
            <w:pPr>
              <w:pStyle w:val="AbbrevGlossaryDescriptions"/>
            </w:pPr>
            <w:r>
              <w:t xml:space="preserve">Monitor and Control </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MOC</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Mission Operations Center</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MRD</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Mission Requirements Document</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NASA</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National Aeronautics and Space Administration</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NEN</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Near Earth Network</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NENG</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Near Earth Network Gateway</w:t>
            </w:r>
          </w:p>
        </w:tc>
      </w:tr>
      <w:tr w:rsidR="003C614A" w:rsidTr="00D61D71">
        <w:trPr>
          <w:cantSplit/>
          <w:trHeight w:val="220"/>
        </w:trPr>
        <w:tc>
          <w:tcPr>
            <w:tcW w:w="2160" w:type="dxa"/>
            <w:shd w:val="clear" w:color="auto" w:fill="FFFFFF"/>
            <w:tcMar>
              <w:top w:w="0" w:type="dxa"/>
              <w:left w:w="0" w:type="dxa"/>
              <w:bottom w:w="0" w:type="dxa"/>
              <w:right w:w="0" w:type="dxa"/>
            </w:tcMar>
            <w:vAlign w:val="bottom"/>
          </w:tcPr>
          <w:p w:rsidR="003C614A" w:rsidRDefault="003C614A" w:rsidP="00D61D71">
            <w:pPr>
              <w:pStyle w:val="AbbrevGlossaryDescriptions"/>
            </w:pPr>
            <w:r>
              <w:t>NRT</w:t>
            </w:r>
          </w:p>
        </w:tc>
        <w:tc>
          <w:tcPr>
            <w:tcW w:w="7200" w:type="dxa"/>
            <w:shd w:val="clear" w:color="auto" w:fill="FFFFFF"/>
            <w:tcMar>
              <w:top w:w="0" w:type="dxa"/>
              <w:left w:w="0" w:type="dxa"/>
              <w:bottom w:w="0" w:type="dxa"/>
              <w:right w:w="0" w:type="dxa"/>
            </w:tcMar>
            <w:vAlign w:val="bottom"/>
          </w:tcPr>
          <w:p w:rsidR="003C614A" w:rsidRDefault="003C614A" w:rsidP="00D61D71">
            <w:pPr>
              <w:pStyle w:val="AbbrevGlossaryDescriptions"/>
            </w:pPr>
            <w:r>
              <w:t>Near Real Time</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POP</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Point of Presence</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QAC</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 xml:space="preserve">Quality and Accounting </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RAID</w:t>
            </w:r>
          </w:p>
        </w:tc>
        <w:tc>
          <w:tcPr>
            <w:tcW w:w="7200" w:type="dxa"/>
            <w:shd w:val="clear" w:color="auto" w:fill="FFFFFF"/>
            <w:tcMar>
              <w:top w:w="0" w:type="dxa"/>
              <w:left w:w="0" w:type="dxa"/>
              <w:bottom w:w="0" w:type="dxa"/>
              <w:right w:w="0" w:type="dxa"/>
            </w:tcMar>
            <w:vAlign w:val="bottom"/>
          </w:tcPr>
          <w:p w:rsidR="004027CD" w:rsidRPr="004027CD" w:rsidRDefault="004027CD" w:rsidP="00D61D71">
            <w:pPr>
              <w:pStyle w:val="AbbrevGlossaryDescriptions"/>
            </w:pPr>
            <w:r>
              <w:rPr>
                <w:szCs w:val="24"/>
              </w:rPr>
              <w:t>Redundant Array of Independent Disks</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SDO</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Solar Dynamics Observatory</w:t>
            </w:r>
          </w:p>
        </w:tc>
      </w:tr>
      <w:tr w:rsidR="003C614A" w:rsidTr="00D61D71">
        <w:trPr>
          <w:cantSplit/>
          <w:trHeight w:val="220"/>
        </w:trPr>
        <w:tc>
          <w:tcPr>
            <w:tcW w:w="2160" w:type="dxa"/>
            <w:shd w:val="clear" w:color="auto" w:fill="FFFFFF"/>
            <w:tcMar>
              <w:top w:w="0" w:type="dxa"/>
              <w:left w:w="0" w:type="dxa"/>
              <w:bottom w:w="0" w:type="dxa"/>
              <w:right w:w="0" w:type="dxa"/>
            </w:tcMar>
            <w:vAlign w:val="bottom"/>
          </w:tcPr>
          <w:p w:rsidR="003C614A" w:rsidRDefault="003C614A" w:rsidP="00D61D71">
            <w:pPr>
              <w:pStyle w:val="AbbrevGlossaryDescriptions"/>
            </w:pPr>
            <w:r>
              <w:t>SSM</w:t>
            </w:r>
          </w:p>
        </w:tc>
        <w:tc>
          <w:tcPr>
            <w:tcW w:w="7200" w:type="dxa"/>
            <w:shd w:val="clear" w:color="auto" w:fill="FFFFFF"/>
            <w:tcMar>
              <w:top w:w="0" w:type="dxa"/>
              <w:left w:w="0" w:type="dxa"/>
              <w:bottom w:w="0" w:type="dxa"/>
              <w:right w:w="0" w:type="dxa"/>
            </w:tcMar>
            <w:vAlign w:val="bottom"/>
          </w:tcPr>
          <w:p w:rsidR="003C614A" w:rsidRPr="004027CD" w:rsidRDefault="003C614A" w:rsidP="00D61D71">
            <w:pPr>
              <w:pStyle w:val="AbbrevGlossaryDescriptions"/>
            </w:pPr>
            <w:r>
              <w:t>Self Service Mode</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TBD</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To Be Defined</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TBS</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To Be Supplied</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proofErr w:type="spellStart"/>
            <w:r>
              <w:t>Tbytes</w:t>
            </w:r>
            <w:proofErr w:type="spellEnd"/>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proofErr w:type="spellStart"/>
            <w:r>
              <w:t>Tera</w:t>
            </w:r>
            <w:proofErr w:type="spellEnd"/>
            <w:r>
              <w:t xml:space="preserve"> Bytes (1X10</w:t>
            </w:r>
            <w:r>
              <w:rPr>
                <w:vertAlign w:val="superscript"/>
              </w:rPr>
              <w:t>12</w:t>
            </w:r>
            <w:r>
              <w:t xml:space="preserve"> Bytes)</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TLM</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Telemetry</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UTC</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 xml:space="preserve">Universal Time Coordinated </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VCDU</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Virtual Channel Data Unit</w:t>
            </w:r>
          </w:p>
        </w:tc>
      </w:tr>
      <w:tr w:rsidR="00232266" w:rsidTr="00D61D71">
        <w:trPr>
          <w:cantSplit/>
          <w:trHeight w:val="220"/>
        </w:trPr>
        <w:tc>
          <w:tcPr>
            <w:tcW w:w="2160" w:type="dxa"/>
            <w:shd w:val="clear" w:color="auto" w:fill="FFFFFF"/>
            <w:tcMar>
              <w:top w:w="0" w:type="dxa"/>
              <w:left w:w="0" w:type="dxa"/>
              <w:bottom w:w="0" w:type="dxa"/>
              <w:right w:w="0" w:type="dxa"/>
            </w:tcMar>
            <w:vAlign w:val="bottom"/>
          </w:tcPr>
          <w:p w:rsidR="00232266" w:rsidRDefault="00232266" w:rsidP="00D61D71">
            <w:pPr>
              <w:pStyle w:val="AbbrevGlossaryDescriptions"/>
            </w:pPr>
            <w:r>
              <w:t>VCID</w:t>
            </w:r>
          </w:p>
        </w:tc>
        <w:tc>
          <w:tcPr>
            <w:tcW w:w="7200" w:type="dxa"/>
            <w:shd w:val="clear" w:color="auto" w:fill="FFFFFF"/>
            <w:tcMar>
              <w:top w:w="0" w:type="dxa"/>
              <w:left w:w="0" w:type="dxa"/>
              <w:bottom w:w="0" w:type="dxa"/>
              <w:right w:w="0" w:type="dxa"/>
            </w:tcMar>
            <w:vAlign w:val="bottom"/>
          </w:tcPr>
          <w:p w:rsidR="00232266" w:rsidRDefault="00232266" w:rsidP="00D61D71">
            <w:pPr>
              <w:pStyle w:val="AbbrevGlossaryDescriptions"/>
            </w:pPr>
            <w:r>
              <w:t>Virtual Channel ID</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2E2B68" w:rsidP="00D61D71">
            <w:pPr>
              <w:pStyle w:val="AbbrevGlossaryDescriptions"/>
            </w:pPr>
            <w:r>
              <w:t>WGS</w:t>
            </w:r>
          </w:p>
        </w:tc>
        <w:tc>
          <w:tcPr>
            <w:tcW w:w="7200" w:type="dxa"/>
            <w:shd w:val="clear" w:color="auto" w:fill="FFFFFF"/>
            <w:tcMar>
              <w:top w:w="0" w:type="dxa"/>
              <w:left w:w="0" w:type="dxa"/>
              <w:bottom w:w="0" w:type="dxa"/>
              <w:right w:w="0" w:type="dxa"/>
            </w:tcMar>
            <w:vAlign w:val="bottom"/>
          </w:tcPr>
          <w:p w:rsidR="00E86F57" w:rsidRDefault="004027CD">
            <w:pPr>
              <w:pStyle w:val="AbbrevGlossaryDescriptions"/>
            </w:pPr>
            <w:r>
              <w:t xml:space="preserve">Wallops </w:t>
            </w:r>
            <w:r w:rsidR="002E2B68">
              <w:t>Ground Station</w:t>
            </w:r>
          </w:p>
        </w:tc>
      </w:tr>
      <w:tr w:rsidR="004027CD" w:rsidTr="00D61D71">
        <w:trPr>
          <w:cantSplit/>
          <w:trHeight w:val="220"/>
        </w:trPr>
        <w:tc>
          <w:tcPr>
            <w:tcW w:w="2160" w:type="dxa"/>
            <w:shd w:val="clear" w:color="auto" w:fill="FFFFFF"/>
            <w:tcMar>
              <w:top w:w="0" w:type="dxa"/>
              <w:left w:w="0" w:type="dxa"/>
              <w:bottom w:w="0" w:type="dxa"/>
              <w:right w:w="0" w:type="dxa"/>
            </w:tcMar>
            <w:vAlign w:val="bottom"/>
          </w:tcPr>
          <w:p w:rsidR="004027CD" w:rsidRDefault="004027CD" w:rsidP="00D61D71">
            <w:pPr>
              <w:pStyle w:val="AbbrevGlossaryDescriptions"/>
            </w:pPr>
            <w:r>
              <w:t>WS1</w:t>
            </w:r>
          </w:p>
        </w:tc>
        <w:tc>
          <w:tcPr>
            <w:tcW w:w="7200" w:type="dxa"/>
            <w:shd w:val="clear" w:color="auto" w:fill="FFFFFF"/>
            <w:tcMar>
              <w:top w:w="0" w:type="dxa"/>
              <w:left w:w="0" w:type="dxa"/>
              <w:bottom w:w="0" w:type="dxa"/>
              <w:right w:w="0" w:type="dxa"/>
            </w:tcMar>
            <w:vAlign w:val="bottom"/>
          </w:tcPr>
          <w:p w:rsidR="004027CD" w:rsidRDefault="004027CD" w:rsidP="00D61D71">
            <w:pPr>
              <w:pStyle w:val="AbbrevGlossaryDescriptions"/>
            </w:pPr>
            <w:r w:rsidRPr="004027CD">
              <w:t>White Sands One</w:t>
            </w:r>
          </w:p>
        </w:tc>
      </w:tr>
    </w:tbl>
    <w:p w:rsidR="00232266" w:rsidRPr="00232266" w:rsidRDefault="00232266" w:rsidP="00232266">
      <w:pPr>
        <w:pStyle w:val="Paragraph"/>
      </w:pPr>
    </w:p>
    <w:p w:rsidR="00232266" w:rsidRPr="00232266" w:rsidRDefault="00232266" w:rsidP="00232266">
      <w:pPr>
        <w:pStyle w:val="Paragraph"/>
      </w:pPr>
    </w:p>
    <w:sectPr w:rsidR="00232266" w:rsidRPr="00232266" w:rsidSect="00232266">
      <w:footerReference w:type="default" r:id="rId46"/>
      <w:footerReference w:type="first" r:id="rId47"/>
      <w:pgSz w:w="12240" w:h="15840"/>
      <w:pgMar w:top="1440" w:right="1440" w:bottom="72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8F" w:rsidRDefault="0069478F">
      <w:pPr>
        <w:spacing w:before="0" w:after="0"/>
      </w:pPr>
      <w:r>
        <w:separator/>
      </w:r>
    </w:p>
  </w:endnote>
  <w:endnote w:type="continuationSeparator" w:id="0">
    <w:p w:rsidR="0069478F" w:rsidRDefault="006947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MS Gothic"/>
    <w:charset w:val="80"/>
    <w:family w:val="swiss"/>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96D23" w:rsidRDefault="00996D23">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69478F" w:rsidP="003F1AB8">
    <w:pPr>
      <w:pStyle w:val="Footer"/>
    </w:pPr>
    <w:sdt>
      <w:sdtPr>
        <w:id w:val="1057751242"/>
        <w:placeholder>
          <w:docPart w:val="719CB46F458B4D748B4544CE290855D5"/>
        </w:placeholder>
        <w:temporary/>
        <w:showingPlcHdr/>
        <w15:appearance w15:val="hidden"/>
      </w:sdtPr>
      <w:sdtEndPr/>
      <w:sdtContent>
        <w:r w:rsidR="00996D23">
          <w:t>[Type here]</w:t>
        </w:r>
      </w:sdtContent>
    </w:sdt>
    <w:r w:rsidR="00996D23">
      <w:ptab w:relativeTo="margin" w:alignment="center" w:leader="none"/>
    </w:r>
    <w:sdt>
      <w:sdtPr>
        <w:id w:val="-1579131197"/>
        <w:placeholder>
          <w:docPart w:val="719CB46F458B4D748B4544CE290855D5"/>
        </w:placeholder>
        <w:temporary/>
        <w:showingPlcHdr/>
        <w15:appearance w15:val="hidden"/>
      </w:sdtPr>
      <w:sdtEndPr/>
      <w:sdtContent>
        <w:r w:rsidR="00996D23">
          <w:t>[Type here]</w:t>
        </w:r>
      </w:sdtContent>
    </w:sdt>
    <w:r w:rsidR="00996D23">
      <w:ptab w:relativeTo="margin" w:alignment="right" w:leader="none"/>
    </w:r>
    <w:r w:rsidR="00996D23">
      <w:rPr>
        <w:rFonts w:ascii="Arial" w:hAnsi="Arial" w:cs="Arial"/>
        <w:b/>
        <w:bCs/>
        <w:sz w:val="28"/>
      </w:rPr>
      <w:t xml:space="preserve">566-DAPHNE-ICD-REV-002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rPr>
        <w:rFonts w:ascii="Times New Roman" w:hAnsi="Times New Roman"/>
      </w:rPr>
    </w:pPr>
    <w:r>
      <w:tab/>
      <w:t xml:space="preserve">Jan 2012                                           </w:t>
    </w:r>
    <w:r>
      <w:tab/>
    </w:r>
    <w:r>
      <w:fldChar w:fldCharType="begin"/>
    </w:r>
    <w:r>
      <w:instrText xml:space="preserve"> PAGE </w:instrText>
    </w:r>
    <w:r>
      <w:fldChar w:fldCharType="separate"/>
    </w:r>
    <w:r>
      <w:rPr>
        <w:noProof/>
      </w:rPr>
      <w:t>2</w:t>
    </w:r>
    <w:r>
      <w:rPr>
        <w:noProof/>
      </w:rPr>
      <w:fldChar w:fldCharType="end"/>
    </w:r>
    <w: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tab/>
    </w:r>
    <w:r>
      <w:fldChar w:fldCharType="begin"/>
    </w:r>
    <w:r>
      <w:instrText xml:space="preserve"> PAGE   \* MERGEFORMAT </w:instrText>
    </w:r>
    <w:r>
      <w:fldChar w:fldCharType="separate"/>
    </w:r>
    <w:r w:rsidR="00247D52">
      <w:rPr>
        <w:noProof/>
      </w:rPr>
      <w:t>C-7</w:t>
    </w:r>
    <w:r>
      <w:rPr>
        <w:noProof/>
      </w:rPr>
      <w:fldChar w:fldCharType="end"/>
    </w:r>
    <w:r>
      <w:tab/>
    </w:r>
    <w:r>
      <w:rPr>
        <w:rFonts w:ascii="Arial" w:hAnsi="Arial" w:cs="Arial"/>
        <w:b/>
        <w:bCs/>
        <w:sz w:val="28"/>
      </w:rPr>
      <w:t>566-DAPHNE-ICD-REV-002</w:t>
    </w:r>
  </w:p>
  <w:p w:rsidR="00996D23" w:rsidRDefault="00996D23" w:rsidP="003F1AB8">
    <w:pPr>
      <w:pStyle w:val="Footer"/>
    </w:pPr>
  </w:p>
  <w:p w:rsidR="00996D23" w:rsidRDefault="00996D23" w:rsidP="003F1AB8">
    <w:pPr>
      <w:pStyle w:val="Footer"/>
    </w:pPr>
    <w:r>
      <w:tab/>
    </w:r>
    <w:r>
      <w:tab/>
      <w:t>Original</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tab/>
    </w:r>
    <w:r>
      <w:fldChar w:fldCharType="begin"/>
    </w:r>
    <w:r>
      <w:instrText xml:space="preserve"> PAGE   \* MERGEFORMAT </w:instrText>
    </w:r>
    <w:r>
      <w:fldChar w:fldCharType="separate"/>
    </w:r>
    <w:r w:rsidR="00247D52">
      <w:rPr>
        <w:noProof/>
      </w:rPr>
      <w:t>A-1</w:t>
    </w:r>
    <w:r>
      <w:rPr>
        <w:noProof/>
      </w:rPr>
      <w:fldChar w:fldCharType="end"/>
    </w:r>
    <w:r>
      <w:tab/>
    </w:r>
    <w:r>
      <w:rPr>
        <w:rFonts w:ascii="Arial" w:hAnsi="Arial" w:cs="Arial"/>
        <w:b/>
        <w:bCs/>
        <w:sz w:val="28"/>
      </w:rPr>
      <w:t>566-DAPHNE-ICD-REV-002</w:t>
    </w:r>
  </w:p>
  <w:p w:rsidR="00996D23" w:rsidRDefault="00996D23" w:rsidP="003F1AB8">
    <w:pPr>
      <w:pStyle w:val="Footer"/>
    </w:pPr>
  </w:p>
  <w:p w:rsidR="00996D23" w:rsidRPr="007E5EED" w:rsidRDefault="00996D23" w:rsidP="003F1AB8">
    <w:pPr>
      <w:pStyle w:val="Footer"/>
    </w:pPr>
    <w:r>
      <w:tab/>
    </w:r>
    <w:r>
      <w:tab/>
      <w:t>Original</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tab/>
      <w:t>AB-</w:t>
    </w:r>
    <w:r>
      <w:fldChar w:fldCharType="begin"/>
    </w:r>
    <w:r>
      <w:instrText xml:space="preserve"> PAGE   \* MERGEFORMAT </w:instrText>
    </w:r>
    <w:r>
      <w:fldChar w:fldCharType="separate"/>
    </w:r>
    <w:r w:rsidR="00247D52">
      <w:rPr>
        <w:noProof/>
      </w:rPr>
      <w:t>2</w:t>
    </w:r>
    <w:r>
      <w:rPr>
        <w:noProof/>
      </w:rPr>
      <w:fldChar w:fldCharType="end"/>
    </w:r>
    <w:r>
      <w:tab/>
    </w:r>
    <w:r>
      <w:rPr>
        <w:rFonts w:ascii="Arial" w:hAnsi="Arial" w:cs="Arial"/>
        <w:b/>
        <w:bCs/>
        <w:sz w:val="28"/>
      </w:rPr>
      <w:t>566-DAPHNE-ICD-REV-002</w:t>
    </w:r>
  </w:p>
  <w:p w:rsidR="00996D23" w:rsidRDefault="00996D23" w:rsidP="003F1AB8">
    <w:pPr>
      <w:pStyle w:val="Footer"/>
    </w:pPr>
  </w:p>
  <w:p w:rsidR="00996D23" w:rsidRDefault="00996D23" w:rsidP="003F1AB8">
    <w:pPr>
      <w:pStyle w:val="Footer"/>
    </w:pPr>
    <w:r>
      <w:tab/>
    </w:r>
    <w:r>
      <w:tab/>
      <w:t>Original</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tab/>
      <w:t>AB-</w:t>
    </w:r>
    <w:r>
      <w:fldChar w:fldCharType="begin"/>
    </w:r>
    <w:r>
      <w:instrText xml:space="preserve"> PAGE   \* MERGEFORMAT </w:instrText>
    </w:r>
    <w:r>
      <w:fldChar w:fldCharType="separate"/>
    </w:r>
    <w:r w:rsidR="00247D52">
      <w:rPr>
        <w:noProof/>
      </w:rPr>
      <w:t>1</w:t>
    </w:r>
    <w:r>
      <w:rPr>
        <w:noProof/>
      </w:rPr>
      <w:fldChar w:fldCharType="end"/>
    </w:r>
    <w:r>
      <w:tab/>
    </w:r>
    <w:r>
      <w:rPr>
        <w:rFonts w:ascii="Arial" w:hAnsi="Arial" w:cs="Arial"/>
        <w:b/>
        <w:bCs/>
        <w:sz w:val="28"/>
      </w:rPr>
      <w:t>566-DAPHNE-ICD-REV-002</w:t>
    </w:r>
  </w:p>
  <w:p w:rsidR="00996D23" w:rsidRDefault="00996D23" w:rsidP="003F1AB8">
    <w:pPr>
      <w:pStyle w:val="Footer"/>
    </w:pPr>
  </w:p>
  <w:p w:rsidR="00996D23" w:rsidRPr="007E5EED" w:rsidRDefault="00996D23" w:rsidP="003F1AB8">
    <w:pPr>
      <w:pStyle w:val="Footer"/>
    </w:pPr>
    <w:r>
      <w:tab/>
    </w:r>
    <w:r>
      <w:tab/>
      <w:t>Original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8C4617" w:rsidRDefault="0069478F" w:rsidP="007941E2">
    <w:pPr>
      <w:pStyle w:val="Footer"/>
      <w:rPr>
        <w:sz w:val="16"/>
        <w:szCs w:val="16"/>
      </w:rPr>
    </w:pPr>
    <w:sdt>
      <w:sdtPr>
        <w:rPr>
          <w:sz w:val="16"/>
          <w:szCs w:val="16"/>
        </w:rPr>
        <w:id w:val="317472090"/>
        <w:placeholder>
          <w:docPart w:val="3498153FC8714FE093D1ADF836A1376A"/>
        </w:placeholder>
        <w:temporary/>
        <w:showingPlcHdr/>
        <w15:appearance w15:val="hidden"/>
      </w:sdtPr>
      <w:sdtEndPr/>
      <w:sdtContent>
        <w:r w:rsidR="00996D23" w:rsidRPr="00996D23">
          <w:rPr>
            <w:sz w:val="16"/>
            <w:szCs w:val="16"/>
          </w:rPr>
          <w:t>[Type here]</w:t>
        </w:r>
      </w:sdtContent>
    </w:sdt>
    <w:r w:rsidR="00996D23" w:rsidRPr="00996D23">
      <w:rPr>
        <w:sz w:val="16"/>
        <w:szCs w:val="16"/>
      </w:rPr>
      <w:ptab w:relativeTo="margin" w:alignment="center" w:leader="none"/>
    </w:r>
    <w:sdt>
      <w:sdtPr>
        <w:rPr>
          <w:sz w:val="16"/>
          <w:szCs w:val="16"/>
        </w:rPr>
        <w:id w:val="-346406999"/>
        <w:placeholder>
          <w:docPart w:val="3498153FC8714FE093D1ADF836A1376A"/>
        </w:placeholder>
        <w:temporary/>
        <w:showingPlcHdr/>
        <w15:appearance w15:val="hidden"/>
      </w:sdtPr>
      <w:sdtEndPr/>
      <w:sdtContent>
        <w:r w:rsidR="00996D23" w:rsidRPr="00996D23">
          <w:rPr>
            <w:sz w:val="16"/>
            <w:szCs w:val="16"/>
          </w:rPr>
          <w:t>[Type here]</w:t>
        </w:r>
      </w:sdtContent>
    </w:sdt>
    <w:r w:rsidR="00996D23" w:rsidRPr="00996D23">
      <w:rPr>
        <w:sz w:val="16"/>
        <w:szCs w:val="16"/>
      </w:rPr>
      <w:ptab w:relativeTo="margin" w:alignment="right" w:leader="none"/>
    </w:r>
    <w:r w:rsidR="00996D23">
      <w:rPr>
        <w:rFonts w:ascii="Arial" w:hAnsi="Arial" w:cs="Arial"/>
        <w:b/>
        <w:bCs/>
        <w:sz w:val="28"/>
      </w:rPr>
      <w:t xml:space="preserve">566-DAPHNE-ICD-REV-002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69478F">
    <w:pPr>
      <w:pStyle w:val="Footer"/>
    </w:pPr>
    <w:sdt>
      <w:sdtPr>
        <w:id w:val="969400743"/>
        <w:placeholder>
          <w:docPart w:val="9C24E03ED2C5416F9FE8C74800264EDC"/>
        </w:placeholder>
        <w:temporary/>
        <w:showingPlcHdr/>
        <w15:appearance w15:val="hidden"/>
      </w:sdtPr>
      <w:sdtEndPr/>
      <w:sdtContent>
        <w:r w:rsidR="00996D23">
          <w:t>[Type here]</w:t>
        </w:r>
      </w:sdtContent>
    </w:sdt>
    <w:r w:rsidR="00996D23">
      <w:ptab w:relativeTo="margin" w:alignment="center" w:leader="none"/>
    </w:r>
    <w:sdt>
      <w:sdtPr>
        <w:id w:val="969400748"/>
        <w:placeholder>
          <w:docPart w:val="9C24E03ED2C5416F9FE8C74800264EDC"/>
        </w:placeholder>
        <w:temporary/>
        <w:showingPlcHdr/>
        <w15:appearance w15:val="hidden"/>
      </w:sdtPr>
      <w:sdtEndPr/>
      <w:sdtContent>
        <w:r w:rsidR="00996D23">
          <w:t>[Type here]</w:t>
        </w:r>
      </w:sdtContent>
    </w:sdt>
    <w:r w:rsidR="00996D23">
      <w:ptab w:relativeTo="margin" w:alignment="right" w:leader="none"/>
    </w:r>
    <w:r w:rsidR="00996D23">
      <w:rPr>
        <w:rFonts w:ascii="Arial" w:hAnsi="Arial" w:cs="Arial"/>
        <w:b/>
        <w:bCs/>
        <w:sz w:val="28"/>
      </w:rPr>
      <w:t xml:space="preserve">566-DAPHNE-ICD-REV-002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tab/>
    </w:r>
    <w:r>
      <w:fldChar w:fldCharType="begin"/>
    </w:r>
    <w:r>
      <w:instrText xml:space="preserve"> PAGE   \* MERGEFORMAT </w:instrText>
    </w:r>
    <w:r>
      <w:fldChar w:fldCharType="separate"/>
    </w:r>
    <w:r w:rsidR="00247D52">
      <w:rPr>
        <w:noProof/>
      </w:rPr>
      <w:t>iii</w:t>
    </w:r>
    <w:r>
      <w:rPr>
        <w:noProof/>
      </w:rPr>
      <w:fldChar w:fldCharType="end"/>
    </w:r>
    <w:proofErr w:type="gramStart"/>
    <w:r>
      <w:t>/iv</w:t>
    </w:r>
    <w:proofErr w:type="gramEnd"/>
    <w:r>
      <w:tab/>
    </w:r>
    <w:r>
      <w:rPr>
        <w:rFonts w:ascii="Arial" w:hAnsi="Arial" w:cs="Arial"/>
        <w:b/>
        <w:bCs/>
        <w:sz w:val="28"/>
      </w:rPr>
      <w:t>566-DAPHNE-ICD-REV-002</w:t>
    </w:r>
  </w:p>
  <w:p w:rsidR="00996D23" w:rsidRDefault="00996D23" w:rsidP="003F1AB8">
    <w:pPr>
      <w:pStyle w:val="Footer"/>
    </w:pPr>
  </w:p>
  <w:p w:rsidR="00996D23" w:rsidRDefault="00996D23" w:rsidP="003F1AB8">
    <w:pPr>
      <w:pStyle w:val="Footer"/>
    </w:pPr>
    <w:r>
      <w:tab/>
    </w:r>
    <w:r>
      <w:tab/>
      <w:t>Original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rsidRPr="00BA5997">
      <w:rPr>
        <w:lang w:val="fr-FR"/>
      </w:rPr>
      <w:tab/>
    </w:r>
    <w:r>
      <w:rPr>
        <w:rStyle w:val="PageNumber"/>
      </w:rPr>
      <w:fldChar w:fldCharType="begin"/>
    </w:r>
    <w:r w:rsidRPr="00BA5997">
      <w:rPr>
        <w:rStyle w:val="PageNumber"/>
        <w:lang w:val="fr-FR"/>
      </w:rPr>
      <w:instrText xml:space="preserve"> PAGE </w:instrText>
    </w:r>
    <w:r>
      <w:rPr>
        <w:rStyle w:val="PageNumber"/>
      </w:rPr>
      <w:fldChar w:fldCharType="separate"/>
    </w:r>
    <w:r w:rsidR="00247D52">
      <w:rPr>
        <w:rStyle w:val="PageNumber"/>
        <w:noProof/>
        <w:lang w:val="fr-FR"/>
      </w:rPr>
      <w:t>vi</w:t>
    </w:r>
    <w:r>
      <w:rPr>
        <w:rStyle w:val="PageNumber"/>
      </w:rPr>
      <w:fldChar w:fldCharType="end"/>
    </w:r>
    <w:r w:rsidRPr="00BA5997">
      <w:rPr>
        <w:lang w:val="fr-FR"/>
      </w:rPr>
      <w:tab/>
    </w:r>
    <w:r>
      <w:rPr>
        <w:rFonts w:ascii="Arial" w:hAnsi="Arial" w:cs="Arial"/>
        <w:b/>
        <w:bCs/>
        <w:sz w:val="28"/>
      </w:rPr>
      <w:t>566-DAPHNE-ICD-REV-002</w:t>
    </w:r>
  </w:p>
  <w:p w:rsidR="00996D23" w:rsidRPr="003F1AB8" w:rsidRDefault="00996D23" w:rsidP="003F1AB8">
    <w:pPr>
      <w:pStyle w:val="Footer"/>
      <w:rPr>
        <w:lang w:val="fr-FR"/>
      </w:rPr>
    </w:pPr>
  </w:p>
  <w:p w:rsidR="00996D23" w:rsidRPr="00BA5997" w:rsidRDefault="00996D23" w:rsidP="003F1AB8">
    <w:pPr>
      <w:pStyle w:val="Footer"/>
      <w:rPr>
        <w:lang w:val="fr-FR"/>
      </w:rPr>
    </w:pPr>
    <w:r w:rsidRPr="003F1AB8">
      <w:rPr>
        <w:lang w:val="fr-FR"/>
      </w:rPr>
      <w:tab/>
    </w:r>
    <w:r w:rsidRPr="003F1AB8">
      <w:rPr>
        <w:lang w:val="fr-FR"/>
      </w:rPr>
      <w:tab/>
      <w:t>Original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B0048B" w:rsidRDefault="00996D23" w:rsidP="00996D23">
    <w:pPr>
      <w:pStyle w:val="left-border"/>
      <w:jc w:val="right"/>
      <w:rPr>
        <w:rFonts w:ascii="Arial" w:hAnsi="Arial" w:cs="Arial"/>
        <w:b/>
        <w:bCs/>
        <w:sz w:val="28"/>
      </w:rPr>
    </w:pPr>
    <w:r>
      <w:tab/>
    </w:r>
    <w:r>
      <w:fldChar w:fldCharType="begin"/>
    </w:r>
    <w:r>
      <w:instrText xml:space="preserve"> PAGE   \* MERGEFORMAT </w:instrText>
    </w:r>
    <w:r>
      <w:fldChar w:fldCharType="separate"/>
    </w:r>
    <w:r w:rsidR="00247D52">
      <w:rPr>
        <w:noProof/>
      </w:rPr>
      <w:t>viii</w:t>
    </w:r>
    <w:r>
      <w:rPr>
        <w:noProof/>
      </w:rPr>
      <w:fldChar w:fldCharType="end"/>
    </w:r>
    <w:r>
      <w:tab/>
    </w:r>
    <w:r>
      <w:rPr>
        <w:rFonts w:ascii="Arial" w:hAnsi="Arial" w:cs="Arial"/>
        <w:b/>
        <w:bCs/>
        <w:sz w:val="28"/>
      </w:rPr>
      <w:t>566-DAPHNE-ICD-REV-002</w:t>
    </w:r>
  </w:p>
  <w:p w:rsidR="00996D23" w:rsidRDefault="00996D23" w:rsidP="003F1AB8">
    <w:pPr>
      <w:pStyle w:val="Footer"/>
    </w:pPr>
  </w:p>
  <w:p w:rsidR="00996D23" w:rsidRPr="007D26FB" w:rsidRDefault="00996D23" w:rsidP="003F1AB8">
    <w:pPr>
      <w:pStyle w:val="Footer"/>
    </w:pPr>
    <w:r>
      <w:tab/>
    </w:r>
    <w:r>
      <w:tab/>
      <w:t>Original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rPr>
        <w:rFonts w:ascii="Times New Roman" w:hAnsi="Times New Roman"/>
      </w:rPr>
    </w:pPr>
    <w:r>
      <w:tab/>
      <w:t>May 2011</w:t>
    </w:r>
    <w:r>
      <w:tab/>
    </w:r>
    <w:r>
      <w:fldChar w:fldCharType="begin"/>
    </w:r>
    <w:r>
      <w:instrText xml:space="preserve"> PAGE </w:instrText>
    </w:r>
    <w:r>
      <w:fldChar w:fldCharType="separate"/>
    </w:r>
    <w:r>
      <w:rPr>
        <w:noProof/>
      </w:rPr>
      <w:t>2</w:t>
    </w:r>
    <w:r>
      <w:rPr>
        <w:noProof/>
      </w:rPr>
      <w:fldChar w:fldCharType="end"/>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69478F" w:rsidP="003F1AB8">
    <w:pPr>
      <w:pStyle w:val="Footer"/>
    </w:pPr>
    <w:sdt>
      <w:sdtPr>
        <w:id w:val="-1351793441"/>
        <w:placeholder>
          <w:docPart w:val="129AC3B4394246CDBB9E87ABE2170EF1"/>
        </w:placeholder>
        <w:temporary/>
        <w:showingPlcHdr/>
        <w15:appearance w15:val="hidden"/>
      </w:sdtPr>
      <w:sdtEndPr/>
      <w:sdtContent>
        <w:r w:rsidR="00996D23">
          <w:t>[Type here]</w:t>
        </w:r>
      </w:sdtContent>
    </w:sdt>
    <w:r w:rsidR="00996D23">
      <w:ptab w:relativeTo="margin" w:alignment="center" w:leader="none"/>
    </w:r>
    <w:sdt>
      <w:sdtPr>
        <w:id w:val="1947650264"/>
        <w:placeholder>
          <w:docPart w:val="129AC3B4394246CDBB9E87ABE2170EF1"/>
        </w:placeholder>
        <w:temporary/>
        <w:showingPlcHdr/>
        <w15:appearance w15:val="hidden"/>
      </w:sdtPr>
      <w:sdtEndPr/>
      <w:sdtContent>
        <w:r w:rsidR="00996D23">
          <w:t>[Type here]</w:t>
        </w:r>
      </w:sdtContent>
    </w:sdt>
    <w:r w:rsidR="00996D23">
      <w:ptab w:relativeTo="margin" w:alignment="right" w:leader="none"/>
    </w:r>
    <w:r w:rsidR="00996D23">
      <w:rPr>
        <w:rFonts w:ascii="Arial" w:hAnsi="Arial" w:cs="Arial"/>
        <w:b/>
        <w:bCs/>
        <w:sz w:val="28"/>
      </w:rPr>
      <w:t xml:space="preserve">566-DAPHNE-ICD-REV-002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rsidP="007D26FB">
    <w:pPr>
      <w:pStyle w:val="Footer"/>
    </w:pPr>
    <w:r>
      <w:tab/>
    </w:r>
    <w:r>
      <w:fldChar w:fldCharType="begin"/>
    </w:r>
    <w:r>
      <w:instrText xml:space="preserve"> PAGE   \* MERGEFORMAT </w:instrText>
    </w:r>
    <w:r>
      <w:fldChar w:fldCharType="separate"/>
    </w:r>
    <w:r>
      <w:rPr>
        <w:noProof/>
      </w:rPr>
      <w:t>1</w:t>
    </w:r>
    <w:r>
      <w:rPr>
        <w:noProof/>
      </w:rPr>
      <w:fldChar w:fldCharType="end"/>
    </w:r>
    <w:r>
      <w:tab/>
      <w:t>450-TBD</w:t>
    </w:r>
  </w:p>
  <w:p w:rsidR="00996D23" w:rsidRPr="007D26FB" w:rsidRDefault="00996D23" w:rsidP="007D26FB">
    <w:pPr>
      <w:pStyle w:val="Footer"/>
    </w:pPr>
    <w:r>
      <w:tab/>
    </w:r>
    <w:r>
      <w:tab/>
      <w:t>Original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8F" w:rsidRDefault="0069478F">
      <w:pPr>
        <w:spacing w:before="0" w:after="0"/>
      </w:pPr>
      <w:r>
        <w:separator/>
      </w:r>
    </w:p>
  </w:footnote>
  <w:footnote w:type="continuationSeparator" w:id="0">
    <w:p w:rsidR="0069478F" w:rsidRDefault="0069478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957991"/>
      <w:docPartObj>
        <w:docPartGallery w:val="Watermarks"/>
        <w:docPartUnique/>
      </w:docPartObj>
    </w:sdtPr>
    <w:sdtEndPr/>
    <w:sdtContent>
      <w:p w:rsidR="00996D23" w:rsidRDefault="006947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spacing w:before="0" w:after="0"/>
      <w:jc w:val="right"/>
    </w:pPr>
    <w:r>
      <w:t>453-ICD-IRIS/NENG</w:t>
    </w:r>
  </w:p>
  <w:p w:rsidR="00996D23" w:rsidRDefault="00996D23">
    <w:pPr>
      <w:spacing w:before="0" w:after="0"/>
      <w:jc w:val="right"/>
      <w:rPr>
        <w:rFonts w:ascii="Times New Roman" w:hAnsi="Times New Roman"/>
      </w:rPr>
    </w:pPr>
    <w:r>
      <w:t xml:space="preserve"> Original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6264B4" w:rsidRDefault="00996D23" w:rsidP="006264B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6264B4" w:rsidRDefault="00996D23" w:rsidP="006264B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Default="00996D23">
    <w:pPr>
      <w:spacing w:before="0" w:after="0"/>
      <w:jc w:val="right"/>
    </w:pPr>
    <w:r>
      <w:t>464-NEN-ICD-001v1</w:t>
    </w:r>
  </w:p>
  <w:p w:rsidR="00996D23" w:rsidRDefault="00996D23">
    <w:pPr>
      <w:spacing w:before="0" w:after="0"/>
      <w:jc w:val="right"/>
      <w:rPr>
        <w:rFonts w:ascii="Times New Roman" w:hAnsi="Times New Roman"/>
      </w:rPr>
    </w:pPr>
    <w:r>
      <w:t xml:space="preserve"> Initial Draft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7E5EED" w:rsidRDefault="00996D23" w:rsidP="007E5EE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23" w:rsidRPr="006264B4" w:rsidRDefault="00996D23" w:rsidP="00626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1B72"/>
    <w:multiLevelType w:val="singleLevel"/>
    <w:tmpl w:val="B9382A8A"/>
    <w:lvl w:ilvl="0">
      <w:start w:val="1"/>
      <w:numFmt w:val="decimal"/>
      <w:lvlText w:val="%1."/>
      <w:legacy w:legacy="1" w:legacySpace="0" w:legacyIndent="576"/>
      <w:lvlJc w:val="left"/>
      <w:pPr>
        <w:ind w:left="1440" w:hanging="576"/>
      </w:pPr>
    </w:lvl>
  </w:abstractNum>
  <w:abstractNum w:abstractNumId="1" w15:restartNumberingAfterBreak="0">
    <w:nsid w:val="0FD17AD6"/>
    <w:multiLevelType w:val="hybridMultilevel"/>
    <w:tmpl w:val="6DE6A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C5182"/>
    <w:multiLevelType w:val="singleLevel"/>
    <w:tmpl w:val="15582A98"/>
    <w:lvl w:ilvl="0">
      <w:start w:val="1"/>
      <w:numFmt w:val="lowerLetter"/>
      <w:lvlText w:val="%1."/>
      <w:legacy w:legacy="1" w:legacySpace="0" w:legacyIndent="432"/>
      <w:lvlJc w:val="left"/>
      <w:pPr>
        <w:ind w:left="864" w:hanging="432"/>
      </w:pPr>
    </w:lvl>
  </w:abstractNum>
  <w:abstractNum w:abstractNumId="3" w15:restartNumberingAfterBreak="0">
    <w:nsid w:val="127B3B64"/>
    <w:multiLevelType w:val="multilevel"/>
    <w:tmpl w:val="86364438"/>
    <w:lvl w:ilvl="0">
      <w:start w:val="1"/>
      <w:numFmt w:val="decimal"/>
      <w:pStyle w:val="Heading1"/>
      <w:isLgl/>
      <w:suff w:val="nothing"/>
      <w:lvlText w:val="Section %1.  "/>
      <w:lvlJc w:val="left"/>
      <w:pPr>
        <w:ind w:left="99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1206"/>
        </w:tabs>
        <w:ind w:left="1206" w:hanging="936"/>
      </w:pPr>
      <w:rPr>
        <w:rFonts w:ascii="Arial" w:hAnsi="Arial" w:hint="default"/>
        <w:b/>
        <w:i w:val="0"/>
        <w:caps w:val="0"/>
        <w:strike w:val="0"/>
        <w:dstrike w:val="0"/>
        <w:vanish w:val="0"/>
        <w:color w:val="000000"/>
        <w:spacing w:val="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pStyle w:val="Heading7"/>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pStyle w:val="Heading8"/>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9"/>
      <w:lvlJc w:val="left"/>
      <w:pPr>
        <w:tabs>
          <w:tab w:val="num" w:pos="1080"/>
        </w:tabs>
        <w:ind w:left="0" w:firstLine="0"/>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780407B"/>
    <w:multiLevelType w:val="singleLevel"/>
    <w:tmpl w:val="15582A98"/>
    <w:lvl w:ilvl="0">
      <w:start w:val="1"/>
      <w:numFmt w:val="lowerLetter"/>
      <w:lvlText w:val="%1."/>
      <w:legacy w:legacy="1" w:legacySpace="0" w:legacyIndent="432"/>
      <w:lvlJc w:val="left"/>
      <w:pPr>
        <w:ind w:left="864" w:hanging="432"/>
      </w:pPr>
    </w:lvl>
  </w:abstractNum>
  <w:abstractNum w:abstractNumId="5" w15:restartNumberingAfterBreak="0">
    <w:nsid w:val="1795517E"/>
    <w:multiLevelType w:val="singleLevel"/>
    <w:tmpl w:val="15582A98"/>
    <w:lvl w:ilvl="0">
      <w:start w:val="1"/>
      <w:numFmt w:val="lowerLetter"/>
      <w:lvlText w:val="%1."/>
      <w:legacy w:legacy="1" w:legacySpace="0" w:legacyIndent="432"/>
      <w:lvlJc w:val="left"/>
      <w:pPr>
        <w:ind w:left="864" w:hanging="432"/>
      </w:pPr>
    </w:lvl>
  </w:abstractNum>
  <w:abstractNum w:abstractNumId="6" w15:restartNumberingAfterBreak="0">
    <w:nsid w:val="1C4B0FF5"/>
    <w:multiLevelType w:val="singleLevel"/>
    <w:tmpl w:val="B9A6BD90"/>
    <w:lvl w:ilvl="0">
      <w:start w:val="1"/>
      <w:numFmt w:val="lowerLetter"/>
      <w:pStyle w:val="List-aul5thlevel"/>
      <w:lvlText w:val="%1."/>
      <w:lvlJc w:val="left"/>
      <w:pPr>
        <w:tabs>
          <w:tab w:val="num" w:pos="3024"/>
        </w:tabs>
        <w:ind w:left="3024" w:hanging="432"/>
      </w:pPr>
      <w:rPr>
        <w:rFonts w:ascii="Times New Roman" w:hAnsi="Times New Roman" w:hint="default"/>
        <w:b w:val="0"/>
        <w:i w:val="0"/>
        <w:caps w:val="0"/>
        <w:strike w:val="0"/>
        <w:dstrike w:val="0"/>
        <w:vanish w:val="0"/>
        <w:color w:val="000000"/>
        <w:spacing w:val="0"/>
        <w:w w:val="100"/>
        <w:kern w:val="24"/>
        <w:position w:val="0"/>
        <w:sz w:val="24"/>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18F157E"/>
    <w:multiLevelType w:val="singleLevel"/>
    <w:tmpl w:val="8A74051C"/>
    <w:lvl w:ilvl="0">
      <w:start w:val="1"/>
      <w:numFmt w:val="lowerLetter"/>
      <w:lvlText w:val="%1."/>
      <w:legacy w:legacy="1" w:legacySpace="0" w:legacyIndent="432"/>
      <w:lvlJc w:val="left"/>
      <w:pPr>
        <w:ind w:left="864" w:hanging="432"/>
      </w:pPr>
    </w:lvl>
  </w:abstractNum>
  <w:abstractNum w:abstractNumId="8" w15:restartNumberingAfterBreak="0">
    <w:nsid w:val="27E24E52"/>
    <w:multiLevelType w:val="hybridMultilevel"/>
    <w:tmpl w:val="8A740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60898"/>
    <w:multiLevelType w:val="singleLevel"/>
    <w:tmpl w:val="15582A98"/>
    <w:lvl w:ilvl="0">
      <w:start w:val="1"/>
      <w:numFmt w:val="lowerLetter"/>
      <w:lvlText w:val="%1."/>
      <w:legacy w:legacy="1" w:legacySpace="0" w:legacyIndent="432"/>
      <w:lvlJc w:val="left"/>
      <w:pPr>
        <w:ind w:left="864" w:hanging="432"/>
      </w:pPr>
    </w:lvl>
  </w:abstractNum>
  <w:abstractNum w:abstractNumId="10" w15:restartNumberingAfterBreak="0">
    <w:nsid w:val="2C5036A7"/>
    <w:multiLevelType w:val="singleLevel"/>
    <w:tmpl w:val="B9382A8A"/>
    <w:lvl w:ilvl="0">
      <w:start w:val="1"/>
      <w:numFmt w:val="decimal"/>
      <w:lvlText w:val="%1."/>
      <w:legacy w:legacy="1" w:legacySpace="0" w:legacyIndent="576"/>
      <w:lvlJc w:val="left"/>
      <w:pPr>
        <w:ind w:left="1440" w:hanging="576"/>
      </w:pPr>
    </w:lvl>
  </w:abstractNum>
  <w:abstractNum w:abstractNumId="11" w15:restartNumberingAfterBreak="0">
    <w:nsid w:val="2DA956FC"/>
    <w:multiLevelType w:val="singleLevel"/>
    <w:tmpl w:val="15582A98"/>
    <w:lvl w:ilvl="0">
      <w:start w:val="1"/>
      <w:numFmt w:val="lowerLetter"/>
      <w:lvlText w:val="%1."/>
      <w:legacy w:legacy="1" w:legacySpace="0" w:legacyIndent="432"/>
      <w:lvlJc w:val="left"/>
      <w:pPr>
        <w:ind w:left="864" w:hanging="432"/>
      </w:pPr>
    </w:lvl>
  </w:abstractNum>
  <w:abstractNum w:abstractNumId="12" w15:restartNumberingAfterBreak="0">
    <w:nsid w:val="38252A6E"/>
    <w:multiLevelType w:val="singleLevel"/>
    <w:tmpl w:val="15582A98"/>
    <w:lvl w:ilvl="0">
      <w:start w:val="1"/>
      <w:numFmt w:val="lowerLetter"/>
      <w:lvlText w:val="%1."/>
      <w:legacy w:legacy="1" w:legacySpace="0" w:legacyIndent="432"/>
      <w:lvlJc w:val="left"/>
      <w:pPr>
        <w:ind w:left="864" w:hanging="432"/>
      </w:pPr>
    </w:lvl>
  </w:abstractNum>
  <w:abstractNum w:abstractNumId="13" w15:restartNumberingAfterBreak="0">
    <w:nsid w:val="4B280DAF"/>
    <w:multiLevelType w:val="singleLevel"/>
    <w:tmpl w:val="15582A98"/>
    <w:lvl w:ilvl="0">
      <w:start w:val="1"/>
      <w:numFmt w:val="lowerLetter"/>
      <w:lvlText w:val="%1."/>
      <w:legacy w:legacy="1" w:legacySpace="0" w:legacyIndent="432"/>
      <w:lvlJc w:val="left"/>
      <w:pPr>
        <w:ind w:left="864" w:hanging="432"/>
      </w:pPr>
    </w:lvl>
  </w:abstractNum>
  <w:abstractNum w:abstractNumId="14" w15:restartNumberingAfterBreak="0">
    <w:nsid w:val="549E6CA2"/>
    <w:multiLevelType w:val="hybridMultilevel"/>
    <w:tmpl w:val="FF200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D9ECD44">
      <w:start w:val="1"/>
      <w:numFmt w:val="decimal"/>
      <w:lvlText w:val="%7)"/>
      <w:lvlJc w:val="left"/>
      <w:pPr>
        <w:ind w:left="5040" w:hanging="360"/>
      </w:pPr>
      <w:rPr>
        <w:rFonts w:eastAsia="ヒラギノ角ゴ Pro W3" w:hint="default"/>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81333"/>
    <w:multiLevelType w:val="multilevel"/>
    <w:tmpl w:val="64CAEF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99273DC"/>
    <w:multiLevelType w:val="singleLevel"/>
    <w:tmpl w:val="15582A98"/>
    <w:lvl w:ilvl="0">
      <w:start w:val="1"/>
      <w:numFmt w:val="lowerLetter"/>
      <w:lvlText w:val="%1."/>
      <w:legacy w:legacy="1" w:legacySpace="0" w:legacyIndent="432"/>
      <w:lvlJc w:val="left"/>
      <w:pPr>
        <w:ind w:left="864" w:hanging="432"/>
      </w:pPr>
    </w:lvl>
  </w:abstractNum>
  <w:abstractNum w:abstractNumId="17" w15:restartNumberingAfterBreak="0">
    <w:nsid w:val="5DB94721"/>
    <w:multiLevelType w:val="hybridMultilevel"/>
    <w:tmpl w:val="F264B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B2A6D"/>
    <w:multiLevelType w:val="singleLevel"/>
    <w:tmpl w:val="15582A98"/>
    <w:lvl w:ilvl="0">
      <w:start w:val="1"/>
      <w:numFmt w:val="lowerLetter"/>
      <w:lvlText w:val="%1."/>
      <w:legacy w:legacy="1" w:legacySpace="0" w:legacyIndent="432"/>
      <w:lvlJc w:val="left"/>
      <w:pPr>
        <w:ind w:left="864" w:hanging="432"/>
      </w:pPr>
    </w:lvl>
  </w:abstractNum>
  <w:abstractNum w:abstractNumId="19" w15:restartNumberingAfterBreak="0">
    <w:nsid w:val="61E6757D"/>
    <w:multiLevelType w:val="singleLevel"/>
    <w:tmpl w:val="15582A98"/>
    <w:lvl w:ilvl="0">
      <w:start w:val="1"/>
      <w:numFmt w:val="lowerLetter"/>
      <w:lvlText w:val="%1."/>
      <w:legacy w:legacy="1" w:legacySpace="0" w:legacyIndent="432"/>
      <w:lvlJc w:val="left"/>
      <w:pPr>
        <w:ind w:left="864" w:hanging="432"/>
      </w:pPr>
    </w:lvl>
  </w:abstractNum>
  <w:abstractNum w:abstractNumId="20" w15:restartNumberingAfterBreak="0">
    <w:nsid w:val="62912983"/>
    <w:multiLevelType w:val="singleLevel"/>
    <w:tmpl w:val="15582A98"/>
    <w:lvl w:ilvl="0">
      <w:start w:val="1"/>
      <w:numFmt w:val="lowerLetter"/>
      <w:lvlText w:val="%1."/>
      <w:legacy w:legacy="1" w:legacySpace="0" w:legacyIndent="432"/>
      <w:lvlJc w:val="left"/>
      <w:pPr>
        <w:ind w:left="864" w:hanging="432"/>
      </w:pPr>
    </w:lvl>
  </w:abstractNum>
  <w:abstractNum w:abstractNumId="21" w15:restartNumberingAfterBreak="0">
    <w:nsid w:val="6FF30E16"/>
    <w:multiLevelType w:val="singleLevel"/>
    <w:tmpl w:val="15582A98"/>
    <w:lvl w:ilvl="0">
      <w:start w:val="1"/>
      <w:numFmt w:val="lowerLetter"/>
      <w:lvlText w:val="%1."/>
      <w:legacy w:legacy="1" w:legacySpace="0" w:legacyIndent="432"/>
      <w:lvlJc w:val="left"/>
      <w:pPr>
        <w:ind w:left="864" w:hanging="432"/>
      </w:pPr>
    </w:lvl>
  </w:abstractNum>
  <w:abstractNum w:abstractNumId="22" w15:restartNumberingAfterBreak="0">
    <w:nsid w:val="710058A2"/>
    <w:multiLevelType w:val="singleLevel"/>
    <w:tmpl w:val="15582A98"/>
    <w:lvl w:ilvl="0">
      <w:start w:val="1"/>
      <w:numFmt w:val="lowerLetter"/>
      <w:lvlText w:val="%1."/>
      <w:legacy w:legacy="1" w:legacySpace="0" w:legacyIndent="432"/>
      <w:lvlJc w:val="left"/>
      <w:pPr>
        <w:ind w:left="864" w:hanging="432"/>
      </w:pPr>
    </w:lvl>
  </w:abstractNum>
  <w:abstractNum w:abstractNumId="23" w15:restartNumberingAfterBreak="0">
    <w:nsid w:val="71341638"/>
    <w:multiLevelType w:val="singleLevel"/>
    <w:tmpl w:val="15582A98"/>
    <w:lvl w:ilvl="0">
      <w:start w:val="1"/>
      <w:numFmt w:val="lowerLetter"/>
      <w:lvlText w:val="%1."/>
      <w:legacy w:legacy="1" w:legacySpace="0" w:legacyIndent="432"/>
      <w:lvlJc w:val="left"/>
      <w:pPr>
        <w:ind w:left="864" w:hanging="432"/>
      </w:pPr>
    </w:lvl>
  </w:abstractNum>
  <w:abstractNum w:abstractNumId="24" w15:restartNumberingAfterBreak="0">
    <w:nsid w:val="71481FD4"/>
    <w:multiLevelType w:val="singleLevel"/>
    <w:tmpl w:val="15582A98"/>
    <w:lvl w:ilvl="0">
      <w:start w:val="1"/>
      <w:numFmt w:val="lowerLetter"/>
      <w:lvlText w:val="%1."/>
      <w:legacy w:legacy="1" w:legacySpace="0" w:legacyIndent="432"/>
      <w:lvlJc w:val="left"/>
      <w:pPr>
        <w:ind w:left="864" w:hanging="432"/>
      </w:pPr>
    </w:lvl>
  </w:abstractNum>
  <w:abstractNum w:abstractNumId="25" w15:restartNumberingAfterBreak="0">
    <w:nsid w:val="71841880"/>
    <w:multiLevelType w:val="singleLevel"/>
    <w:tmpl w:val="15582A98"/>
    <w:lvl w:ilvl="0">
      <w:start w:val="1"/>
      <w:numFmt w:val="lowerLetter"/>
      <w:lvlText w:val="%1."/>
      <w:legacy w:legacy="1" w:legacySpace="0" w:legacyIndent="432"/>
      <w:lvlJc w:val="left"/>
      <w:pPr>
        <w:ind w:left="864" w:hanging="432"/>
      </w:pPr>
    </w:lvl>
  </w:abstractNum>
  <w:abstractNum w:abstractNumId="26" w15:restartNumberingAfterBreak="0">
    <w:nsid w:val="72BA1F29"/>
    <w:multiLevelType w:val="singleLevel"/>
    <w:tmpl w:val="8A74051C"/>
    <w:lvl w:ilvl="0">
      <w:start w:val="1"/>
      <w:numFmt w:val="lowerLetter"/>
      <w:lvlText w:val="%1."/>
      <w:legacy w:legacy="1" w:legacySpace="0" w:legacyIndent="432"/>
      <w:lvlJc w:val="left"/>
      <w:pPr>
        <w:ind w:left="864" w:hanging="432"/>
      </w:pPr>
    </w:lvl>
  </w:abstractNum>
  <w:abstractNum w:abstractNumId="27" w15:restartNumberingAfterBreak="0">
    <w:nsid w:val="755D51AC"/>
    <w:multiLevelType w:val="singleLevel"/>
    <w:tmpl w:val="15582A98"/>
    <w:lvl w:ilvl="0">
      <w:start w:val="1"/>
      <w:numFmt w:val="lowerLetter"/>
      <w:lvlText w:val="%1."/>
      <w:legacy w:legacy="1" w:legacySpace="0" w:legacyIndent="432"/>
      <w:lvlJc w:val="left"/>
      <w:pPr>
        <w:ind w:left="864" w:hanging="432"/>
      </w:pPr>
    </w:lvl>
  </w:abstractNum>
  <w:abstractNum w:abstractNumId="28" w15:restartNumberingAfterBreak="0">
    <w:nsid w:val="75F764A8"/>
    <w:multiLevelType w:val="singleLevel"/>
    <w:tmpl w:val="15582A98"/>
    <w:lvl w:ilvl="0">
      <w:start w:val="1"/>
      <w:numFmt w:val="lowerLetter"/>
      <w:lvlText w:val="%1."/>
      <w:legacy w:legacy="1" w:legacySpace="0" w:legacyIndent="432"/>
      <w:lvlJc w:val="left"/>
      <w:pPr>
        <w:ind w:left="864" w:hanging="432"/>
      </w:pPr>
    </w:lvl>
  </w:abstractNum>
  <w:num w:numId="1">
    <w:abstractNumId w:val="3"/>
  </w:num>
  <w:num w:numId="2">
    <w:abstractNumId w:val="6"/>
  </w:num>
  <w:num w:numId="3">
    <w:abstractNumId w:val="4"/>
  </w:num>
  <w:num w:numId="4">
    <w:abstractNumId w:val="18"/>
  </w:num>
  <w:num w:numId="5">
    <w:abstractNumId w:val="25"/>
  </w:num>
  <w:num w:numId="6">
    <w:abstractNumId w:val="10"/>
  </w:num>
  <w:num w:numId="7">
    <w:abstractNumId w:val="19"/>
  </w:num>
  <w:num w:numId="8">
    <w:abstractNumId w:val="0"/>
  </w:num>
  <w:num w:numId="9">
    <w:abstractNumId w:val="2"/>
  </w:num>
  <w:num w:numId="10">
    <w:abstractNumId w:val="21"/>
  </w:num>
  <w:num w:numId="11">
    <w:abstractNumId w:val="27"/>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2"/>
  </w:num>
  <w:num w:numId="23">
    <w:abstractNumId w:val="13"/>
  </w:num>
  <w:num w:numId="24">
    <w:abstractNumId w:val="20"/>
  </w:num>
  <w:num w:numId="25">
    <w:abstractNumId w:val="23"/>
  </w:num>
  <w:num w:numId="26">
    <w:abstractNumId w:val="11"/>
  </w:num>
  <w:num w:numId="27">
    <w:abstractNumId w:val="16"/>
  </w:num>
  <w:num w:numId="28">
    <w:abstractNumId w:val="28"/>
  </w:num>
  <w:num w:numId="29">
    <w:abstractNumId w:val="8"/>
  </w:num>
  <w:num w:numId="30">
    <w:abstractNumId w:val="7"/>
  </w:num>
  <w:num w:numId="31">
    <w:abstractNumId w:val="26"/>
  </w:num>
  <w:num w:numId="32">
    <w:abstractNumId w:val="14"/>
  </w:num>
  <w:num w:numId="33">
    <w:abstractNumId w:val="1"/>
  </w:num>
  <w:num w:numId="34">
    <w:abstractNumId w:val="3"/>
  </w:num>
  <w:num w:numId="35">
    <w:abstractNumId w:val="24"/>
  </w:num>
  <w:num w:numId="36">
    <w:abstractNumId w:val="9"/>
  </w:num>
  <w:num w:numId="37">
    <w:abstractNumId w:val="22"/>
  </w:num>
  <w:num w:numId="3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defaultTableStyle w:val="Normal"/>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B1"/>
    <w:rsid w:val="00001E3C"/>
    <w:rsid w:val="000078EF"/>
    <w:rsid w:val="00011CB6"/>
    <w:rsid w:val="0003069F"/>
    <w:rsid w:val="00037855"/>
    <w:rsid w:val="00040FAD"/>
    <w:rsid w:val="00044CA9"/>
    <w:rsid w:val="00050ABC"/>
    <w:rsid w:val="00055FB6"/>
    <w:rsid w:val="00061427"/>
    <w:rsid w:val="00061FA9"/>
    <w:rsid w:val="0006266E"/>
    <w:rsid w:val="00082426"/>
    <w:rsid w:val="000A6464"/>
    <w:rsid w:val="000D54EF"/>
    <w:rsid w:val="00115F91"/>
    <w:rsid w:val="0012623C"/>
    <w:rsid w:val="001318B5"/>
    <w:rsid w:val="00163A59"/>
    <w:rsid w:val="00165895"/>
    <w:rsid w:val="001658C3"/>
    <w:rsid w:val="00171D3B"/>
    <w:rsid w:val="00182121"/>
    <w:rsid w:val="00187011"/>
    <w:rsid w:val="00190C1C"/>
    <w:rsid w:val="00195F74"/>
    <w:rsid w:val="0019680F"/>
    <w:rsid w:val="00197427"/>
    <w:rsid w:val="001C073D"/>
    <w:rsid w:val="001D5E9A"/>
    <w:rsid w:val="001E5394"/>
    <w:rsid w:val="001E579E"/>
    <w:rsid w:val="001F016A"/>
    <w:rsid w:val="002104F2"/>
    <w:rsid w:val="00215781"/>
    <w:rsid w:val="00216179"/>
    <w:rsid w:val="00232266"/>
    <w:rsid w:val="00247536"/>
    <w:rsid w:val="00247D52"/>
    <w:rsid w:val="002739F2"/>
    <w:rsid w:val="0027737D"/>
    <w:rsid w:val="0028703E"/>
    <w:rsid w:val="00292FFE"/>
    <w:rsid w:val="002931AF"/>
    <w:rsid w:val="002934E5"/>
    <w:rsid w:val="002A08AE"/>
    <w:rsid w:val="002A0E8B"/>
    <w:rsid w:val="002A6496"/>
    <w:rsid w:val="002C3541"/>
    <w:rsid w:val="002C3C11"/>
    <w:rsid w:val="002E2B68"/>
    <w:rsid w:val="002F082D"/>
    <w:rsid w:val="002F2039"/>
    <w:rsid w:val="00301F06"/>
    <w:rsid w:val="00302E84"/>
    <w:rsid w:val="0031458D"/>
    <w:rsid w:val="00320DCA"/>
    <w:rsid w:val="00334595"/>
    <w:rsid w:val="00355E51"/>
    <w:rsid w:val="00376F39"/>
    <w:rsid w:val="00383D1D"/>
    <w:rsid w:val="003932AF"/>
    <w:rsid w:val="003A4390"/>
    <w:rsid w:val="003B3F67"/>
    <w:rsid w:val="003C614A"/>
    <w:rsid w:val="003C79B8"/>
    <w:rsid w:val="003D140B"/>
    <w:rsid w:val="003D56FF"/>
    <w:rsid w:val="003D6AC7"/>
    <w:rsid w:val="003F0A24"/>
    <w:rsid w:val="003F1AB8"/>
    <w:rsid w:val="003F3AF3"/>
    <w:rsid w:val="003F60EE"/>
    <w:rsid w:val="003F6F80"/>
    <w:rsid w:val="003F7D89"/>
    <w:rsid w:val="004027CD"/>
    <w:rsid w:val="004219A6"/>
    <w:rsid w:val="00430FD3"/>
    <w:rsid w:val="00435860"/>
    <w:rsid w:val="00452F5D"/>
    <w:rsid w:val="00454DC1"/>
    <w:rsid w:val="00454F4F"/>
    <w:rsid w:val="00456E09"/>
    <w:rsid w:val="00462CA1"/>
    <w:rsid w:val="00482BBB"/>
    <w:rsid w:val="00491521"/>
    <w:rsid w:val="00492F4F"/>
    <w:rsid w:val="00495C18"/>
    <w:rsid w:val="0049753F"/>
    <w:rsid w:val="004A3529"/>
    <w:rsid w:val="004B00B0"/>
    <w:rsid w:val="004D081D"/>
    <w:rsid w:val="004D6F04"/>
    <w:rsid w:val="004F7FBB"/>
    <w:rsid w:val="00501CFF"/>
    <w:rsid w:val="00523FAE"/>
    <w:rsid w:val="00524D0A"/>
    <w:rsid w:val="00541E05"/>
    <w:rsid w:val="005447F4"/>
    <w:rsid w:val="0055325B"/>
    <w:rsid w:val="00556556"/>
    <w:rsid w:val="0057276E"/>
    <w:rsid w:val="005761B8"/>
    <w:rsid w:val="0058391C"/>
    <w:rsid w:val="005847F1"/>
    <w:rsid w:val="00596BF7"/>
    <w:rsid w:val="005A0C41"/>
    <w:rsid w:val="005A7711"/>
    <w:rsid w:val="005A7DB8"/>
    <w:rsid w:val="005C0FEE"/>
    <w:rsid w:val="005C75DE"/>
    <w:rsid w:val="005E24B2"/>
    <w:rsid w:val="005E6707"/>
    <w:rsid w:val="00604FCB"/>
    <w:rsid w:val="00615D5D"/>
    <w:rsid w:val="006264B4"/>
    <w:rsid w:val="00627B8F"/>
    <w:rsid w:val="006459EE"/>
    <w:rsid w:val="00650235"/>
    <w:rsid w:val="0065615B"/>
    <w:rsid w:val="00663EE6"/>
    <w:rsid w:val="00670942"/>
    <w:rsid w:val="00682772"/>
    <w:rsid w:val="006846F7"/>
    <w:rsid w:val="0068653E"/>
    <w:rsid w:val="0069478F"/>
    <w:rsid w:val="006B3757"/>
    <w:rsid w:val="006C1C01"/>
    <w:rsid w:val="006E736D"/>
    <w:rsid w:val="006F340A"/>
    <w:rsid w:val="006F716F"/>
    <w:rsid w:val="006F7837"/>
    <w:rsid w:val="00721E74"/>
    <w:rsid w:val="007265D8"/>
    <w:rsid w:val="00733439"/>
    <w:rsid w:val="00747828"/>
    <w:rsid w:val="0076092E"/>
    <w:rsid w:val="00784AB6"/>
    <w:rsid w:val="007941E2"/>
    <w:rsid w:val="007A74AC"/>
    <w:rsid w:val="007D1C5C"/>
    <w:rsid w:val="007D26FB"/>
    <w:rsid w:val="007E5EED"/>
    <w:rsid w:val="007F10A2"/>
    <w:rsid w:val="008053A7"/>
    <w:rsid w:val="008131B3"/>
    <w:rsid w:val="008361BB"/>
    <w:rsid w:val="008401DF"/>
    <w:rsid w:val="00840591"/>
    <w:rsid w:val="00841588"/>
    <w:rsid w:val="00843407"/>
    <w:rsid w:val="00845C1A"/>
    <w:rsid w:val="0086118C"/>
    <w:rsid w:val="008801DC"/>
    <w:rsid w:val="00887882"/>
    <w:rsid w:val="008A059A"/>
    <w:rsid w:val="008C1568"/>
    <w:rsid w:val="008C65E0"/>
    <w:rsid w:val="008D08E8"/>
    <w:rsid w:val="008D0F16"/>
    <w:rsid w:val="008D23E4"/>
    <w:rsid w:val="008D3B02"/>
    <w:rsid w:val="008E0583"/>
    <w:rsid w:val="008E5E7E"/>
    <w:rsid w:val="0090305E"/>
    <w:rsid w:val="00924838"/>
    <w:rsid w:val="00932081"/>
    <w:rsid w:val="00951702"/>
    <w:rsid w:val="009525D3"/>
    <w:rsid w:val="00955C6A"/>
    <w:rsid w:val="009622F5"/>
    <w:rsid w:val="0098385F"/>
    <w:rsid w:val="00992F03"/>
    <w:rsid w:val="00996D23"/>
    <w:rsid w:val="00996E7B"/>
    <w:rsid w:val="009A01F8"/>
    <w:rsid w:val="009A6550"/>
    <w:rsid w:val="009B25F5"/>
    <w:rsid w:val="009B4516"/>
    <w:rsid w:val="009B5908"/>
    <w:rsid w:val="009C0D97"/>
    <w:rsid w:val="009D1B91"/>
    <w:rsid w:val="009D21C2"/>
    <w:rsid w:val="009D6B73"/>
    <w:rsid w:val="009E36F7"/>
    <w:rsid w:val="009F7579"/>
    <w:rsid w:val="00A026FD"/>
    <w:rsid w:val="00A12398"/>
    <w:rsid w:val="00A15A42"/>
    <w:rsid w:val="00A16B9B"/>
    <w:rsid w:val="00A34602"/>
    <w:rsid w:val="00A378B0"/>
    <w:rsid w:val="00A431B4"/>
    <w:rsid w:val="00A46F87"/>
    <w:rsid w:val="00A608B1"/>
    <w:rsid w:val="00A632FB"/>
    <w:rsid w:val="00A65815"/>
    <w:rsid w:val="00A74C12"/>
    <w:rsid w:val="00A808E3"/>
    <w:rsid w:val="00A84BAA"/>
    <w:rsid w:val="00A876E1"/>
    <w:rsid w:val="00AA4D01"/>
    <w:rsid w:val="00AA6C80"/>
    <w:rsid w:val="00AB413B"/>
    <w:rsid w:val="00AC29E4"/>
    <w:rsid w:val="00AC6BB5"/>
    <w:rsid w:val="00AD1883"/>
    <w:rsid w:val="00AD6F0C"/>
    <w:rsid w:val="00AE2D19"/>
    <w:rsid w:val="00AE58BF"/>
    <w:rsid w:val="00AF566B"/>
    <w:rsid w:val="00B0048B"/>
    <w:rsid w:val="00B03C91"/>
    <w:rsid w:val="00B121AE"/>
    <w:rsid w:val="00B203DC"/>
    <w:rsid w:val="00B40558"/>
    <w:rsid w:val="00B454E0"/>
    <w:rsid w:val="00B60B36"/>
    <w:rsid w:val="00B617E6"/>
    <w:rsid w:val="00B61BC6"/>
    <w:rsid w:val="00B65045"/>
    <w:rsid w:val="00B708F5"/>
    <w:rsid w:val="00B84154"/>
    <w:rsid w:val="00B96EBE"/>
    <w:rsid w:val="00BA1B2D"/>
    <w:rsid w:val="00BB5079"/>
    <w:rsid w:val="00BC024D"/>
    <w:rsid w:val="00BC03D0"/>
    <w:rsid w:val="00BC6A66"/>
    <w:rsid w:val="00BD15E9"/>
    <w:rsid w:val="00BD3D8E"/>
    <w:rsid w:val="00BD5A67"/>
    <w:rsid w:val="00BD5EAB"/>
    <w:rsid w:val="00BE797F"/>
    <w:rsid w:val="00BF050A"/>
    <w:rsid w:val="00BF3E35"/>
    <w:rsid w:val="00C201C4"/>
    <w:rsid w:val="00C406B4"/>
    <w:rsid w:val="00C56194"/>
    <w:rsid w:val="00C5734C"/>
    <w:rsid w:val="00C57AE1"/>
    <w:rsid w:val="00C6287A"/>
    <w:rsid w:val="00C72382"/>
    <w:rsid w:val="00C74AE7"/>
    <w:rsid w:val="00C8767E"/>
    <w:rsid w:val="00C97693"/>
    <w:rsid w:val="00CA296E"/>
    <w:rsid w:val="00CA29C7"/>
    <w:rsid w:val="00CB7339"/>
    <w:rsid w:val="00CD2BFD"/>
    <w:rsid w:val="00CD3839"/>
    <w:rsid w:val="00CE5CB6"/>
    <w:rsid w:val="00CE5EFE"/>
    <w:rsid w:val="00CE76C5"/>
    <w:rsid w:val="00CF472F"/>
    <w:rsid w:val="00D05154"/>
    <w:rsid w:val="00D13299"/>
    <w:rsid w:val="00D1564C"/>
    <w:rsid w:val="00D32A0B"/>
    <w:rsid w:val="00D33A52"/>
    <w:rsid w:val="00D50FBB"/>
    <w:rsid w:val="00D61D71"/>
    <w:rsid w:val="00D6383B"/>
    <w:rsid w:val="00D76900"/>
    <w:rsid w:val="00D87DAF"/>
    <w:rsid w:val="00D94FAD"/>
    <w:rsid w:val="00D97BB0"/>
    <w:rsid w:val="00DB01CA"/>
    <w:rsid w:val="00DB09A8"/>
    <w:rsid w:val="00DB1D1F"/>
    <w:rsid w:val="00DB6104"/>
    <w:rsid w:val="00DC6404"/>
    <w:rsid w:val="00DD0036"/>
    <w:rsid w:val="00DD38D5"/>
    <w:rsid w:val="00DE76DF"/>
    <w:rsid w:val="00DF1450"/>
    <w:rsid w:val="00DF5F19"/>
    <w:rsid w:val="00DF759A"/>
    <w:rsid w:val="00E077A6"/>
    <w:rsid w:val="00E111D5"/>
    <w:rsid w:val="00E16056"/>
    <w:rsid w:val="00E432EC"/>
    <w:rsid w:val="00E432FD"/>
    <w:rsid w:val="00E44EAF"/>
    <w:rsid w:val="00E527A3"/>
    <w:rsid w:val="00E5627B"/>
    <w:rsid w:val="00E72459"/>
    <w:rsid w:val="00E72C0C"/>
    <w:rsid w:val="00E76CC3"/>
    <w:rsid w:val="00E81BA7"/>
    <w:rsid w:val="00E86F57"/>
    <w:rsid w:val="00EC5F58"/>
    <w:rsid w:val="00ED506A"/>
    <w:rsid w:val="00ED526B"/>
    <w:rsid w:val="00EF1AF1"/>
    <w:rsid w:val="00EF1F9E"/>
    <w:rsid w:val="00EF6DC7"/>
    <w:rsid w:val="00F03AE1"/>
    <w:rsid w:val="00F201C2"/>
    <w:rsid w:val="00F21872"/>
    <w:rsid w:val="00F23C00"/>
    <w:rsid w:val="00F371EB"/>
    <w:rsid w:val="00F43356"/>
    <w:rsid w:val="00F473AA"/>
    <w:rsid w:val="00F600BD"/>
    <w:rsid w:val="00F63931"/>
    <w:rsid w:val="00F81D35"/>
    <w:rsid w:val="00F84255"/>
    <w:rsid w:val="00F853C9"/>
    <w:rsid w:val="00F86907"/>
    <w:rsid w:val="00F95821"/>
    <w:rsid w:val="00FA4E54"/>
    <w:rsid w:val="00FB5068"/>
    <w:rsid w:val="00FC0625"/>
    <w:rsid w:val="00FC3777"/>
    <w:rsid w:val="00FC416D"/>
    <w:rsid w:val="00FC7B76"/>
    <w:rsid w:val="00FD761C"/>
    <w:rsid w:val="00FE041A"/>
    <w:rsid w:val="00FF0E43"/>
    <w:rsid w:val="00FF1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15:docId w15:val="{72356783-7A4E-40BF-ACB7-CBB9BE83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3B"/>
    <w:pPr>
      <w:spacing w:before="72" w:after="72"/>
      <w:jc w:val="both"/>
    </w:pPr>
    <w:rPr>
      <w:rFonts w:ascii="Arial" w:hAnsi="Arial"/>
      <w:sz w:val="24"/>
    </w:rPr>
  </w:style>
  <w:style w:type="paragraph" w:styleId="Heading1">
    <w:name w:val="heading 1"/>
    <w:basedOn w:val="Normal"/>
    <w:next w:val="Paragraph"/>
    <w:link w:val="Heading1Char"/>
    <w:qFormat/>
    <w:rsid w:val="00541E05"/>
    <w:pPr>
      <w:keepNext/>
      <w:numPr>
        <w:numId w:val="1"/>
      </w:numPr>
      <w:pBdr>
        <w:bottom w:val="single" w:sz="12" w:space="20" w:color="auto"/>
      </w:pBdr>
      <w:spacing w:before="0" w:after="600" w:line="360" w:lineRule="atLeast"/>
      <w:jc w:val="center"/>
      <w:outlineLvl w:val="0"/>
    </w:pPr>
    <w:rPr>
      <w:b/>
      <w:sz w:val="32"/>
    </w:rPr>
  </w:style>
  <w:style w:type="paragraph" w:styleId="Heading2">
    <w:name w:val="heading 2"/>
    <w:basedOn w:val="Normal"/>
    <w:next w:val="Paragraph"/>
    <w:link w:val="Heading2Char"/>
    <w:qFormat/>
    <w:rsid w:val="00541E05"/>
    <w:pPr>
      <w:keepNext/>
      <w:numPr>
        <w:ilvl w:val="1"/>
        <w:numId w:val="1"/>
      </w:numPr>
      <w:spacing w:before="216" w:line="280" w:lineRule="atLeast"/>
      <w:jc w:val="left"/>
      <w:outlineLvl w:val="1"/>
    </w:pPr>
    <w:rPr>
      <w:b/>
    </w:rPr>
  </w:style>
  <w:style w:type="paragraph" w:styleId="Heading3">
    <w:name w:val="heading 3"/>
    <w:basedOn w:val="NormalParagraph"/>
    <w:next w:val="Paragraph"/>
    <w:link w:val="Heading3Char"/>
    <w:qFormat/>
    <w:rsid w:val="00541E05"/>
    <w:pPr>
      <w:keepNext/>
      <w:numPr>
        <w:ilvl w:val="2"/>
        <w:numId w:val="1"/>
      </w:numPr>
      <w:spacing w:before="216" w:line="280" w:lineRule="atLeast"/>
      <w:jc w:val="left"/>
      <w:outlineLvl w:val="2"/>
    </w:pPr>
    <w:rPr>
      <w:b/>
    </w:rPr>
  </w:style>
  <w:style w:type="paragraph" w:styleId="Heading4">
    <w:name w:val="heading 4"/>
    <w:basedOn w:val="NormalParagraph"/>
    <w:next w:val="Paragraph"/>
    <w:link w:val="Heading4Char"/>
    <w:qFormat/>
    <w:rsid w:val="00541E05"/>
    <w:pPr>
      <w:keepNext/>
      <w:numPr>
        <w:ilvl w:val="3"/>
        <w:numId w:val="1"/>
      </w:numPr>
      <w:spacing w:before="216" w:line="280" w:lineRule="atLeast"/>
      <w:jc w:val="left"/>
      <w:outlineLvl w:val="3"/>
    </w:pPr>
    <w:rPr>
      <w:b/>
    </w:rPr>
  </w:style>
  <w:style w:type="paragraph" w:styleId="Heading5">
    <w:name w:val="heading 5"/>
    <w:aliases w:val="(3-digit Partial)"/>
    <w:basedOn w:val="NormalParagraph"/>
    <w:next w:val="Normal"/>
    <w:link w:val="Heading5Char"/>
    <w:qFormat/>
    <w:rsid w:val="00541E05"/>
    <w:pPr>
      <w:numPr>
        <w:ilvl w:val="4"/>
        <w:numId w:val="1"/>
      </w:numPr>
      <w:spacing w:before="216" w:after="0"/>
      <w:jc w:val="left"/>
      <w:outlineLvl w:val="4"/>
    </w:pPr>
    <w:rPr>
      <w:b/>
    </w:rPr>
  </w:style>
  <w:style w:type="paragraph" w:styleId="Heading6">
    <w:name w:val="heading 6"/>
    <w:aliases w:val="(4-digit Partial)"/>
    <w:basedOn w:val="NormalParagraph"/>
    <w:next w:val="Normal"/>
    <w:link w:val="Heading6Char"/>
    <w:qFormat/>
    <w:rsid w:val="00541E05"/>
    <w:pPr>
      <w:numPr>
        <w:ilvl w:val="5"/>
        <w:numId w:val="1"/>
      </w:numPr>
      <w:spacing w:before="216" w:after="0"/>
      <w:jc w:val="left"/>
      <w:outlineLvl w:val="5"/>
    </w:pPr>
    <w:rPr>
      <w:b/>
    </w:rPr>
  </w:style>
  <w:style w:type="paragraph" w:styleId="Heading7">
    <w:name w:val="heading 7"/>
    <w:aliases w:val="(2-digit Partial)"/>
    <w:basedOn w:val="NormalParagraph"/>
    <w:next w:val="Normal"/>
    <w:link w:val="Heading7Char"/>
    <w:qFormat/>
    <w:rsid w:val="00541E05"/>
    <w:pPr>
      <w:keepNext/>
      <w:numPr>
        <w:ilvl w:val="6"/>
        <w:numId w:val="1"/>
      </w:numPr>
      <w:spacing w:before="216" w:after="0" w:line="280" w:lineRule="atLeast"/>
      <w:jc w:val="left"/>
      <w:outlineLvl w:val="6"/>
    </w:pPr>
    <w:rPr>
      <w:b/>
    </w:rPr>
  </w:style>
  <w:style w:type="paragraph" w:styleId="Heading8">
    <w:name w:val="heading 8"/>
    <w:aliases w:val="(Appendix titles)"/>
    <w:basedOn w:val="NormalParagraph"/>
    <w:next w:val="Paragraph"/>
    <w:link w:val="Heading8Char"/>
    <w:qFormat/>
    <w:rsid w:val="00541E05"/>
    <w:pPr>
      <w:numPr>
        <w:ilvl w:val="7"/>
        <w:numId w:val="1"/>
      </w:numPr>
      <w:pBdr>
        <w:bottom w:val="single" w:sz="12" w:space="20" w:color="auto"/>
      </w:pBdr>
      <w:spacing w:before="0" w:after="600"/>
      <w:jc w:val="center"/>
      <w:outlineLvl w:val="7"/>
    </w:pPr>
    <w:rPr>
      <w:b/>
      <w:sz w:val="32"/>
    </w:rPr>
  </w:style>
  <w:style w:type="paragraph" w:styleId="Heading9">
    <w:name w:val="heading 9"/>
    <w:aliases w:val="(5-digit full hdg)"/>
    <w:basedOn w:val="NormalParagraph"/>
    <w:next w:val="Normal"/>
    <w:link w:val="Heading9Char"/>
    <w:qFormat/>
    <w:rsid w:val="00541E05"/>
    <w:pPr>
      <w:numPr>
        <w:ilvl w:val="8"/>
        <w:numId w:val="1"/>
      </w:numPr>
      <w:adjustRightInd w:val="0"/>
      <w:snapToGrid w:val="0"/>
      <w:spacing w:before="216" w:line="280" w:lineRule="atLeast"/>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Paragraph"/>
    <w:link w:val="ParagraphChar"/>
    <w:uiPriority w:val="99"/>
    <w:rsid w:val="00541E05"/>
    <w:pPr>
      <w:spacing w:line="280" w:lineRule="atLeast"/>
    </w:pPr>
    <w:rPr>
      <w:rFonts w:ascii="Times New Roman" w:hAnsi="Times New Roman"/>
    </w:rPr>
  </w:style>
  <w:style w:type="paragraph" w:customStyle="1" w:styleId="NormalParagraph">
    <w:name w:val="Normal Paragraph"/>
    <w:rsid w:val="00541E05"/>
    <w:pPr>
      <w:spacing w:before="72" w:after="72"/>
      <w:jc w:val="both"/>
    </w:pPr>
    <w:rPr>
      <w:rFonts w:ascii="Arial" w:hAnsi="Arial"/>
      <w:sz w:val="24"/>
    </w:rPr>
  </w:style>
  <w:style w:type="character" w:customStyle="1" w:styleId="Heading1Char">
    <w:name w:val="Heading 1 Char"/>
    <w:link w:val="Heading1"/>
    <w:rsid w:val="00541E05"/>
    <w:rPr>
      <w:rFonts w:ascii="Arial" w:hAnsi="Arial"/>
      <w:b/>
      <w:sz w:val="32"/>
    </w:rPr>
  </w:style>
  <w:style w:type="character" w:customStyle="1" w:styleId="Heading2Char">
    <w:name w:val="Heading 2 Char"/>
    <w:link w:val="Heading2"/>
    <w:rsid w:val="00541E05"/>
    <w:rPr>
      <w:rFonts w:ascii="Arial" w:hAnsi="Arial"/>
      <w:b/>
      <w:sz w:val="24"/>
    </w:rPr>
  </w:style>
  <w:style w:type="character" w:customStyle="1" w:styleId="Heading3Char">
    <w:name w:val="Heading 3 Char"/>
    <w:link w:val="Heading3"/>
    <w:rsid w:val="00EF6DC7"/>
    <w:rPr>
      <w:rFonts w:ascii="Arial" w:hAnsi="Arial"/>
      <w:b/>
      <w:sz w:val="24"/>
    </w:rPr>
  </w:style>
  <w:style w:type="character" w:customStyle="1" w:styleId="Heading4Char">
    <w:name w:val="Heading 4 Char"/>
    <w:link w:val="Heading4"/>
    <w:rsid w:val="00EF6DC7"/>
    <w:rPr>
      <w:rFonts w:ascii="Arial" w:hAnsi="Arial"/>
      <w:b/>
      <w:sz w:val="24"/>
    </w:rPr>
  </w:style>
  <w:style w:type="character" w:customStyle="1" w:styleId="Heading5Char">
    <w:name w:val="Heading 5 Char"/>
    <w:aliases w:val="(3-digit Partial) Char"/>
    <w:link w:val="Heading5"/>
    <w:rsid w:val="00EF6DC7"/>
    <w:rPr>
      <w:rFonts w:ascii="Arial" w:hAnsi="Arial"/>
      <w:b/>
      <w:sz w:val="24"/>
    </w:rPr>
  </w:style>
  <w:style w:type="character" w:customStyle="1" w:styleId="Heading6Char">
    <w:name w:val="Heading 6 Char"/>
    <w:aliases w:val="(4-digit Partial) Char"/>
    <w:link w:val="Heading6"/>
    <w:rsid w:val="00EF6DC7"/>
    <w:rPr>
      <w:rFonts w:ascii="Arial" w:hAnsi="Arial"/>
      <w:b/>
      <w:sz w:val="24"/>
    </w:rPr>
  </w:style>
  <w:style w:type="character" w:customStyle="1" w:styleId="Heading7Char">
    <w:name w:val="Heading 7 Char"/>
    <w:aliases w:val="(2-digit Partial) Char"/>
    <w:link w:val="Heading7"/>
    <w:rsid w:val="00EF6DC7"/>
    <w:rPr>
      <w:rFonts w:ascii="Arial" w:hAnsi="Arial"/>
      <w:b/>
      <w:sz w:val="24"/>
    </w:rPr>
  </w:style>
  <w:style w:type="character" w:customStyle="1" w:styleId="Heading8Char">
    <w:name w:val="Heading 8 Char"/>
    <w:aliases w:val="(Appendix titles) Char"/>
    <w:link w:val="Heading8"/>
    <w:rsid w:val="00EF6DC7"/>
    <w:rPr>
      <w:rFonts w:ascii="Arial" w:hAnsi="Arial"/>
      <w:b/>
      <w:sz w:val="32"/>
    </w:rPr>
  </w:style>
  <w:style w:type="character" w:customStyle="1" w:styleId="Heading9Char">
    <w:name w:val="Heading 9 Char"/>
    <w:aliases w:val="(5-digit full hdg) Char"/>
    <w:link w:val="Heading9"/>
    <w:rsid w:val="00EF6DC7"/>
    <w:rPr>
      <w:rFonts w:ascii="Arial" w:hAnsi="Arial"/>
      <w:b/>
      <w:sz w:val="24"/>
    </w:rPr>
  </w:style>
  <w:style w:type="paragraph" w:customStyle="1" w:styleId="WarningHeading">
    <w:name w:val="Warning Heading"/>
    <w:basedOn w:val="CautionHeading"/>
    <w:next w:val="NoteText"/>
    <w:rsid w:val="00DB01CA"/>
    <w:pPr>
      <w:pBdr>
        <w:top w:val="single" w:sz="12" w:space="1" w:color="auto" w:shadow="1"/>
        <w:left w:val="single" w:sz="12" w:space="4" w:color="auto" w:shadow="1"/>
        <w:bottom w:val="single" w:sz="12" w:space="8" w:color="auto" w:shadow="1"/>
        <w:right w:val="single" w:sz="12" w:space="4" w:color="auto" w:shadow="1"/>
      </w:pBdr>
      <w:ind w:left="3744" w:right="3456"/>
    </w:pPr>
  </w:style>
  <w:style w:type="paragraph" w:customStyle="1" w:styleId="CautionHeading">
    <w:name w:val="Caution Heading"/>
    <w:basedOn w:val="NoteHeading"/>
    <w:next w:val="Normal"/>
    <w:rsid w:val="00541E05"/>
    <w:rPr>
      <w:b/>
    </w:rPr>
  </w:style>
  <w:style w:type="paragraph" w:styleId="NoteHeading">
    <w:name w:val="Note Heading"/>
    <w:basedOn w:val="CenterHeading"/>
    <w:next w:val="Normal"/>
    <w:link w:val="NoteHeadingChar"/>
    <w:rsid w:val="00541E05"/>
    <w:pPr>
      <w:keepNext/>
      <w:pBdr>
        <w:bottom w:val="none" w:sz="0" w:space="0" w:color="auto"/>
      </w:pBdr>
      <w:spacing w:before="200" w:after="160"/>
    </w:pPr>
    <w:rPr>
      <w:b w:val="0"/>
      <w:caps/>
      <w:sz w:val="24"/>
    </w:rPr>
  </w:style>
  <w:style w:type="paragraph" w:customStyle="1" w:styleId="CenterHeading">
    <w:name w:val="Center Heading"/>
    <w:basedOn w:val="NormalParagraph"/>
    <w:next w:val="Paragraph"/>
    <w:rsid w:val="00541E05"/>
    <w:pPr>
      <w:pBdr>
        <w:bottom w:val="single" w:sz="12" w:space="20" w:color="auto"/>
      </w:pBdr>
      <w:spacing w:before="0" w:after="520" w:line="360" w:lineRule="atLeast"/>
      <w:jc w:val="center"/>
    </w:pPr>
    <w:rPr>
      <w:b/>
      <w:sz w:val="32"/>
    </w:rPr>
  </w:style>
  <w:style w:type="character" w:customStyle="1" w:styleId="NoteHeadingChar">
    <w:name w:val="Note Heading Char"/>
    <w:basedOn w:val="DefaultParagraphFont"/>
    <w:link w:val="NoteHeading"/>
    <w:rsid w:val="00541E05"/>
    <w:rPr>
      <w:rFonts w:ascii="Arial" w:hAnsi="Arial"/>
      <w:caps/>
      <w:sz w:val="24"/>
    </w:rPr>
  </w:style>
  <w:style w:type="paragraph" w:customStyle="1" w:styleId="NoteText">
    <w:name w:val="Note Text"/>
    <w:basedOn w:val="Paragraph"/>
    <w:next w:val="Paragraph"/>
    <w:rsid w:val="00541E05"/>
    <w:pPr>
      <w:tabs>
        <w:tab w:val="left" w:pos="1872"/>
        <w:tab w:val="left" w:pos="2304"/>
      </w:tabs>
      <w:spacing w:after="200"/>
      <w:ind w:left="1440" w:right="1440"/>
    </w:pPr>
  </w:style>
  <w:style w:type="paragraph" w:customStyle="1" w:styleId="Tabletext">
    <w:name w:val="Tabletext"/>
    <w:rsid w:val="00A90BDC"/>
    <w:pPr>
      <w:keepLines/>
      <w:widowControl w:val="0"/>
      <w:spacing w:before="120" w:after="120" w:line="240" w:lineRule="atLeast"/>
      <w:jc w:val="both"/>
    </w:pPr>
    <w:rPr>
      <w:rFonts w:ascii="Arial" w:eastAsia="ヒラギノ角ゴ Pro W3" w:hAnsi="Arial"/>
      <w:color w:val="000000"/>
      <w:sz w:val="24"/>
      <w:szCs w:val="24"/>
    </w:rPr>
  </w:style>
  <w:style w:type="paragraph" w:styleId="BalloonText">
    <w:name w:val="Balloon Text"/>
    <w:basedOn w:val="Normal"/>
    <w:link w:val="BalloonTextChar"/>
    <w:locked/>
    <w:rsid w:val="00987EC4"/>
    <w:pPr>
      <w:spacing w:before="0" w:after="0"/>
    </w:pPr>
    <w:rPr>
      <w:rFonts w:ascii="Tahoma" w:eastAsia="ヒラギノ角ゴ Pro W3" w:hAnsi="Tahoma"/>
      <w:color w:val="000000"/>
      <w:sz w:val="16"/>
      <w:szCs w:val="16"/>
    </w:rPr>
  </w:style>
  <w:style w:type="character" w:customStyle="1" w:styleId="BalloonTextChar">
    <w:name w:val="Balloon Text Char"/>
    <w:link w:val="BalloonText"/>
    <w:rsid w:val="00987EC4"/>
    <w:rPr>
      <w:rFonts w:ascii="Tahoma" w:eastAsia="ヒラギノ角ゴ Pro W3" w:hAnsi="Tahoma" w:cs="Tahoma"/>
      <w:color w:val="000000"/>
      <w:sz w:val="16"/>
      <w:szCs w:val="16"/>
    </w:rPr>
  </w:style>
  <w:style w:type="character" w:styleId="CommentReference">
    <w:name w:val="annotation reference"/>
    <w:locked/>
    <w:rsid w:val="00D023D7"/>
    <w:rPr>
      <w:sz w:val="16"/>
      <w:szCs w:val="16"/>
    </w:rPr>
  </w:style>
  <w:style w:type="paragraph" w:styleId="CommentText">
    <w:name w:val="annotation text"/>
    <w:basedOn w:val="Normal"/>
    <w:link w:val="CommentTextChar"/>
    <w:locked/>
    <w:rsid w:val="00D023D7"/>
    <w:rPr>
      <w:rFonts w:eastAsia="ヒラギノ角ゴ Pro W3"/>
      <w:color w:val="000000"/>
      <w:sz w:val="20"/>
    </w:rPr>
  </w:style>
  <w:style w:type="character" w:customStyle="1" w:styleId="CommentTextChar">
    <w:name w:val="Comment Text Char"/>
    <w:link w:val="CommentText"/>
    <w:rsid w:val="00D023D7"/>
    <w:rPr>
      <w:rFonts w:ascii="Arial" w:eastAsia="ヒラギノ角ゴ Pro W3" w:hAnsi="Arial"/>
      <w:color w:val="000000"/>
    </w:rPr>
  </w:style>
  <w:style w:type="paragraph" w:styleId="CommentSubject">
    <w:name w:val="annotation subject"/>
    <w:basedOn w:val="CommentText"/>
    <w:next w:val="CommentText"/>
    <w:link w:val="CommentSubjectChar"/>
    <w:locked/>
    <w:rsid w:val="00D023D7"/>
    <w:rPr>
      <w:b/>
      <w:bCs/>
    </w:rPr>
  </w:style>
  <w:style w:type="character" w:customStyle="1" w:styleId="CommentSubjectChar">
    <w:name w:val="Comment Subject Char"/>
    <w:link w:val="CommentSubject"/>
    <w:rsid w:val="00D023D7"/>
    <w:rPr>
      <w:rFonts w:ascii="Arial" w:eastAsia="ヒラギノ角ゴ Pro W3" w:hAnsi="Arial"/>
      <w:b/>
      <w:bCs/>
      <w:color w:val="000000"/>
    </w:rPr>
  </w:style>
  <w:style w:type="paragraph" w:styleId="Header">
    <w:name w:val="header"/>
    <w:basedOn w:val="NormalParagraph"/>
    <w:link w:val="HeaderChar"/>
    <w:locked/>
    <w:rsid w:val="00541E05"/>
    <w:pPr>
      <w:tabs>
        <w:tab w:val="center" w:pos="4320"/>
        <w:tab w:val="right" w:pos="9360"/>
      </w:tabs>
    </w:pPr>
  </w:style>
  <w:style w:type="character" w:customStyle="1" w:styleId="HeaderChar">
    <w:name w:val="Header Char"/>
    <w:link w:val="Header"/>
    <w:rsid w:val="003821F3"/>
    <w:rPr>
      <w:rFonts w:ascii="Arial" w:hAnsi="Arial"/>
      <w:sz w:val="24"/>
    </w:rPr>
  </w:style>
  <w:style w:type="paragraph" w:styleId="Footer">
    <w:name w:val="footer"/>
    <w:basedOn w:val="NormalParagraph"/>
    <w:link w:val="FooterChar"/>
    <w:uiPriority w:val="99"/>
    <w:locked/>
    <w:rsid w:val="00541E05"/>
    <w:pPr>
      <w:tabs>
        <w:tab w:val="center" w:pos="4680"/>
        <w:tab w:val="right" w:pos="9360"/>
      </w:tabs>
      <w:spacing w:before="0" w:after="0"/>
    </w:pPr>
    <w:rPr>
      <w:rFonts w:ascii="Times New Roman" w:hAnsi="Times New Roman"/>
    </w:rPr>
  </w:style>
  <w:style w:type="character" w:customStyle="1" w:styleId="FooterChar">
    <w:name w:val="Footer Char"/>
    <w:link w:val="Footer"/>
    <w:uiPriority w:val="99"/>
    <w:rsid w:val="003821F3"/>
    <w:rPr>
      <w:sz w:val="24"/>
    </w:rPr>
  </w:style>
  <w:style w:type="paragraph" w:styleId="FootnoteText">
    <w:name w:val="footnote text"/>
    <w:basedOn w:val="Normal"/>
    <w:link w:val="FootnoteTextChar"/>
    <w:rsid w:val="0002577F"/>
    <w:pPr>
      <w:spacing w:before="0" w:after="0"/>
    </w:pPr>
    <w:rPr>
      <w:rFonts w:eastAsia="ヒラギノ角ゴ Pro W3"/>
      <w:color w:val="000000"/>
      <w:sz w:val="20"/>
    </w:rPr>
  </w:style>
  <w:style w:type="character" w:customStyle="1" w:styleId="FootnoteTextChar">
    <w:name w:val="Footnote Text Char"/>
    <w:link w:val="FootnoteText"/>
    <w:rsid w:val="0002577F"/>
    <w:rPr>
      <w:rFonts w:ascii="Arial" w:eastAsia="ヒラギノ角ゴ Pro W3" w:hAnsi="Arial"/>
      <w:color w:val="000000"/>
    </w:rPr>
  </w:style>
  <w:style w:type="character" w:styleId="FootnoteReference">
    <w:name w:val="footnote reference"/>
    <w:rsid w:val="0002577F"/>
    <w:rPr>
      <w:vertAlign w:val="superscript"/>
    </w:rPr>
  </w:style>
  <w:style w:type="paragraph" w:styleId="Title">
    <w:name w:val="Title"/>
    <w:basedOn w:val="NormalParagraph"/>
    <w:next w:val="Paragraph"/>
    <w:link w:val="TitleChar"/>
    <w:qFormat/>
    <w:rsid w:val="00541E05"/>
    <w:pPr>
      <w:spacing w:before="240" w:after="160"/>
      <w:jc w:val="center"/>
    </w:pPr>
    <w:rPr>
      <w:b/>
      <w:kern w:val="28"/>
      <w:sz w:val="28"/>
    </w:rPr>
  </w:style>
  <w:style w:type="character" w:customStyle="1" w:styleId="TitleChar">
    <w:name w:val="Title Char"/>
    <w:link w:val="Title"/>
    <w:rsid w:val="00EF6DC7"/>
    <w:rPr>
      <w:rFonts w:ascii="Arial" w:hAnsi="Arial"/>
      <w:b/>
      <w:kern w:val="28"/>
      <w:sz w:val="28"/>
    </w:rPr>
  </w:style>
  <w:style w:type="paragraph" w:styleId="TOC5">
    <w:name w:val="toc 5"/>
    <w:basedOn w:val="TOC2"/>
    <w:next w:val="Normal"/>
    <w:rsid w:val="00541E05"/>
    <w:pPr>
      <w:keepLines/>
      <w:tabs>
        <w:tab w:val="left" w:pos="720"/>
      </w:tabs>
      <w:spacing w:before="80" w:after="80" w:line="280" w:lineRule="atLeast"/>
      <w:ind w:left="0"/>
    </w:pPr>
    <w:rPr>
      <w:noProof/>
    </w:rPr>
  </w:style>
  <w:style w:type="paragraph" w:styleId="TOC2">
    <w:name w:val="toc 2"/>
    <w:basedOn w:val="NormalParagraph"/>
    <w:next w:val="Paragraph"/>
    <w:uiPriority w:val="39"/>
    <w:rsid w:val="00541E05"/>
    <w:pPr>
      <w:tabs>
        <w:tab w:val="right" w:leader="dot" w:pos="9360"/>
      </w:tabs>
      <w:spacing w:before="20" w:after="20"/>
      <w:ind w:left="1440" w:hanging="864"/>
      <w:jc w:val="left"/>
    </w:pPr>
  </w:style>
  <w:style w:type="paragraph" w:styleId="TOC6">
    <w:name w:val="toc 6"/>
    <w:basedOn w:val="Normal"/>
    <w:next w:val="Normal"/>
    <w:rsid w:val="00541E05"/>
    <w:pPr>
      <w:tabs>
        <w:tab w:val="right" w:leader="dot" w:pos="9360"/>
      </w:tabs>
      <w:ind w:left="1000"/>
    </w:pPr>
  </w:style>
  <w:style w:type="paragraph" w:styleId="TOC3">
    <w:name w:val="toc 3"/>
    <w:basedOn w:val="NormalParagraph"/>
    <w:next w:val="Normal"/>
    <w:uiPriority w:val="39"/>
    <w:rsid w:val="00541E05"/>
    <w:pPr>
      <w:tabs>
        <w:tab w:val="right" w:leader="dot" w:pos="9360"/>
      </w:tabs>
      <w:spacing w:before="20" w:after="20"/>
      <w:ind w:left="2448" w:hanging="1008"/>
      <w:jc w:val="left"/>
    </w:pPr>
  </w:style>
  <w:style w:type="paragraph" w:styleId="TOC1">
    <w:name w:val="toc 1"/>
    <w:basedOn w:val="NormalParagraph"/>
    <w:next w:val="Paragraph"/>
    <w:uiPriority w:val="39"/>
    <w:rsid w:val="00541E05"/>
    <w:pPr>
      <w:tabs>
        <w:tab w:val="right" w:leader="dot" w:pos="9360"/>
      </w:tabs>
      <w:spacing w:before="320" w:after="80"/>
      <w:ind w:left="576" w:hanging="576"/>
      <w:jc w:val="left"/>
    </w:pPr>
    <w:rPr>
      <w:b/>
    </w:rPr>
  </w:style>
  <w:style w:type="paragraph" w:styleId="TOC4">
    <w:name w:val="toc 4"/>
    <w:basedOn w:val="NormalParagraph"/>
    <w:next w:val="Paragraph"/>
    <w:rsid w:val="00541E05"/>
    <w:pPr>
      <w:tabs>
        <w:tab w:val="right" w:leader="dot" w:pos="9360"/>
      </w:tabs>
      <w:spacing w:before="20" w:after="20"/>
      <w:ind w:left="3600" w:hanging="1152"/>
      <w:jc w:val="left"/>
    </w:pPr>
  </w:style>
  <w:style w:type="paragraph" w:styleId="TOC7">
    <w:name w:val="toc 7"/>
    <w:basedOn w:val="Normal"/>
    <w:next w:val="Normal"/>
    <w:rsid w:val="00541E05"/>
    <w:pPr>
      <w:tabs>
        <w:tab w:val="right" w:leader="dot" w:pos="9360"/>
      </w:tabs>
      <w:ind w:left="1200"/>
    </w:pPr>
  </w:style>
  <w:style w:type="paragraph" w:styleId="TOC8">
    <w:name w:val="toc 8"/>
    <w:basedOn w:val="Normal"/>
    <w:next w:val="Normal"/>
    <w:rsid w:val="00541E05"/>
    <w:pPr>
      <w:tabs>
        <w:tab w:val="right" w:leader="dot" w:pos="9360"/>
      </w:tabs>
      <w:ind w:left="1400"/>
    </w:pPr>
  </w:style>
  <w:style w:type="paragraph" w:styleId="TOC9">
    <w:name w:val="toc 9"/>
    <w:basedOn w:val="Normal"/>
    <w:next w:val="Normal"/>
    <w:rsid w:val="00541E05"/>
    <w:pPr>
      <w:tabs>
        <w:tab w:val="right" w:leader="dot" w:pos="9360"/>
      </w:tabs>
      <w:ind w:left="1600"/>
    </w:pPr>
  </w:style>
  <w:style w:type="paragraph" w:styleId="Revision">
    <w:name w:val="Revision"/>
    <w:hidden/>
    <w:rsid w:val="002A08AE"/>
    <w:rPr>
      <w:rFonts w:ascii="Arial" w:eastAsia="ヒラギノ角ゴ Pro W3" w:hAnsi="Arial"/>
      <w:color w:val="000000"/>
      <w:sz w:val="24"/>
      <w:szCs w:val="24"/>
    </w:rPr>
  </w:style>
  <w:style w:type="paragraph" w:customStyle="1" w:styleId="AbbrevGlossaryDescriptions">
    <w:name w:val="Abbrev/Glossary Descriptions"/>
    <w:basedOn w:val="Paragraph"/>
    <w:rsid w:val="00541E05"/>
    <w:pPr>
      <w:ind w:left="2160" w:hanging="2160"/>
      <w:jc w:val="left"/>
    </w:pPr>
  </w:style>
  <w:style w:type="paragraph" w:styleId="Caption">
    <w:name w:val="caption"/>
    <w:basedOn w:val="NormalParagraph"/>
    <w:next w:val="Paragraph"/>
    <w:uiPriority w:val="99"/>
    <w:qFormat/>
    <w:rsid w:val="00541E05"/>
    <w:pPr>
      <w:spacing w:before="240" w:after="240"/>
      <w:jc w:val="left"/>
    </w:pPr>
    <w:rPr>
      <w:b/>
      <w:i/>
    </w:rPr>
  </w:style>
  <w:style w:type="paragraph" w:customStyle="1" w:styleId="CenterHeadingTOC-marked">
    <w:name w:val="Center Heading (TOC-marked)"/>
    <w:basedOn w:val="CenterHeading"/>
    <w:next w:val="Paragraph"/>
    <w:rsid w:val="00541E05"/>
  </w:style>
  <w:style w:type="paragraph" w:customStyle="1" w:styleId="Default">
    <w:name w:val="Default"/>
    <w:rsid w:val="00541E05"/>
    <w:pPr>
      <w:autoSpaceDE w:val="0"/>
      <w:autoSpaceDN w:val="0"/>
      <w:adjustRightInd w:val="0"/>
    </w:pPr>
    <w:rPr>
      <w:rFonts w:ascii="Arial" w:hAnsi="Arial" w:cs="Arial"/>
      <w:color w:val="000000"/>
      <w:sz w:val="24"/>
      <w:szCs w:val="24"/>
    </w:rPr>
  </w:style>
  <w:style w:type="paragraph" w:customStyle="1" w:styleId="DocumentInfo">
    <w:name w:val="Document Info"/>
    <w:basedOn w:val="Paragraph"/>
    <w:next w:val="Paragraph"/>
    <w:rsid w:val="00541E05"/>
    <w:pPr>
      <w:spacing w:before="80" w:after="80" w:line="240" w:lineRule="atLeast"/>
      <w:jc w:val="center"/>
    </w:pPr>
    <w:rPr>
      <w:rFonts w:ascii="Arial" w:hAnsi="Arial"/>
      <w:b/>
    </w:rPr>
  </w:style>
  <w:style w:type="paragraph" w:styleId="DocumentMap">
    <w:name w:val="Document Map"/>
    <w:basedOn w:val="NormalParagraph"/>
    <w:link w:val="DocumentMapChar"/>
    <w:rsid w:val="00541E05"/>
    <w:pPr>
      <w:shd w:val="clear" w:color="auto" w:fill="000080"/>
    </w:pPr>
    <w:rPr>
      <w:rFonts w:ascii="Tahoma" w:hAnsi="Tahoma"/>
    </w:rPr>
  </w:style>
  <w:style w:type="character" w:customStyle="1" w:styleId="DocumentMapChar">
    <w:name w:val="Document Map Char"/>
    <w:basedOn w:val="DefaultParagraphFont"/>
    <w:link w:val="DocumentMap"/>
    <w:rsid w:val="00541E05"/>
    <w:rPr>
      <w:rFonts w:ascii="Tahoma" w:hAnsi="Tahoma"/>
      <w:sz w:val="24"/>
      <w:shd w:val="clear" w:color="auto" w:fill="000080"/>
    </w:rPr>
  </w:style>
  <w:style w:type="paragraph" w:customStyle="1" w:styleId="Figure">
    <w:name w:val="Figure"/>
    <w:basedOn w:val="Paragraph"/>
    <w:next w:val="Paragraph"/>
    <w:rsid w:val="00541E05"/>
    <w:pPr>
      <w:keepLines/>
      <w:spacing w:before="200"/>
      <w:jc w:val="center"/>
    </w:pPr>
    <w:rPr>
      <w:rFonts w:ascii="Arial" w:hAnsi="Arial"/>
      <w:b/>
      <w:i/>
    </w:rPr>
  </w:style>
  <w:style w:type="character" w:styleId="Hyperlink">
    <w:name w:val="Hyperlink"/>
    <w:basedOn w:val="DefaultParagraphFont"/>
    <w:rsid w:val="00541E05"/>
    <w:rPr>
      <w:color w:val="0000FF"/>
      <w:u w:val="single"/>
    </w:rPr>
  </w:style>
  <w:style w:type="paragraph" w:customStyle="1" w:styleId="ino1">
    <w:name w:val="ino1"/>
    <w:basedOn w:val="NormalParagraph"/>
    <w:next w:val="Normal"/>
    <w:rsid w:val="00541E05"/>
    <w:pPr>
      <w:pBdr>
        <w:left w:val="single" w:sz="12" w:space="0" w:color="auto"/>
      </w:pBdr>
      <w:spacing w:before="0" w:after="0"/>
      <w:ind w:left="1080"/>
      <w:jc w:val="right"/>
    </w:pPr>
    <w:rPr>
      <w:b/>
      <w:sz w:val="28"/>
    </w:rPr>
  </w:style>
  <w:style w:type="paragraph" w:customStyle="1" w:styleId="left-border">
    <w:name w:val="left-border"/>
    <w:basedOn w:val="NormalParagraph"/>
    <w:rsid w:val="00541E05"/>
    <w:pPr>
      <w:pBdr>
        <w:left w:val="single" w:sz="12" w:space="0" w:color="auto"/>
      </w:pBdr>
      <w:spacing w:before="0" w:after="0"/>
      <w:ind w:left="1080"/>
      <w:jc w:val="left"/>
    </w:pPr>
    <w:rPr>
      <w:rFonts w:ascii="Times New Roman" w:hAnsi="Times New Roman"/>
    </w:rPr>
  </w:style>
  <w:style w:type="paragraph" w:customStyle="1" w:styleId="List-14thlevel">
    <w:name w:val="List - (1) (4th level)"/>
    <w:basedOn w:val="NormalParagraph"/>
    <w:rsid w:val="00541E05"/>
    <w:pPr>
      <w:ind w:left="2592" w:hanging="576"/>
    </w:pPr>
    <w:rPr>
      <w:rFonts w:ascii="Times New Roman" w:hAnsi="Times New Roman"/>
    </w:rPr>
  </w:style>
  <w:style w:type="paragraph" w:customStyle="1" w:styleId="List-a3rdlevel">
    <w:name w:val="List - (a) (3rd level)"/>
    <w:basedOn w:val="NormalParagraph"/>
    <w:rsid w:val="007941E2"/>
    <w:pPr>
      <w:ind w:left="2016" w:hanging="576"/>
    </w:pPr>
    <w:rPr>
      <w:rFonts w:ascii="Times New Roman" w:hAnsi="Times New Roman"/>
    </w:rPr>
  </w:style>
  <w:style w:type="paragraph" w:customStyle="1" w:styleId="List-12ndlevel">
    <w:name w:val="List - 1. (2nd level)"/>
    <w:basedOn w:val="NormalParagraph"/>
    <w:rsid w:val="007941E2"/>
    <w:pPr>
      <w:ind w:left="1440" w:hanging="576"/>
    </w:pPr>
    <w:rPr>
      <w:rFonts w:ascii="Times New Roman" w:hAnsi="Times New Roman"/>
    </w:rPr>
  </w:style>
  <w:style w:type="paragraph" w:customStyle="1" w:styleId="List-a1stlevel">
    <w:name w:val="List - a. (1st level)"/>
    <w:basedOn w:val="NormalParagraph"/>
    <w:link w:val="List-a1stlevelCharChar"/>
    <w:rsid w:val="007941E2"/>
    <w:pPr>
      <w:ind w:left="864" w:hanging="432"/>
    </w:pPr>
    <w:rPr>
      <w:rFonts w:ascii="Times New Roman" w:hAnsi="Times New Roman"/>
    </w:rPr>
  </w:style>
  <w:style w:type="paragraph" w:customStyle="1" w:styleId="List-aul5thlevel">
    <w:name w:val="List - a./ul (5th level)"/>
    <w:basedOn w:val="NormalParagraph"/>
    <w:rsid w:val="00541E05"/>
    <w:pPr>
      <w:numPr>
        <w:numId w:val="2"/>
      </w:numPr>
    </w:pPr>
    <w:rPr>
      <w:rFonts w:ascii="Times New Roman" w:hAnsi="Times New Roman"/>
    </w:rPr>
  </w:style>
  <w:style w:type="paragraph" w:customStyle="1" w:styleId="odv">
    <w:name w:val="odv"/>
    <w:next w:val="Normal"/>
    <w:rsid w:val="00541E05"/>
    <w:pPr>
      <w:pBdr>
        <w:bottom w:val="single" w:sz="12" w:space="0" w:color="auto"/>
      </w:pBdr>
      <w:ind w:left="-274" w:hanging="187"/>
      <w:jc w:val="center"/>
    </w:pPr>
    <w:rPr>
      <w:rFonts w:ascii="Arial" w:hAnsi="Arial"/>
      <w:b/>
      <w:caps/>
      <w:noProof/>
      <w:sz w:val="32"/>
    </w:rPr>
  </w:style>
  <w:style w:type="paragraph" w:customStyle="1" w:styleId="onm">
    <w:name w:val="onm"/>
    <w:basedOn w:val="NormalParagraph"/>
    <w:rsid w:val="00541E05"/>
    <w:pPr>
      <w:spacing w:before="0" w:after="0"/>
      <w:ind w:left="187"/>
      <w:jc w:val="center"/>
    </w:pPr>
    <w:rPr>
      <w:sz w:val="28"/>
    </w:rPr>
  </w:style>
  <w:style w:type="character" w:styleId="PageNumber">
    <w:name w:val="page number"/>
    <w:basedOn w:val="DefaultParagraphFont"/>
    <w:rsid w:val="00541E05"/>
    <w:rPr>
      <w:rFonts w:ascii="Times New Roman" w:hAnsi="Times New Roman"/>
      <w:dstrike w:val="0"/>
      <w:color w:val="auto"/>
      <w:spacing w:val="0"/>
      <w:w w:val="100"/>
      <w:kern w:val="0"/>
      <w:position w:val="0"/>
      <w:sz w:val="24"/>
      <w:u w:val="none"/>
      <w:effect w:val="none"/>
      <w:vertAlign w:val="baseline"/>
    </w:rPr>
  </w:style>
  <w:style w:type="paragraph" w:customStyle="1" w:styleId="ParagraphPartial">
    <w:name w:val="Paragraph (Partial)"/>
    <w:basedOn w:val="Paragraph"/>
    <w:uiPriority w:val="99"/>
    <w:rsid w:val="00541E05"/>
    <w:pPr>
      <w:spacing w:before="0"/>
    </w:pPr>
  </w:style>
  <w:style w:type="paragraph" w:customStyle="1" w:styleId="pdt1">
    <w:name w:val="pdt1"/>
    <w:basedOn w:val="NormalParagraph"/>
    <w:next w:val="onm"/>
    <w:rsid w:val="00541E05"/>
    <w:pPr>
      <w:pBdr>
        <w:left w:val="single" w:sz="12" w:space="0" w:color="auto"/>
      </w:pBdr>
      <w:spacing w:before="0" w:after="0"/>
      <w:ind w:left="1080"/>
      <w:jc w:val="right"/>
    </w:pPr>
    <w:rPr>
      <w:b/>
      <w:sz w:val="28"/>
    </w:rPr>
  </w:style>
  <w:style w:type="paragraph" w:customStyle="1" w:styleId="pid">
    <w:name w:val="pid"/>
    <w:next w:val="odv"/>
    <w:rsid w:val="00541E05"/>
    <w:pPr>
      <w:jc w:val="right"/>
    </w:pPr>
    <w:rPr>
      <w:rFonts w:ascii="Arial" w:hAnsi="Arial"/>
      <w:b/>
      <w:sz w:val="24"/>
    </w:rPr>
  </w:style>
  <w:style w:type="paragraph" w:customStyle="1" w:styleId="SigAuthority">
    <w:name w:val="Sig. Authority"/>
    <w:next w:val="Normal"/>
    <w:rsid w:val="00541E05"/>
    <w:pPr>
      <w:tabs>
        <w:tab w:val="left" w:pos="1800"/>
      </w:tabs>
      <w:spacing w:before="72" w:line="280" w:lineRule="atLeast"/>
      <w:ind w:left="1800"/>
    </w:pPr>
    <w:rPr>
      <w:rFonts w:ascii="Arial" w:hAnsi="Arial"/>
      <w:b/>
      <w:sz w:val="24"/>
    </w:rPr>
  </w:style>
  <w:style w:type="paragraph" w:customStyle="1" w:styleId="SigPgTitle">
    <w:name w:val="Sig. Pg. Title"/>
    <w:basedOn w:val="NormalParagraph"/>
    <w:next w:val="Paragraph"/>
    <w:rsid w:val="00541E05"/>
    <w:pPr>
      <w:spacing w:before="0" w:after="0" w:line="400" w:lineRule="atLeast"/>
      <w:jc w:val="center"/>
    </w:pPr>
    <w:rPr>
      <w:b/>
      <w:sz w:val="36"/>
    </w:rPr>
  </w:style>
  <w:style w:type="paragraph" w:customStyle="1" w:styleId="SignatureBlock">
    <w:name w:val="Signature Block"/>
    <w:next w:val="Paragraph"/>
    <w:rsid w:val="00541E05"/>
    <w:pPr>
      <w:widowControl w:val="0"/>
      <w:pBdr>
        <w:top w:val="single" w:sz="6" w:space="0" w:color="auto"/>
      </w:pBdr>
      <w:tabs>
        <w:tab w:val="right" w:pos="7560"/>
      </w:tabs>
      <w:spacing w:before="600" w:after="360" w:line="280" w:lineRule="atLeast"/>
      <w:ind w:left="1800" w:right="1800"/>
    </w:pPr>
    <w:rPr>
      <w:sz w:val="24"/>
    </w:rPr>
  </w:style>
  <w:style w:type="paragraph" w:styleId="TableofFigures">
    <w:name w:val="table of figures"/>
    <w:basedOn w:val="NormalParagraph"/>
    <w:next w:val="Normal"/>
    <w:uiPriority w:val="99"/>
    <w:rsid w:val="00541E05"/>
    <w:pPr>
      <w:tabs>
        <w:tab w:val="right" w:leader="dot" w:pos="9360"/>
      </w:tabs>
      <w:spacing w:before="40" w:after="40"/>
      <w:ind w:left="1296" w:hanging="1296"/>
      <w:jc w:val="left"/>
    </w:pPr>
  </w:style>
  <w:style w:type="paragraph" w:customStyle="1" w:styleId="tbl-center">
    <w:name w:val="tbl-center"/>
    <w:basedOn w:val="Normal"/>
    <w:rsid w:val="00541E05"/>
    <w:pPr>
      <w:widowControl w:val="0"/>
      <w:spacing w:before="60" w:after="60" w:line="240" w:lineRule="atLeast"/>
      <w:jc w:val="center"/>
    </w:pPr>
  </w:style>
  <w:style w:type="paragraph" w:customStyle="1" w:styleId="tbl-left">
    <w:name w:val="tbl-left"/>
    <w:basedOn w:val="tbl-center"/>
    <w:rsid w:val="00541E05"/>
    <w:pPr>
      <w:jc w:val="left"/>
    </w:pPr>
    <w:rPr>
      <w:sz w:val="20"/>
    </w:rPr>
  </w:style>
  <w:style w:type="paragraph" w:customStyle="1" w:styleId="ti">
    <w:name w:val="ti"/>
    <w:basedOn w:val="NormalParagraph"/>
    <w:next w:val="NormalParagraph"/>
    <w:rsid w:val="00541E05"/>
    <w:pPr>
      <w:pBdr>
        <w:left w:val="single" w:sz="12" w:space="0" w:color="auto"/>
      </w:pBdr>
      <w:spacing w:before="1440" w:after="720" w:line="520" w:lineRule="atLeast"/>
      <w:ind w:left="1080"/>
      <w:jc w:val="right"/>
    </w:pPr>
    <w:rPr>
      <w:b/>
      <w:sz w:val="48"/>
    </w:rPr>
  </w:style>
  <w:style w:type="paragraph" w:customStyle="1" w:styleId="vid1">
    <w:name w:val="vid1"/>
    <w:basedOn w:val="NormalParagraph"/>
    <w:next w:val="ino1"/>
    <w:rsid w:val="00541E05"/>
    <w:pPr>
      <w:pBdr>
        <w:left w:val="single" w:sz="12" w:space="0" w:color="auto"/>
      </w:pBdr>
      <w:spacing w:before="0" w:after="0"/>
      <w:ind w:left="1080"/>
      <w:jc w:val="right"/>
    </w:pPr>
    <w:rPr>
      <w:b/>
      <w:sz w:val="28"/>
    </w:rPr>
  </w:style>
  <w:style w:type="character" w:customStyle="1" w:styleId="ParagraphChar">
    <w:name w:val="Paragraph Char"/>
    <w:basedOn w:val="DefaultParagraphFont"/>
    <w:link w:val="Paragraph"/>
    <w:uiPriority w:val="99"/>
    <w:rsid w:val="002A0E8B"/>
    <w:rPr>
      <w:sz w:val="24"/>
    </w:rPr>
  </w:style>
  <w:style w:type="table" w:styleId="TableGrid">
    <w:name w:val="Table Grid"/>
    <w:basedOn w:val="TableNormal"/>
    <w:rsid w:val="002A0E8B"/>
    <w:pPr>
      <w:spacing w:before="72" w:after="7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A0E8B"/>
    <w:pPr>
      <w:spacing w:before="100" w:beforeAutospacing="1" w:after="100" w:afterAutospacing="1"/>
      <w:jc w:val="left"/>
    </w:pPr>
    <w:rPr>
      <w:rFonts w:ascii="Times New Roman" w:hAnsi="Times New Roman"/>
      <w:szCs w:val="24"/>
    </w:rPr>
  </w:style>
  <w:style w:type="character" w:styleId="FollowedHyperlink">
    <w:name w:val="FollowedHyperlink"/>
    <w:basedOn w:val="DefaultParagraphFont"/>
    <w:rsid w:val="002A0E8B"/>
    <w:rPr>
      <w:color w:val="800080"/>
      <w:u w:val="single"/>
    </w:rPr>
  </w:style>
  <w:style w:type="character" w:customStyle="1" w:styleId="List-a1stlevelCharChar">
    <w:name w:val="List - a. (1st level) Char Char"/>
    <w:basedOn w:val="DefaultParagraphFont"/>
    <w:link w:val="List-a1stlevel"/>
    <w:locked/>
    <w:rsid w:val="002A0E8B"/>
    <w:rPr>
      <w:sz w:val="24"/>
    </w:rPr>
  </w:style>
  <w:style w:type="paragraph" w:customStyle="1" w:styleId="TableDefinition">
    <w:name w:val="Table Definition"/>
    <w:basedOn w:val="Normal"/>
    <w:rsid w:val="00D87DAF"/>
    <w:pPr>
      <w:tabs>
        <w:tab w:val="left" w:pos="5112"/>
        <w:tab w:val="right" w:leader="underscore" w:pos="7722"/>
      </w:tabs>
      <w:spacing w:before="0" w:after="0"/>
      <w:jc w:val="left"/>
    </w:pPr>
    <w:rPr>
      <w:sz w:val="18"/>
    </w:rPr>
  </w:style>
  <w:style w:type="character" w:styleId="Emphasis">
    <w:name w:val="Emphasis"/>
    <w:basedOn w:val="DefaultParagraphFont"/>
    <w:uiPriority w:val="20"/>
    <w:qFormat/>
    <w:rsid w:val="00D94FAD"/>
    <w:rPr>
      <w:b/>
      <w:bCs/>
      <w:i w:val="0"/>
      <w:iCs w:val="0"/>
    </w:rPr>
  </w:style>
  <w:style w:type="character" w:customStyle="1" w:styleId="st1">
    <w:name w:val="st1"/>
    <w:basedOn w:val="DefaultParagraphFont"/>
    <w:rsid w:val="00D94FAD"/>
  </w:style>
  <w:style w:type="character" w:customStyle="1" w:styleId="highlight">
    <w:name w:val="highlight"/>
    <w:basedOn w:val="DefaultParagraphFont"/>
    <w:rsid w:val="0090305E"/>
    <w:rPr>
      <w:color w:val="E94849"/>
    </w:rPr>
  </w:style>
  <w:style w:type="paragraph" w:styleId="HTMLPreformatted">
    <w:name w:val="HTML Preformatted"/>
    <w:basedOn w:val="Normal"/>
    <w:link w:val="HTMLPreformattedChar"/>
    <w:uiPriority w:val="99"/>
    <w:semiHidden/>
    <w:unhideWhenUsed/>
    <w:rsid w:val="0090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jc w:val="left"/>
    </w:pPr>
    <w:rPr>
      <w:rFonts w:ascii="Courier New" w:hAnsi="Courier New" w:cs="Courier New"/>
      <w:sz w:val="21"/>
      <w:szCs w:val="21"/>
    </w:rPr>
  </w:style>
  <w:style w:type="character" w:customStyle="1" w:styleId="HTMLPreformattedChar">
    <w:name w:val="HTML Preformatted Char"/>
    <w:basedOn w:val="DefaultParagraphFont"/>
    <w:link w:val="HTMLPreformatted"/>
    <w:uiPriority w:val="99"/>
    <w:semiHidden/>
    <w:rsid w:val="0090305E"/>
    <w:rPr>
      <w:rFonts w:ascii="Courier New" w:hAnsi="Courier New" w:cs="Courier New"/>
      <w:sz w:val="21"/>
      <w:szCs w:val="21"/>
    </w:rPr>
  </w:style>
  <w:style w:type="paragraph" w:styleId="ListParagraph">
    <w:name w:val="List Paragraph"/>
    <w:basedOn w:val="Normal"/>
    <w:rsid w:val="00A12398"/>
    <w:pPr>
      <w:ind w:left="720"/>
      <w:contextualSpacing/>
    </w:pPr>
  </w:style>
  <w:style w:type="paragraph" w:customStyle="1" w:styleId="TIRSCAPTION">
    <w:name w:val="TIRSCAPTION"/>
    <w:basedOn w:val="Caption"/>
    <w:qFormat/>
    <w:rsid w:val="00887882"/>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8930">
      <w:bodyDiv w:val="1"/>
      <w:marLeft w:val="0"/>
      <w:marRight w:val="0"/>
      <w:marTop w:val="0"/>
      <w:marBottom w:val="0"/>
      <w:divBdr>
        <w:top w:val="none" w:sz="0" w:space="0" w:color="auto"/>
        <w:left w:val="none" w:sz="0" w:space="0" w:color="auto"/>
        <w:bottom w:val="none" w:sz="0" w:space="0" w:color="auto"/>
        <w:right w:val="none" w:sz="0" w:space="0" w:color="auto"/>
      </w:divBdr>
    </w:div>
    <w:div w:id="254291234">
      <w:bodyDiv w:val="1"/>
      <w:marLeft w:val="0"/>
      <w:marRight w:val="0"/>
      <w:marTop w:val="0"/>
      <w:marBottom w:val="0"/>
      <w:divBdr>
        <w:top w:val="none" w:sz="0" w:space="0" w:color="auto"/>
        <w:left w:val="none" w:sz="0" w:space="0" w:color="auto"/>
        <w:bottom w:val="none" w:sz="0" w:space="0" w:color="auto"/>
        <w:right w:val="none" w:sz="0" w:space="0" w:color="auto"/>
      </w:divBdr>
      <w:divsChild>
        <w:div w:id="1303656035">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1106316740">
                  <w:marLeft w:val="0"/>
                  <w:marRight w:val="0"/>
                  <w:marTop w:val="0"/>
                  <w:marBottom w:val="0"/>
                  <w:divBdr>
                    <w:top w:val="none" w:sz="0" w:space="0" w:color="auto"/>
                    <w:left w:val="none" w:sz="0" w:space="0" w:color="auto"/>
                    <w:bottom w:val="none" w:sz="0" w:space="0" w:color="auto"/>
                    <w:right w:val="none" w:sz="0" w:space="0" w:color="auto"/>
                  </w:divBdr>
                  <w:divsChild>
                    <w:div w:id="8235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23753">
      <w:bodyDiv w:val="1"/>
      <w:marLeft w:val="0"/>
      <w:marRight w:val="0"/>
      <w:marTop w:val="0"/>
      <w:marBottom w:val="0"/>
      <w:divBdr>
        <w:top w:val="none" w:sz="0" w:space="0" w:color="auto"/>
        <w:left w:val="none" w:sz="0" w:space="0" w:color="auto"/>
        <w:bottom w:val="none" w:sz="0" w:space="0" w:color="auto"/>
        <w:right w:val="none" w:sz="0" w:space="0" w:color="auto"/>
      </w:divBdr>
    </w:div>
    <w:div w:id="827214995">
      <w:bodyDiv w:val="1"/>
      <w:marLeft w:val="0"/>
      <w:marRight w:val="0"/>
      <w:marTop w:val="0"/>
      <w:marBottom w:val="0"/>
      <w:divBdr>
        <w:top w:val="none" w:sz="0" w:space="0" w:color="auto"/>
        <w:left w:val="none" w:sz="0" w:space="0" w:color="auto"/>
        <w:bottom w:val="none" w:sz="0" w:space="0" w:color="auto"/>
        <w:right w:val="none" w:sz="0" w:space="0" w:color="auto"/>
      </w:divBdr>
    </w:div>
    <w:div w:id="911279188">
      <w:bodyDiv w:val="1"/>
      <w:marLeft w:val="0"/>
      <w:marRight w:val="0"/>
      <w:marTop w:val="0"/>
      <w:marBottom w:val="0"/>
      <w:divBdr>
        <w:top w:val="none" w:sz="0" w:space="0" w:color="auto"/>
        <w:left w:val="none" w:sz="0" w:space="0" w:color="auto"/>
        <w:bottom w:val="none" w:sz="0" w:space="0" w:color="auto"/>
        <w:right w:val="none" w:sz="0" w:space="0" w:color="auto"/>
      </w:divBdr>
    </w:div>
    <w:div w:id="1258903466">
      <w:bodyDiv w:val="1"/>
      <w:marLeft w:val="0"/>
      <w:marRight w:val="0"/>
      <w:marTop w:val="0"/>
      <w:marBottom w:val="0"/>
      <w:divBdr>
        <w:top w:val="none" w:sz="0" w:space="0" w:color="auto"/>
        <w:left w:val="none" w:sz="0" w:space="0" w:color="auto"/>
        <w:bottom w:val="none" w:sz="0" w:space="0" w:color="auto"/>
        <w:right w:val="none" w:sz="0" w:space="0" w:color="auto"/>
      </w:divBdr>
    </w:div>
    <w:div w:id="1380472704">
      <w:bodyDiv w:val="1"/>
      <w:marLeft w:val="0"/>
      <w:marRight w:val="0"/>
      <w:marTop w:val="0"/>
      <w:marBottom w:val="0"/>
      <w:divBdr>
        <w:top w:val="none" w:sz="0" w:space="0" w:color="auto"/>
        <w:left w:val="none" w:sz="0" w:space="0" w:color="auto"/>
        <w:bottom w:val="none" w:sz="0" w:space="0" w:color="auto"/>
        <w:right w:val="none" w:sz="0" w:space="0" w:color="auto"/>
      </w:divBdr>
    </w:div>
    <w:div w:id="1447699113">
      <w:bodyDiv w:val="1"/>
      <w:marLeft w:val="0"/>
      <w:marRight w:val="0"/>
      <w:marTop w:val="0"/>
      <w:marBottom w:val="0"/>
      <w:divBdr>
        <w:top w:val="none" w:sz="0" w:space="0" w:color="auto"/>
        <w:left w:val="none" w:sz="0" w:space="0" w:color="auto"/>
        <w:bottom w:val="none" w:sz="0" w:space="0" w:color="auto"/>
        <w:right w:val="none" w:sz="0" w:space="0" w:color="auto"/>
      </w:divBdr>
    </w:div>
    <w:div w:id="2074503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8.xml"/><Relationship Id="rId42" Type="http://schemas.openxmlformats.org/officeDocument/2006/relationships/footer" Target="footer11.xml"/><Relationship Id="rId47" Type="http://schemas.openxmlformats.org/officeDocument/2006/relationships/footer" Target="footer1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450ngin.gsfc.nasa.gov/"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footer" Target="footer7.xml"/><Relationship Id="rId38" Type="http://schemas.openxmlformats.org/officeDocument/2006/relationships/oleObject" Target="embeddings/Microsoft_Excel_97-2003_Worksheet1.xls"/><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4.png"/><Relationship Id="rId32" Type="http://schemas.openxmlformats.org/officeDocument/2006/relationships/header" Target="header5.xml"/><Relationship Id="rId37" Type="http://schemas.openxmlformats.org/officeDocument/2006/relationships/image" Target="media/image11.emf"/><Relationship Id="rId40" Type="http://schemas.openxmlformats.org/officeDocument/2006/relationships/header" Target="header7.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yperlink" Target="mailto:martin.perrine@nasa.gov"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9.xml"/><Relationship Id="rId49"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footer" Target="footer3.xml"/><Relationship Id="rId31" Type="http://schemas.openxmlformats.org/officeDocument/2006/relationships/header" Target="header4.xml"/><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6.xml"/><Relationship Id="rId43" Type="http://schemas.openxmlformats.org/officeDocument/2006/relationships/footer" Target="footer12.xml"/><Relationship Id="rId48" Type="http://schemas.openxmlformats.org/officeDocument/2006/relationships/fontTable" Target="fontTable.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SCNS%20Temp\NASA_longnew.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24E03ED2C5416F9FE8C74800264EDC"/>
        <w:category>
          <w:name w:val="General"/>
          <w:gallery w:val="placeholder"/>
        </w:category>
        <w:types>
          <w:type w:val="bbPlcHdr"/>
        </w:types>
        <w:behaviors>
          <w:behavior w:val="content"/>
        </w:behaviors>
        <w:guid w:val="{2C5918B9-02A9-4082-8DC0-D59C86EC1BDB}"/>
      </w:docPartPr>
      <w:docPartBody>
        <w:p w:rsidR="003874E3" w:rsidRDefault="003874E3" w:rsidP="003874E3">
          <w:pPr>
            <w:pStyle w:val="9C24E03ED2C5416F9FE8C74800264EDC"/>
          </w:pPr>
          <w:r>
            <w:t>[Type here]</w:t>
          </w:r>
        </w:p>
      </w:docPartBody>
    </w:docPart>
    <w:docPart>
      <w:docPartPr>
        <w:name w:val="3498153FC8714FE093D1ADF836A1376A"/>
        <w:category>
          <w:name w:val="General"/>
          <w:gallery w:val="placeholder"/>
        </w:category>
        <w:types>
          <w:type w:val="bbPlcHdr"/>
        </w:types>
        <w:behaviors>
          <w:behavior w:val="content"/>
        </w:behaviors>
        <w:guid w:val="{5740A713-4AF8-445C-B8F3-8F18EB41CBB4}"/>
      </w:docPartPr>
      <w:docPartBody>
        <w:p w:rsidR="003874E3" w:rsidRDefault="003874E3" w:rsidP="003874E3">
          <w:pPr>
            <w:pStyle w:val="3498153FC8714FE093D1ADF836A1376A"/>
          </w:pPr>
          <w:r>
            <w:t>[Type here]</w:t>
          </w:r>
        </w:p>
      </w:docPartBody>
    </w:docPart>
    <w:docPart>
      <w:docPartPr>
        <w:name w:val="129AC3B4394246CDBB9E87ABE2170EF1"/>
        <w:category>
          <w:name w:val="General"/>
          <w:gallery w:val="placeholder"/>
        </w:category>
        <w:types>
          <w:type w:val="bbPlcHdr"/>
        </w:types>
        <w:behaviors>
          <w:behavior w:val="content"/>
        </w:behaviors>
        <w:guid w:val="{D0D01DF3-826A-4388-9711-196981B9EC0B}"/>
      </w:docPartPr>
      <w:docPartBody>
        <w:p w:rsidR="003874E3" w:rsidRDefault="003874E3" w:rsidP="003874E3">
          <w:pPr>
            <w:pStyle w:val="129AC3B4394246CDBB9E87ABE2170EF1"/>
          </w:pPr>
          <w:r>
            <w:t>[Type here]</w:t>
          </w:r>
        </w:p>
      </w:docPartBody>
    </w:docPart>
    <w:docPart>
      <w:docPartPr>
        <w:name w:val="719CB46F458B4D748B4544CE290855D5"/>
        <w:category>
          <w:name w:val="General"/>
          <w:gallery w:val="placeholder"/>
        </w:category>
        <w:types>
          <w:type w:val="bbPlcHdr"/>
        </w:types>
        <w:behaviors>
          <w:behavior w:val="content"/>
        </w:behaviors>
        <w:guid w:val="{4D75F885-8642-4ED4-9377-014CBE0B0B27}"/>
      </w:docPartPr>
      <w:docPartBody>
        <w:p w:rsidR="003874E3" w:rsidRDefault="003874E3" w:rsidP="003874E3">
          <w:pPr>
            <w:pStyle w:val="719CB46F458B4D748B4544CE290855D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MS Gothic"/>
    <w:charset w:val="80"/>
    <w:family w:val="swiss"/>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E3"/>
    <w:rsid w:val="003874E3"/>
    <w:rsid w:val="0055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4E03ED2C5416F9FE8C74800264EDC">
    <w:name w:val="9C24E03ED2C5416F9FE8C74800264EDC"/>
    <w:rsid w:val="003874E3"/>
  </w:style>
  <w:style w:type="paragraph" w:customStyle="1" w:styleId="3498153FC8714FE093D1ADF836A1376A">
    <w:name w:val="3498153FC8714FE093D1ADF836A1376A"/>
    <w:rsid w:val="003874E3"/>
  </w:style>
  <w:style w:type="paragraph" w:customStyle="1" w:styleId="129AC3B4394246CDBB9E87ABE2170EF1">
    <w:name w:val="129AC3B4394246CDBB9E87ABE2170EF1"/>
    <w:rsid w:val="003874E3"/>
  </w:style>
  <w:style w:type="paragraph" w:customStyle="1" w:styleId="719CB46F458B4D748B4544CE290855D5">
    <w:name w:val="719CB46F458B4D748B4544CE290855D5"/>
    <w:rsid w:val="00387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135C-9456-4FC1-81EB-C7A85A33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NASA_longnew.dot</Template>
  <TotalTime>4</TotalTime>
  <Pages>31</Pages>
  <Words>5995</Words>
  <Characters>34174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WORKING COPY</vt:lpstr>
    </vt:vector>
  </TitlesOfParts>
  <Company>NASA/ODIN</Company>
  <LinksUpToDate>false</LinksUpToDate>
  <CharactersWithSpaces>40089</CharactersWithSpaces>
  <SharedDoc>false</SharedDoc>
  <HLinks>
    <vt:vector size="24" baseType="variant">
      <vt:variant>
        <vt:i4>5898270</vt:i4>
      </vt:variant>
      <vt:variant>
        <vt:i4>75</vt:i4>
      </vt:variant>
      <vt:variant>
        <vt:i4>0</vt:i4>
      </vt:variant>
      <vt:variant>
        <vt:i4>5</vt:i4>
      </vt:variant>
      <vt:variant>
        <vt:lpwstr/>
      </vt:variant>
      <vt:variant>
        <vt:lpwstr>Ref191455822</vt:lpwstr>
      </vt:variant>
      <vt:variant>
        <vt:i4>5439516</vt:i4>
      </vt:variant>
      <vt:variant>
        <vt:i4>15</vt:i4>
      </vt:variant>
      <vt:variant>
        <vt:i4>0</vt:i4>
      </vt:variant>
      <vt:variant>
        <vt:i4>5</vt:i4>
      </vt:variant>
      <vt:variant>
        <vt:lpwstr/>
      </vt:variant>
      <vt:variant>
        <vt:lpwstr>Ref191177273</vt:lpwstr>
      </vt:variant>
      <vt:variant>
        <vt:i4>6488098</vt:i4>
      </vt:variant>
      <vt:variant>
        <vt:i4>0</vt:i4>
      </vt:variant>
      <vt:variant>
        <vt:i4>0</vt:i4>
      </vt:variant>
      <vt:variant>
        <vt:i4>5</vt:i4>
      </vt:variant>
      <vt:variant>
        <vt:lpwstr/>
      </vt:variant>
      <vt:variant>
        <vt:lpwstr>Ref54425027</vt:lpwstr>
      </vt:variant>
      <vt:variant>
        <vt:i4>2031686</vt:i4>
      </vt:variant>
      <vt:variant>
        <vt:i4>0</vt:i4>
      </vt:variant>
      <vt:variant>
        <vt:i4>0</vt:i4>
      </vt:variant>
      <vt:variant>
        <vt:i4>5</vt:i4>
      </vt:variant>
      <vt:variant>
        <vt:lpwstr>http://sdoweb.gsfc.nasa.gov/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COPY</dc:title>
  <dc:creator>Eliane Larduinat</dc:creator>
  <cp:lastModifiedBy>Perrine, Martin L. (GSFC-5670)</cp:lastModifiedBy>
  <cp:revision>3</cp:revision>
  <cp:lastPrinted>2017-04-06T17:49:00Z</cp:lastPrinted>
  <dcterms:created xsi:type="dcterms:W3CDTF">2017-06-28T19:41:00Z</dcterms:created>
  <dcterms:modified xsi:type="dcterms:W3CDTF">2017-06-28T20:05:00Z</dcterms:modified>
</cp:coreProperties>
</file>